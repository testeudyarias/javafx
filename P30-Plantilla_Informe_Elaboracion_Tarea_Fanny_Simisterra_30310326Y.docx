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Hlk125821426"/>
    <w:bookmarkEnd w:id="0"/>
    <w:p w14:paraId="1EC04886" w14:textId="77777777" w:rsidR="0026713F" w:rsidRPr="0026713F" w:rsidRDefault="00E72733" w:rsidP="0026713F">
      <w:pPr>
        <w:widowControl w:val="0"/>
        <w:autoSpaceDE w:val="0"/>
        <w:autoSpaceDN w:val="0"/>
        <w:adjustRightInd w:val="0"/>
        <w:spacing w:before="91" w:after="0" w:line="240" w:lineRule="auto"/>
        <w:ind w:left="116" w:right="-20"/>
        <w:rPr>
          <w:rFonts w:ascii="Times New Roman" w:hAnsi="Times New Roman"/>
          <w:sz w:val="20"/>
          <w:szCs w:val="20"/>
        </w:rPr>
      </w:pPr>
      <w:r>
        <w:rPr>
          <w:noProof/>
        </w:rPr>
        <mc:AlternateContent>
          <mc:Choice Requires="wpg">
            <w:drawing>
              <wp:anchor distT="0" distB="0" distL="114300" distR="114300" simplePos="0" relativeHeight="251658240" behindDoc="1" locked="0" layoutInCell="0" allowOverlap="1" wp14:anchorId="35B5B86B" wp14:editId="1770BE4F">
                <wp:simplePos x="0" y="0"/>
                <wp:positionH relativeFrom="page">
                  <wp:posOffset>0</wp:posOffset>
                </wp:positionH>
                <wp:positionV relativeFrom="page">
                  <wp:posOffset>5777230</wp:posOffset>
                </wp:positionV>
                <wp:extent cx="7559675" cy="4914265"/>
                <wp:effectExtent l="0" t="0" r="22225" b="635"/>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4914265"/>
                          <a:chOff x="0" y="9098"/>
                          <a:chExt cx="11905" cy="7739"/>
                        </a:xfrm>
                      </wpg:grpSpPr>
                      <wpg:grpSp>
                        <wpg:cNvPr id="6" name="Group 3"/>
                        <wpg:cNvGrpSpPr>
                          <a:grpSpLocks/>
                        </wpg:cNvGrpSpPr>
                        <wpg:grpSpPr bwMode="auto">
                          <a:xfrm>
                            <a:off x="-3" y="9108"/>
                            <a:ext cx="11908" cy="7087"/>
                            <a:chOff x="-3" y="9108"/>
                            <a:chExt cx="11908" cy="7087"/>
                          </a:xfrm>
                        </wpg:grpSpPr>
                        <wps:wsp>
                          <wps:cNvPr id="7" name="Freeform 4"/>
                          <wps:cNvSpPr>
                            <a:spLocks/>
                          </wps:cNvSpPr>
                          <wps:spPr bwMode="auto">
                            <a:xfrm>
                              <a:off x="-3" y="9108"/>
                              <a:ext cx="11908" cy="7087"/>
                            </a:xfrm>
                            <a:custGeom>
                              <a:avLst/>
                              <a:gdLst>
                                <a:gd name="T0" fmla="*/ 11909 w 11908"/>
                                <a:gd name="T1" fmla="*/ 5968 h 7087"/>
                                <a:gd name="T2" fmla="*/ 11883 w 11908"/>
                                <a:gd name="T3" fmla="*/ 5983 h 7087"/>
                                <a:gd name="T4" fmla="*/ 11807 w 11908"/>
                                <a:gd name="T5" fmla="*/ 6023 h 7087"/>
                                <a:gd name="T6" fmla="*/ 11682 w 11908"/>
                                <a:gd name="T7" fmla="*/ 6084 h 7087"/>
                                <a:gd name="T8" fmla="*/ 11512 w 11908"/>
                                <a:gd name="T9" fmla="*/ 6163 h 7087"/>
                                <a:gd name="T10" fmla="*/ 11298 w 11908"/>
                                <a:gd name="T11" fmla="*/ 6253 h 7087"/>
                                <a:gd name="T12" fmla="*/ 11041 w 11908"/>
                                <a:gd name="T13" fmla="*/ 6351 h 7087"/>
                                <a:gd name="T14" fmla="*/ 10745 w 11908"/>
                                <a:gd name="T15" fmla="*/ 6451 h 7087"/>
                                <a:gd name="T16" fmla="*/ 10411 w 11908"/>
                                <a:gd name="T17" fmla="*/ 6550 h 7087"/>
                                <a:gd name="T18" fmla="*/ 10041 w 11908"/>
                                <a:gd name="T19" fmla="*/ 6643 h 7087"/>
                                <a:gd name="T20" fmla="*/ 9637 w 11908"/>
                                <a:gd name="T21" fmla="*/ 6726 h 7087"/>
                                <a:gd name="T22" fmla="*/ 9202 w 11908"/>
                                <a:gd name="T23" fmla="*/ 6793 h 7087"/>
                                <a:gd name="T24" fmla="*/ 8737 w 11908"/>
                                <a:gd name="T25" fmla="*/ 6840 h 7087"/>
                                <a:gd name="T26" fmla="*/ 8244 w 11908"/>
                                <a:gd name="T27" fmla="*/ 6862 h 7087"/>
                                <a:gd name="T28" fmla="*/ 7726 w 11908"/>
                                <a:gd name="T29" fmla="*/ 6856 h 7087"/>
                                <a:gd name="T30" fmla="*/ 7185 w 11908"/>
                                <a:gd name="T31" fmla="*/ 6816 h 7087"/>
                                <a:gd name="T32" fmla="*/ 6622 w 11908"/>
                                <a:gd name="T33" fmla="*/ 6738 h 7087"/>
                                <a:gd name="T34" fmla="*/ 6040 w 11908"/>
                                <a:gd name="T35" fmla="*/ 6617 h 7087"/>
                                <a:gd name="T36" fmla="*/ 5441 w 11908"/>
                                <a:gd name="T37" fmla="*/ 6449 h 7087"/>
                                <a:gd name="T38" fmla="*/ 4826 w 11908"/>
                                <a:gd name="T39" fmla="*/ 6229 h 7087"/>
                                <a:gd name="T40" fmla="*/ 4198 w 11908"/>
                                <a:gd name="T41" fmla="*/ 5952 h 7087"/>
                                <a:gd name="T42" fmla="*/ 3596 w 11908"/>
                                <a:gd name="T43" fmla="*/ 5661 h 7087"/>
                                <a:gd name="T44" fmla="*/ 3054 w 11908"/>
                                <a:gd name="T45" fmla="*/ 5395 h 7087"/>
                                <a:gd name="T46" fmla="*/ 2569 w 11908"/>
                                <a:gd name="T47" fmla="*/ 5152 h 7087"/>
                                <a:gd name="T48" fmla="*/ 2137 w 11908"/>
                                <a:gd name="T49" fmla="*/ 4925 h 7087"/>
                                <a:gd name="T50" fmla="*/ 1757 w 11908"/>
                                <a:gd name="T51" fmla="*/ 4711 h 7087"/>
                                <a:gd name="T52" fmla="*/ 1424 w 11908"/>
                                <a:gd name="T53" fmla="*/ 4506 h 7087"/>
                                <a:gd name="T54" fmla="*/ 1136 w 11908"/>
                                <a:gd name="T55" fmla="*/ 4304 h 7087"/>
                                <a:gd name="T56" fmla="*/ 889 w 11908"/>
                                <a:gd name="T57" fmla="*/ 4102 h 7087"/>
                                <a:gd name="T58" fmla="*/ 680 w 11908"/>
                                <a:gd name="T59" fmla="*/ 3894 h 7087"/>
                                <a:gd name="T60" fmla="*/ 506 w 11908"/>
                                <a:gd name="T61" fmla="*/ 3677 h 7087"/>
                                <a:gd name="T62" fmla="*/ 364 w 11908"/>
                                <a:gd name="T63" fmla="*/ 3446 h 7087"/>
                                <a:gd name="T64" fmla="*/ 251 w 11908"/>
                                <a:gd name="T65" fmla="*/ 3197 h 7087"/>
                                <a:gd name="T66" fmla="*/ 164 w 11908"/>
                                <a:gd name="T67" fmla="*/ 2925 h 7087"/>
                                <a:gd name="T68" fmla="*/ 98 w 11908"/>
                                <a:gd name="T69" fmla="*/ 2625 h 7087"/>
                                <a:gd name="T70" fmla="*/ 53 w 11908"/>
                                <a:gd name="T71" fmla="*/ 2293 h 7087"/>
                                <a:gd name="T72" fmla="*/ 23 w 11908"/>
                                <a:gd name="T73" fmla="*/ 1925 h 7087"/>
                                <a:gd name="T74" fmla="*/ 6 w 11908"/>
                                <a:gd name="T75" fmla="*/ 1516 h 7087"/>
                                <a:gd name="T76" fmla="*/ 3 w 11908"/>
                                <a:gd name="T77" fmla="*/ 1293 h 7087"/>
                                <a:gd name="T78" fmla="*/ 3 w 11908"/>
                                <a:gd name="T79" fmla="*/ 7086 h 7087"/>
                                <a:gd name="T80" fmla="*/ 11909 w 11908"/>
                                <a:gd name="T81" fmla="*/ 7086 h 7087"/>
                                <a:gd name="T82" fmla="*/ 11909 w 11908"/>
                                <a:gd name="T83" fmla="*/ 5968 h 7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7">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BADC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5"/>
                          <wps:cNvSpPr>
                            <a:spLocks/>
                          </wps:cNvSpPr>
                          <wps:spPr bwMode="auto">
                            <a:xfrm>
                              <a:off x="-3" y="9108"/>
                              <a:ext cx="11908" cy="7087"/>
                            </a:xfrm>
                            <a:custGeom>
                              <a:avLst/>
                              <a:gdLst>
                                <a:gd name="T0" fmla="*/ 3 w 11908"/>
                                <a:gd name="T1" fmla="*/ 0 h 7087"/>
                                <a:gd name="T2" fmla="*/ 3 w 11908"/>
                                <a:gd name="T3" fmla="*/ 0 h 7087"/>
                                <a:gd name="T4" fmla="*/ 3 w 11908"/>
                                <a:gd name="T5" fmla="*/ 1293 h 7087"/>
                                <a:gd name="T6" fmla="*/ 3 w 11908"/>
                                <a:gd name="T7" fmla="*/ 1293 h 7087"/>
                                <a:gd name="T8" fmla="*/ 3 w 11908"/>
                                <a:gd name="T9" fmla="*/ 0 h 7087"/>
                              </a:gdLst>
                              <a:ahLst/>
                              <a:cxnLst>
                                <a:cxn ang="0">
                                  <a:pos x="T0" y="T1"/>
                                </a:cxn>
                                <a:cxn ang="0">
                                  <a:pos x="T2" y="T3"/>
                                </a:cxn>
                                <a:cxn ang="0">
                                  <a:pos x="T4" y="T5"/>
                                </a:cxn>
                                <a:cxn ang="0">
                                  <a:pos x="T6" y="T7"/>
                                </a:cxn>
                                <a:cxn ang="0">
                                  <a:pos x="T8" y="T9"/>
                                </a:cxn>
                              </a:cxnLst>
                              <a:rect l="0" t="0" r="r" b="b"/>
                              <a:pathLst>
                                <a:path w="11908" h="7087">
                                  <a:moveTo>
                                    <a:pt x="3" y="0"/>
                                  </a:moveTo>
                                  <a:lnTo>
                                    <a:pt x="3" y="0"/>
                                  </a:lnTo>
                                  <a:lnTo>
                                    <a:pt x="3" y="1293"/>
                                  </a:lnTo>
                                  <a:lnTo>
                                    <a:pt x="3" y="0"/>
                                  </a:lnTo>
                                  <a:close/>
                                </a:path>
                              </a:pathLst>
                            </a:custGeom>
                            <a:solidFill>
                              <a:srgbClr val="BADC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 name="Group 6"/>
                        <wpg:cNvGrpSpPr>
                          <a:grpSpLocks/>
                        </wpg:cNvGrpSpPr>
                        <wpg:grpSpPr bwMode="auto">
                          <a:xfrm>
                            <a:off x="-3" y="9325"/>
                            <a:ext cx="11908" cy="7087"/>
                            <a:chOff x="-3" y="9325"/>
                            <a:chExt cx="11908" cy="7087"/>
                          </a:xfrm>
                        </wpg:grpSpPr>
                        <wps:wsp>
                          <wps:cNvPr id="10" name="Freeform 7"/>
                          <wps:cNvSpPr>
                            <a:spLocks/>
                          </wps:cNvSpPr>
                          <wps:spPr bwMode="auto">
                            <a:xfrm>
                              <a:off x="-3" y="9325"/>
                              <a:ext cx="11908" cy="7087"/>
                            </a:xfrm>
                            <a:custGeom>
                              <a:avLst/>
                              <a:gdLst>
                                <a:gd name="T0" fmla="*/ 11909 w 11908"/>
                                <a:gd name="T1" fmla="*/ 5968 h 7087"/>
                                <a:gd name="T2" fmla="*/ 11883 w 11908"/>
                                <a:gd name="T3" fmla="*/ 5983 h 7087"/>
                                <a:gd name="T4" fmla="*/ 11807 w 11908"/>
                                <a:gd name="T5" fmla="*/ 6023 h 7087"/>
                                <a:gd name="T6" fmla="*/ 11682 w 11908"/>
                                <a:gd name="T7" fmla="*/ 6084 h 7087"/>
                                <a:gd name="T8" fmla="*/ 11512 w 11908"/>
                                <a:gd name="T9" fmla="*/ 6163 h 7087"/>
                                <a:gd name="T10" fmla="*/ 11298 w 11908"/>
                                <a:gd name="T11" fmla="*/ 6253 h 7087"/>
                                <a:gd name="T12" fmla="*/ 11041 w 11908"/>
                                <a:gd name="T13" fmla="*/ 6351 h 7087"/>
                                <a:gd name="T14" fmla="*/ 10745 w 11908"/>
                                <a:gd name="T15" fmla="*/ 6451 h 7087"/>
                                <a:gd name="T16" fmla="*/ 10411 w 11908"/>
                                <a:gd name="T17" fmla="*/ 6550 h 7087"/>
                                <a:gd name="T18" fmla="*/ 10041 w 11908"/>
                                <a:gd name="T19" fmla="*/ 6643 h 7087"/>
                                <a:gd name="T20" fmla="*/ 9637 w 11908"/>
                                <a:gd name="T21" fmla="*/ 6726 h 7087"/>
                                <a:gd name="T22" fmla="*/ 9202 w 11908"/>
                                <a:gd name="T23" fmla="*/ 6793 h 7087"/>
                                <a:gd name="T24" fmla="*/ 8737 w 11908"/>
                                <a:gd name="T25" fmla="*/ 6840 h 7087"/>
                                <a:gd name="T26" fmla="*/ 8244 w 11908"/>
                                <a:gd name="T27" fmla="*/ 6862 h 7087"/>
                                <a:gd name="T28" fmla="*/ 7726 w 11908"/>
                                <a:gd name="T29" fmla="*/ 6856 h 7087"/>
                                <a:gd name="T30" fmla="*/ 7185 w 11908"/>
                                <a:gd name="T31" fmla="*/ 6816 h 7087"/>
                                <a:gd name="T32" fmla="*/ 6622 w 11908"/>
                                <a:gd name="T33" fmla="*/ 6738 h 7087"/>
                                <a:gd name="T34" fmla="*/ 6040 w 11908"/>
                                <a:gd name="T35" fmla="*/ 6617 h 7087"/>
                                <a:gd name="T36" fmla="*/ 5441 w 11908"/>
                                <a:gd name="T37" fmla="*/ 6449 h 7087"/>
                                <a:gd name="T38" fmla="*/ 4826 w 11908"/>
                                <a:gd name="T39" fmla="*/ 6229 h 7087"/>
                                <a:gd name="T40" fmla="*/ 4198 w 11908"/>
                                <a:gd name="T41" fmla="*/ 5952 h 7087"/>
                                <a:gd name="T42" fmla="*/ 3596 w 11908"/>
                                <a:gd name="T43" fmla="*/ 5661 h 7087"/>
                                <a:gd name="T44" fmla="*/ 3054 w 11908"/>
                                <a:gd name="T45" fmla="*/ 5395 h 7087"/>
                                <a:gd name="T46" fmla="*/ 2569 w 11908"/>
                                <a:gd name="T47" fmla="*/ 5152 h 7087"/>
                                <a:gd name="T48" fmla="*/ 2137 w 11908"/>
                                <a:gd name="T49" fmla="*/ 4925 h 7087"/>
                                <a:gd name="T50" fmla="*/ 1757 w 11908"/>
                                <a:gd name="T51" fmla="*/ 4711 h 7087"/>
                                <a:gd name="T52" fmla="*/ 1424 w 11908"/>
                                <a:gd name="T53" fmla="*/ 4506 h 7087"/>
                                <a:gd name="T54" fmla="*/ 1136 w 11908"/>
                                <a:gd name="T55" fmla="*/ 4304 h 7087"/>
                                <a:gd name="T56" fmla="*/ 889 w 11908"/>
                                <a:gd name="T57" fmla="*/ 4102 h 7087"/>
                                <a:gd name="T58" fmla="*/ 680 w 11908"/>
                                <a:gd name="T59" fmla="*/ 3894 h 7087"/>
                                <a:gd name="T60" fmla="*/ 506 w 11908"/>
                                <a:gd name="T61" fmla="*/ 3677 h 7087"/>
                                <a:gd name="T62" fmla="*/ 364 w 11908"/>
                                <a:gd name="T63" fmla="*/ 3446 h 7087"/>
                                <a:gd name="T64" fmla="*/ 251 w 11908"/>
                                <a:gd name="T65" fmla="*/ 3197 h 7087"/>
                                <a:gd name="T66" fmla="*/ 164 w 11908"/>
                                <a:gd name="T67" fmla="*/ 2925 h 7087"/>
                                <a:gd name="T68" fmla="*/ 98 w 11908"/>
                                <a:gd name="T69" fmla="*/ 2625 h 7087"/>
                                <a:gd name="T70" fmla="*/ 53 w 11908"/>
                                <a:gd name="T71" fmla="*/ 2293 h 7087"/>
                                <a:gd name="T72" fmla="*/ 23 w 11908"/>
                                <a:gd name="T73" fmla="*/ 1925 h 7087"/>
                                <a:gd name="T74" fmla="*/ 6 w 11908"/>
                                <a:gd name="T75" fmla="*/ 1516 h 7087"/>
                                <a:gd name="T76" fmla="*/ 3 w 11908"/>
                                <a:gd name="T77" fmla="*/ 1293 h 7087"/>
                                <a:gd name="T78" fmla="*/ 3 w 11908"/>
                                <a:gd name="T79" fmla="*/ 7086 h 7087"/>
                                <a:gd name="T80" fmla="*/ 11909 w 11908"/>
                                <a:gd name="T81" fmla="*/ 7086 h 7087"/>
                                <a:gd name="T82" fmla="*/ 11909 w 11908"/>
                                <a:gd name="T83" fmla="*/ 5968 h 7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7">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8"/>
                          <wps:cNvSpPr>
                            <a:spLocks/>
                          </wps:cNvSpPr>
                          <wps:spPr bwMode="auto">
                            <a:xfrm>
                              <a:off x="-3" y="9325"/>
                              <a:ext cx="11908" cy="7087"/>
                            </a:xfrm>
                            <a:custGeom>
                              <a:avLst/>
                              <a:gdLst>
                                <a:gd name="T0" fmla="*/ 3 w 11908"/>
                                <a:gd name="T1" fmla="*/ 0 h 7087"/>
                                <a:gd name="T2" fmla="*/ 3 w 11908"/>
                                <a:gd name="T3" fmla="*/ 0 h 7087"/>
                                <a:gd name="T4" fmla="*/ 3 w 11908"/>
                                <a:gd name="T5" fmla="*/ 1293 h 7087"/>
                                <a:gd name="T6" fmla="*/ 3 w 11908"/>
                                <a:gd name="T7" fmla="*/ 1293 h 7087"/>
                                <a:gd name="T8" fmla="*/ 3 w 11908"/>
                                <a:gd name="T9" fmla="*/ 0 h 7087"/>
                              </a:gdLst>
                              <a:ahLst/>
                              <a:cxnLst>
                                <a:cxn ang="0">
                                  <a:pos x="T0" y="T1"/>
                                </a:cxn>
                                <a:cxn ang="0">
                                  <a:pos x="T2" y="T3"/>
                                </a:cxn>
                                <a:cxn ang="0">
                                  <a:pos x="T4" y="T5"/>
                                </a:cxn>
                                <a:cxn ang="0">
                                  <a:pos x="T6" y="T7"/>
                                </a:cxn>
                                <a:cxn ang="0">
                                  <a:pos x="T8" y="T9"/>
                                </a:cxn>
                              </a:cxnLst>
                              <a:rect l="0" t="0" r="r" b="b"/>
                              <a:pathLst>
                                <a:path w="11908" h="7087">
                                  <a:moveTo>
                                    <a:pt x="3" y="0"/>
                                  </a:moveTo>
                                  <a:lnTo>
                                    <a:pt x="3" y="0"/>
                                  </a:lnTo>
                                  <a:lnTo>
                                    <a:pt x="3" y="1293"/>
                                  </a:lnTo>
                                  <a:lnTo>
                                    <a:pt x="3" y="0"/>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9"/>
                        <wpg:cNvGrpSpPr>
                          <a:grpSpLocks/>
                        </wpg:cNvGrpSpPr>
                        <wpg:grpSpPr bwMode="auto">
                          <a:xfrm>
                            <a:off x="-3" y="9551"/>
                            <a:ext cx="11908" cy="7086"/>
                            <a:chOff x="-3" y="9551"/>
                            <a:chExt cx="11908" cy="7086"/>
                          </a:xfrm>
                        </wpg:grpSpPr>
                        <wps:wsp>
                          <wps:cNvPr id="13" name="Freeform 10"/>
                          <wps:cNvSpPr>
                            <a:spLocks/>
                          </wps:cNvSpPr>
                          <wps:spPr bwMode="auto">
                            <a:xfrm>
                              <a:off x="-3" y="9551"/>
                              <a:ext cx="11908" cy="7086"/>
                            </a:xfrm>
                            <a:custGeom>
                              <a:avLst/>
                              <a:gdLst>
                                <a:gd name="T0" fmla="*/ 11909 w 11908"/>
                                <a:gd name="T1" fmla="*/ 5968 h 7086"/>
                                <a:gd name="T2" fmla="*/ 11883 w 11908"/>
                                <a:gd name="T3" fmla="*/ 5983 h 7086"/>
                                <a:gd name="T4" fmla="*/ 11807 w 11908"/>
                                <a:gd name="T5" fmla="*/ 6023 h 7086"/>
                                <a:gd name="T6" fmla="*/ 11682 w 11908"/>
                                <a:gd name="T7" fmla="*/ 6084 h 7086"/>
                                <a:gd name="T8" fmla="*/ 11512 w 11908"/>
                                <a:gd name="T9" fmla="*/ 6163 h 7086"/>
                                <a:gd name="T10" fmla="*/ 11298 w 11908"/>
                                <a:gd name="T11" fmla="*/ 6253 h 7086"/>
                                <a:gd name="T12" fmla="*/ 11041 w 11908"/>
                                <a:gd name="T13" fmla="*/ 6351 h 7086"/>
                                <a:gd name="T14" fmla="*/ 10745 w 11908"/>
                                <a:gd name="T15" fmla="*/ 6451 h 7086"/>
                                <a:gd name="T16" fmla="*/ 10411 w 11908"/>
                                <a:gd name="T17" fmla="*/ 6550 h 7086"/>
                                <a:gd name="T18" fmla="*/ 10041 w 11908"/>
                                <a:gd name="T19" fmla="*/ 6643 h 7086"/>
                                <a:gd name="T20" fmla="*/ 9637 w 11908"/>
                                <a:gd name="T21" fmla="*/ 6726 h 7086"/>
                                <a:gd name="T22" fmla="*/ 9202 w 11908"/>
                                <a:gd name="T23" fmla="*/ 6793 h 7086"/>
                                <a:gd name="T24" fmla="*/ 8737 w 11908"/>
                                <a:gd name="T25" fmla="*/ 6840 h 7086"/>
                                <a:gd name="T26" fmla="*/ 8244 w 11908"/>
                                <a:gd name="T27" fmla="*/ 6862 h 7086"/>
                                <a:gd name="T28" fmla="*/ 7726 w 11908"/>
                                <a:gd name="T29" fmla="*/ 6856 h 7086"/>
                                <a:gd name="T30" fmla="*/ 7185 w 11908"/>
                                <a:gd name="T31" fmla="*/ 6816 h 7086"/>
                                <a:gd name="T32" fmla="*/ 6622 w 11908"/>
                                <a:gd name="T33" fmla="*/ 6738 h 7086"/>
                                <a:gd name="T34" fmla="*/ 6040 w 11908"/>
                                <a:gd name="T35" fmla="*/ 6617 h 7086"/>
                                <a:gd name="T36" fmla="*/ 5441 w 11908"/>
                                <a:gd name="T37" fmla="*/ 6449 h 7086"/>
                                <a:gd name="T38" fmla="*/ 4826 w 11908"/>
                                <a:gd name="T39" fmla="*/ 6229 h 7086"/>
                                <a:gd name="T40" fmla="*/ 4198 w 11908"/>
                                <a:gd name="T41" fmla="*/ 5952 h 7086"/>
                                <a:gd name="T42" fmla="*/ 3596 w 11908"/>
                                <a:gd name="T43" fmla="*/ 5661 h 7086"/>
                                <a:gd name="T44" fmla="*/ 3054 w 11908"/>
                                <a:gd name="T45" fmla="*/ 5395 h 7086"/>
                                <a:gd name="T46" fmla="*/ 2569 w 11908"/>
                                <a:gd name="T47" fmla="*/ 5152 h 7086"/>
                                <a:gd name="T48" fmla="*/ 2137 w 11908"/>
                                <a:gd name="T49" fmla="*/ 4925 h 7086"/>
                                <a:gd name="T50" fmla="*/ 1757 w 11908"/>
                                <a:gd name="T51" fmla="*/ 4711 h 7086"/>
                                <a:gd name="T52" fmla="*/ 1424 w 11908"/>
                                <a:gd name="T53" fmla="*/ 4506 h 7086"/>
                                <a:gd name="T54" fmla="*/ 1136 w 11908"/>
                                <a:gd name="T55" fmla="*/ 4304 h 7086"/>
                                <a:gd name="T56" fmla="*/ 889 w 11908"/>
                                <a:gd name="T57" fmla="*/ 4102 h 7086"/>
                                <a:gd name="T58" fmla="*/ 680 w 11908"/>
                                <a:gd name="T59" fmla="*/ 3894 h 7086"/>
                                <a:gd name="T60" fmla="*/ 506 w 11908"/>
                                <a:gd name="T61" fmla="*/ 3677 h 7086"/>
                                <a:gd name="T62" fmla="*/ 364 w 11908"/>
                                <a:gd name="T63" fmla="*/ 3446 h 7086"/>
                                <a:gd name="T64" fmla="*/ 251 w 11908"/>
                                <a:gd name="T65" fmla="*/ 3197 h 7086"/>
                                <a:gd name="T66" fmla="*/ 164 w 11908"/>
                                <a:gd name="T67" fmla="*/ 2925 h 7086"/>
                                <a:gd name="T68" fmla="*/ 98 w 11908"/>
                                <a:gd name="T69" fmla="*/ 2625 h 7086"/>
                                <a:gd name="T70" fmla="*/ 53 w 11908"/>
                                <a:gd name="T71" fmla="*/ 2293 h 7086"/>
                                <a:gd name="T72" fmla="*/ 23 w 11908"/>
                                <a:gd name="T73" fmla="*/ 1925 h 7086"/>
                                <a:gd name="T74" fmla="*/ 6 w 11908"/>
                                <a:gd name="T75" fmla="*/ 1516 h 7086"/>
                                <a:gd name="T76" fmla="*/ 3 w 11908"/>
                                <a:gd name="T77" fmla="*/ 1293 h 7086"/>
                                <a:gd name="T78" fmla="*/ 3 w 11908"/>
                                <a:gd name="T79" fmla="*/ 7086 h 7086"/>
                                <a:gd name="T80" fmla="*/ 11909 w 11908"/>
                                <a:gd name="T81" fmla="*/ 7086 h 7086"/>
                                <a:gd name="T82" fmla="*/ 11909 w 11908"/>
                                <a:gd name="T83" fmla="*/ 5968 h 7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6">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1"/>
                          <wps:cNvSpPr>
                            <a:spLocks/>
                          </wps:cNvSpPr>
                          <wps:spPr bwMode="auto">
                            <a:xfrm>
                              <a:off x="-3" y="9551"/>
                              <a:ext cx="11908" cy="7086"/>
                            </a:xfrm>
                            <a:custGeom>
                              <a:avLst/>
                              <a:gdLst>
                                <a:gd name="T0" fmla="*/ 3 w 11908"/>
                                <a:gd name="T1" fmla="*/ 0 h 7086"/>
                                <a:gd name="T2" fmla="*/ 3 w 11908"/>
                                <a:gd name="T3" fmla="*/ 0 h 7086"/>
                                <a:gd name="T4" fmla="*/ 3 w 11908"/>
                                <a:gd name="T5" fmla="*/ 1293 h 7086"/>
                                <a:gd name="T6" fmla="*/ 3 w 11908"/>
                                <a:gd name="T7" fmla="*/ 1293 h 7086"/>
                                <a:gd name="T8" fmla="*/ 3 w 11908"/>
                                <a:gd name="T9" fmla="*/ 0 h 7086"/>
                              </a:gdLst>
                              <a:ahLst/>
                              <a:cxnLst>
                                <a:cxn ang="0">
                                  <a:pos x="T0" y="T1"/>
                                </a:cxn>
                                <a:cxn ang="0">
                                  <a:pos x="T2" y="T3"/>
                                </a:cxn>
                                <a:cxn ang="0">
                                  <a:pos x="T4" y="T5"/>
                                </a:cxn>
                                <a:cxn ang="0">
                                  <a:pos x="T6" y="T7"/>
                                </a:cxn>
                                <a:cxn ang="0">
                                  <a:pos x="T8" y="T9"/>
                                </a:cxn>
                              </a:cxnLst>
                              <a:rect l="0" t="0" r="r" b="b"/>
                              <a:pathLst>
                                <a:path w="11908" h="7086">
                                  <a:moveTo>
                                    <a:pt x="3" y="0"/>
                                  </a:moveTo>
                                  <a:lnTo>
                                    <a:pt x="3" y="0"/>
                                  </a:lnTo>
                                  <a:lnTo>
                                    <a:pt x="3" y="1293"/>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 name="Group 12"/>
                        <wpg:cNvGrpSpPr>
                          <a:grpSpLocks/>
                        </wpg:cNvGrpSpPr>
                        <wpg:grpSpPr bwMode="auto">
                          <a:xfrm>
                            <a:off x="-3" y="9751"/>
                            <a:ext cx="11908" cy="7086"/>
                            <a:chOff x="-3" y="9751"/>
                            <a:chExt cx="11908" cy="7086"/>
                          </a:xfrm>
                        </wpg:grpSpPr>
                        <wps:wsp>
                          <wps:cNvPr id="16" name="Freeform 13"/>
                          <wps:cNvSpPr>
                            <a:spLocks/>
                          </wps:cNvSpPr>
                          <wps:spPr bwMode="auto">
                            <a:xfrm>
                              <a:off x="-3" y="9751"/>
                              <a:ext cx="11908" cy="7086"/>
                            </a:xfrm>
                            <a:custGeom>
                              <a:avLst/>
                              <a:gdLst>
                                <a:gd name="T0" fmla="*/ 11909 w 11908"/>
                                <a:gd name="T1" fmla="*/ 5968 h 7086"/>
                                <a:gd name="T2" fmla="*/ 11883 w 11908"/>
                                <a:gd name="T3" fmla="*/ 5983 h 7086"/>
                                <a:gd name="T4" fmla="*/ 11807 w 11908"/>
                                <a:gd name="T5" fmla="*/ 6023 h 7086"/>
                                <a:gd name="T6" fmla="*/ 11682 w 11908"/>
                                <a:gd name="T7" fmla="*/ 6084 h 7086"/>
                                <a:gd name="T8" fmla="*/ 11512 w 11908"/>
                                <a:gd name="T9" fmla="*/ 6163 h 7086"/>
                                <a:gd name="T10" fmla="*/ 11298 w 11908"/>
                                <a:gd name="T11" fmla="*/ 6253 h 7086"/>
                                <a:gd name="T12" fmla="*/ 11041 w 11908"/>
                                <a:gd name="T13" fmla="*/ 6351 h 7086"/>
                                <a:gd name="T14" fmla="*/ 10745 w 11908"/>
                                <a:gd name="T15" fmla="*/ 6451 h 7086"/>
                                <a:gd name="T16" fmla="*/ 10411 w 11908"/>
                                <a:gd name="T17" fmla="*/ 6550 h 7086"/>
                                <a:gd name="T18" fmla="*/ 10041 w 11908"/>
                                <a:gd name="T19" fmla="*/ 6643 h 7086"/>
                                <a:gd name="T20" fmla="*/ 9637 w 11908"/>
                                <a:gd name="T21" fmla="*/ 6726 h 7086"/>
                                <a:gd name="T22" fmla="*/ 9202 w 11908"/>
                                <a:gd name="T23" fmla="*/ 6793 h 7086"/>
                                <a:gd name="T24" fmla="*/ 8737 w 11908"/>
                                <a:gd name="T25" fmla="*/ 6840 h 7086"/>
                                <a:gd name="T26" fmla="*/ 8244 w 11908"/>
                                <a:gd name="T27" fmla="*/ 6862 h 7086"/>
                                <a:gd name="T28" fmla="*/ 7726 w 11908"/>
                                <a:gd name="T29" fmla="*/ 6856 h 7086"/>
                                <a:gd name="T30" fmla="*/ 7185 w 11908"/>
                                <a:gd name="T31" fmla="*/ 6816 h 7086"/>
                                <a:gd name="T32" fmla="*/ 6622 w 11908"/>
                                <a:gd name="T33" fmla="*/ 6738 h 7086"/>
                                <a:gd name="T34" fmla="*/ 6040 w 11908"/>
                                <a:gd name="T35" fmla="*/ 6617 h 7086"/>
                                <a:gd name="T36" fmla="*/ 5441 w 11908"/>
                                <a:gd name="T37" fmla="*/ 6449 h 7086"/>
                                <a:gd name="T38" fmla="*/ 4826 w 11908"/>
                                <a:gd name="T39" fmla="*/ 6229 h 7086"/>
                                <a:gd name="T40" fmla="*/ 4198 w 11908"/>
                                <a:gd name="T41" fmla="*/ 5952 h 7086"/>
                                <a:gd name="T42" fmla="*/ 3596 w 11908"/>
                                <a:gd name="T43" fmla="*/ 5661 h 7086"/>
                                <a:gd name="T44" fmla="*/ 3054 w 11908"/>
                                <a:gd name="T45" fmla="*/ 5395 h 7086"/>
                                <a:gd name="T46" fmla="*/ 2569 w 11908"/>
                                <a:gd name="T47" fmla="*/ 5152 h 7086"/>
                                <a:gd name="T48" fmla="*/ 2137 w 11908"/>
                                <a:gd name="T49" fmla="*/ 4925 h 7086"/>
                                <a:gd name="T50" fmla="*/ 1757 w 11908"/>
                                <a:gd name="T51" fmla="*/ 4711 h 7086"/>
                                <a:gd name="T52" fmla="*/ 1424 w 11908"/>
                                <a:gd name="T53" fmla="*/ 4506 h 7086"/>
                                <a:gd name="T54" fmla="*/ 1136 w 11908"/>
                                <a:gd name="T55" fmla="*/ 4304 h 7086"/>
                                <a:gd name="T56" fmla="*/ 889 w 11908"/>
                                <a:gd name="T57" fmla="*/ 4102 h 7086"/>
                                <a:gd name="T58" fmla="*/ 680 w 11908"/>
                                <a:gd name="T59" fmla="*/ 3894 h 7086"/>
                                <a:gd name="T60" fmla="*/ 506 w 11908"/>
                                <a:gd name="T61" fmla="*/ 3677 h 7086"/>
                                <a:gd name="T62" fmla="*/ 364 w 11908"/>
                                <a:gd name="T63" fmla="*/ 3446 h 7086"/>
                                <a:gd name="T64" fmla="*/ 251 w 11908"/>
                                <a:gd name="T65" fmla="*/ 3197 h 7086"/>
                                <a:gd name="T66" fmla="*/ 164 w 11908"/>
                                <a:gd name="T67" fmla="*/ 2925 h 7086"/>
                                <a:gd name="T68" fmla="*/ 98 w 11908"/>
                                <a:gd name="T69" fmla="*/ 2625 h 7086"/>
                                <a:gd name="T70" fmla="*/ 53 w 11908"/>
                                <a:gd name="T71" fmla="*/ 2293 h 7086"/>
                                <a:gd name="T72" fmla="*/ 23 w 11908"/>
                                <a:gd name="T73" fmla="*/ 1925 h 7086"/>
                                <a:gd name="T74" fmla="*/ 6 w 11908"/>
                                <a:gd name="T75" fmla="*/ 1516 h 7086"/>
                                <a:gd name="T76" fmla="*/ 3 w 11908"/>
                                <a:gd name="T77" fmla="*/ 1293 h 7086"/>
                                <a:gd name="T78" fmla="*/ 3 w 11908"/>
                                <a:gd name="T79" fmla="*/ 7086 h 7086"/>
                                <a:gd name="T80" fmla="*/ 11909 w 11908"/>
                                <a:gd name="T81" fmla="*/ 7086 h 7086"/>
                                <a:gd name="T82" fmla="*/ 11909 w 11908"/>
                                <a:gd name="T83" fmla="*/ 5968 h 7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6">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4"/>
                          <wps:cNvSpPr>
                            <a:spLocks/>
                          </wps:cNvSpPr>
                          <wps:spPr bwMode="auto">
                            <a:xfrm>
                              <a:off x="-3" y="9751"/>
                              <a:ext cx="11908" cy="7086"/>
                            </a:xfrm>
                            <a:custGeom>
                              <a:avLst/>
                              <a:gdLst>
                                <a:gd name="T0" fmla="*/ 3 w 11908"/>
                                <a:gd name="T1" fmla="*/ 0 h 7086"/>
                                <a:gd name="T2" fmla="*/ 3 w 11908"/>
                                <a:gd name="T3" fmla="*/ 0 h 7086"/>
                                <a:gd name="T4" fmla="*/ 3 w 11908"/>
                                <a:gd name="T5" fmla="*/ 1293 h 7086"/>
                                <a:gd name="T6" fmla="*/ 3 w 11908"/>
                                <a:gd name="T7" fmla="*/ 1293 h 7086"/>
                                <a:gd name="T8" fmla="*/ 3 w 11908"/>
                                <a:gd name="T9" fmla="*/ 0 h 7086"/>
                              </a:gdLst>
                              <a:ahLst/>
                              <a:cxnLst>
                                <a:cxn ang="0">
                                  <a:pos x="T0" y="T1"/>
                                </a:cxn>
                                <a:cxn ang="0">
                                  <a:pos x="T2" y="T3"/>
                                </a:cxn>
                                <a:cxn ang="0">
                                  <a:pos x="T4" y="T5"/>
                                </a:cxn>
                                <a:cxn ang="0">
                                  <a:pos x="T6" y="T7"/>
                                </a:cxn>
                                <a:cxn ang="0">
                                  <a:pos x="T8" y="T9"/>
                                </a:cxn>
                              </a:cxnLst>
                              <a:rect l="0" t="0" r="r" b="b"/>
                              <a:pathLst>
                                <a:path w="11908" h="7086">
                                  <a:moveTo>
                                    <a:pt x="3" y="0"/>
                                  </a:moveTo>
                                  <a:lnTo>
                                    <a:pt x="3" y="0"/>
                                  </a:lnTo>
                                  <a:lnTo>
                                    <a:pt x="3" y="1293"/>
                                  </a:lnTo>
                                  <a:lnTo>
                                    <a:pt x="3" y="0"/>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4482EF" id="Group 2" o:spid="_x0000_s1026" style="position:absolute;margin-left:0;margin-top:454.9pt;width:595.25pt;height:386.95pt;z-index:-251658240;mso-position-horizontal-relative:page;mso-position-vertical-relative:page" coordorigin=",9098" coordsize="11905,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" o:allowincell="f">
                <v:group id="Group 3" o:spid="_x0000_s1027" style="position:absolute;left:-3;top:9108;width:11908;height:7087" coordorigin="-3,9108"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4" o:spid="_x0000_s1028"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BMMA&#10;AADaAAAADwAAAGRycy9kb3ducmV2LnhtbESPT4vCMBTE7wt+h/AEb2vqIrtSjSK6LiKCfw8eH82z&#10;LSYvpYlav70RFjwOM/MbZjRprBE3qn3pWEGvm4AgzpwuOVdwPCw+ByB8QNZoHJOCB3mYjFsfI0y1&#10;u/OObvuQiwhhn6KCIoQqldJnBVn0XVcRR+/saoshyjqXusZ7hFsjv5LkW1osOS4UWNGsoOyyv1oF&#10;s9yY5cCtdtv1vL85rS6//b9FolSn3UyHIAI14R3+by+1gh94XYk3QI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RBMMAAADaAAAADwAAAAAAAAAAAAAAAACYAgAAZHJzL2Rv&#10;d25yZXYueG1sUEsFBgAAAAAEAAQA9QAAAIgDA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badcf4"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5" o:spid="_x0000_s1029"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dsAA&#10;AADaAAAADwAAAGRycy9kb3ducmV2LnhtbERPy4rCMBTdD/gP4QruxlSRQappEV+IDIyvhctLc22L&#10;yU1pota/nywGZnk473neWSOe1PrasYLRMAFBXDhdc6ngct58TkH4gKzROCYFb/KQZ72POabavfhI&#10;z1MoRQxhn6KCKoQmldIXFVn0Q9cQR+7mWoshwraUusVXDLdGjpPkS1qsOTZU2NCyouJ+elgFy9KY&#10;3dTtj4fv1eTnur+vJ9tNotSg3y1mIAJ14V/8595pBXFrvBJv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PFdsAAAADaAAAADwAAAAAAAAAAAAAAAACYAgAAZHJzL2Rvd25y&#10;ZXYueG1sUEsFBgAAAAAEAAQA9QAAAIUDAAAAAA==&#10;" path="m3,r,l3,1293,3,xe" fillcolor="#badcf4" stroked="f">
                    <v:path arrowok="t" o:connecttype="custom" o:connectlocs="3,0;3,0;3,1293;3,1293;3,0" o:connectangles="0,0,0,0,0"/>
                  </v:shape>
                </v:group>
                <v:group id="Group 6" o:spid="_x0000_s1030" style="position:absolute;left:-3;top:9325;width:11908;height:7087" coordorigin="-3,9325"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7" o:spid="_x0000_s1031"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r9sUA&#10;AADbAAAADwAAAGRycy9kb3ducmV2LnhtbESPQWvCQBCF7wX/wzJCb3VjD7ZEN6EVKiL1oBV7HbJj&#10;Epqdjdk1pv5651DobYb35r1vFvngGtVTF2rPBqaTBBRx4W3NpYHD18fTK6gQkS02nsnALwXIs9HD&#10;AlPrr7yjfh9LJSEcUjRQxdimWoeiIodh4lti0U6+cxhl7UptO7xKuGv0c5LMtMOapaHClpYVFT/7&#10;izNQbny/e7m9r+h23C4P/tx/fm9OxjyOh7c5qEhD/Df/Xa+t4Au9/CID6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ev2xQAAANsAAAAPAAAAAAAAAAAAAAAAAJgCAABkcnMv&#10;ZG93bnJldi54bWxQSwUGAAAAAAQABAD1AAAAig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8" o:spid="_x0000_s1032"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ObcEA&#10;AADbAAAADwAAAGRycy9kb3ducmV2LnhtbERPTYvCMBC9C/6HMII3Td2DK9UoKriI6EFX9Do0Y1ts&#10;JrWJtfrrN4Kwt3m8z5nMGlOImiqXW1Yw6EcgiBOrc04VHH9XvREI55E1FpZJwZMczKbt1gRjbR+8&#10;p/rgUxFC2MWoIPO+jKV0SUYGXd+WxIG72MqgD7BKpa7wEcJNIb+iaCgN5hwaMixpmVFyPdyNgnRj&#10;6/33a/FDr9NuebS3enveXJTqdpr5GISnxv+LP+61DvMH8P4lHC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ZTm3BAAAA2wAAAA8AAAAAAAAAAAAAAAAAmAIAAGRycy9kb3du&#10;cmV2LnhtbFBLBQYAAAAABAAEAPUAAACGAwAAAAA=&#10;" path="m3,r,l3,1293,3,xe" fillcolor="#004990" stroked="f">
                    <v:path arrowok="t" o:connecttype="custom" o:connectlocs="3,0;3,0;3,1293;3,1293;3,0" o:connectangles="0,0,0,0,0"/>
                  </v:shape>
                </v:group>
                <v:group id="Group 9" o:spid="_x0000_s1033" style="position:absolute;left:-3;top:9551;width:11908;height:7086" coordorigin="-3,95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10" o:spid="_x0000_s1034"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tUMIA&#10;AADbAAAADwAAAGRycy9kb3ducmV2LnhtbERPTWsCMRC9F/wPYYTeatYW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e1QwgAAANsAAAAPAAAAAAAAAAAAAAAAAJgCAABkcnMvZG93&#10;bnJldi54bWxQSwUGAAAAAAQABAD1AAAAhw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1" o:spid="_x0000_s1035"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1JMIA&#10;AADbAAAADwAAAGRycy9kb3ducmV2LnhtbERPTWsCMRC9F/wPYYTeatZS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HUkwgAAANsAAAAPAAAAAAAAAAAAAAAAAJgCAABkcnMvZG93&#10;bnJldi54bWxQSwUGAAAAAAQABAD1AAAAhwMAAAAA&#10;" path="m3,r,l3,1293,3,xe" stroked="f">
                    <v:path arrowok="t" o:connecttype="custom" o:connectlocs="3,0;3,0;3,1293;3,1293;3,0" o:connectangles="0,0,0,0,0"/>
                  </v:shape>
                </v:group>
                <v:group id="Group 12" o:spid="_x0000_s1036" style="position:absolute;left:-3;top:9751;width:11908;height:7086" coordorigin="-3,97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13" o:spid="_x0000_s1037"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Ke8QA&#10;AADbAAAADwAAAGRycy9kb3ducmV2LnhtbERPTWvCQBC9F/wPyxS8lGZjKFrSbIKIYvFkVajHaXaa&#10;pGZnQ3bV+O+7BaG3ebzPyYrBtOJCvWssK5hEMQji0uqGKwWH/er5FYTzyBpby6TgRg6KfPSQYart&#10;lT/osvOVCCHsUlRQe9+lUrqyJoMush1x4L5tb9AH2FdS93gN4aaVSRxPpcGGQ0ONHS1qKk+7s1FQ&#10;LY8/x9lktXx5WuyTzdenWSdbo9T4cZi/gfA0+H/x3f2uw/wp/P0SD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SnvEAAAA2wAAAA8AAAAAAAAAAAAAAAAAmAIAAGRycy9k&#10;b3ducmV2LnhtbFBLBQYAAAAABAAEAPUAAACJAw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4" o:spid="_x0000_s1038"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v4MIA&#10;AADbAAAADwAAAGRycy9kb3ducmV2LnhtbERPS4vCMBC+C/6HMMJeRFOL6FKNIqLs4snHgh7HZrbt&#10;2kxKk9X6740geJuP7znTeWNKcaXaFZYVDPoRCOLU6oIzBT+Hde8ThPPIGkvLpOBODuazdmuKibY3&#10;3tF17zMRQtglqCD3vkqkdGlOBl3fVsSB+7W1QR9gnUld4y2Em1LGUTSSBgsODTlWtMwpvez/jYJs&#10;dfo7jQfr1bC7PMSb89F8xVuj1EenWUxAeGr8W/xyf+swfwzPX8I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O/gwgAAANsAAAAPAAAAAAAAAAAAAAAAAJgCAABkcnMvZG93&#10;bnJldi54bWxQSwUGAAAAAAQABAD1AAAAhwMAAAAA&#10;" path="m3,r,l3,1293,3,xe" fillcolor="#004990" stroked="f">
                    <v:path arrowok="t" o:connecttype="custom" o:connectlocs="3,0;3,0;3,1293;3,1293;3,0" o:connectangles="0,0,0,0,0"/>
                  </v:shape>
                </v:group>
                <w10:wrap anchorx="page" anchory="page"/>
              </v:group>
            </w:pict>
          </mc:Fallback>
        </mc:AlternateContent>
      </w:r>
      <w:r>
        <w:rPr>
          <w:noProof/>
        </w:rPr>
        <mc:AlternateContent>
          <mc:Choice Requires="wps">
            <w:drawing>
              <wp:anchor distT="0" distB="0" distL="114300" distR="114300" simplePos="0" relativeHeight="251659264" behindDoc="1" locked="0" layoutInCell="0" allowOverlap="1" wp14:anchorId="5B41A394" wp14:editId="002D5E87">
                <wp:simplePos x="0" y="0"/>
                <wp:positionH relativeFrom="page">
                  <wp:posOffset>1511300</wp:posOffset>
                </wp:positionH>
                <wp:positionV relativeFrom="paragraph">
                  <wp:posOffset>881380</wp:posOffset>
                </wp:positionV>
                <wp:extent cx="0" cy="0"/>
                <wp:effectExtent l="6350" t="5080" r="12700" b="13970"/>
                <wp:wrapNone/>
                <wp:docPr id="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custGeom>
                          <a:avLst/>
                          <a:gdLst>
                            <a:gd name="T0" fmla="*/ 0 60000 65536"/>
                            <a:gd name="T1" fmla="*/ 0 60000 65536"/>
                          </a:gdLst>
                          <a:ahLst/>
                          <a:cxnLst>
                            <a:cxn ang="T0">
                              <a:pos x="0" y="0"/>
                            </a:cxn>
                            <a:cxn ang="T1">
                              <a:pos x="0" y="0"/>
                            </a:cxn>
                          </a:cxnLst>
                          <a:rect l="0" t="0" r="r" b="b"/>
                          <a:pathLst>
                            <a:path>
                              <a:moveTo>
                                <a:pt x="0" y="0"/>
                              </a:moveTo>
                              <a:lnTo>
                                <a:pt x="0" y="0"/>
                              </a:lnTo>
                            </a:path>
                          </a:pathLst>
                        </a:custGeom>
                        <a:noFill/>
                        <a:ln w="127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520F286" id="Freeform 1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pt,69.4pt,119pt,69.4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" o:allowincell="f" filled="f" strokecolor="#231f20" strokeweight=".1pt">
                <v:path arrowok="t" o:connecttype="custom" o:connectlocs="0,0;0,0" o:connectangles="0,0"/>
                <w10:wrap anchorx="page"/>
              </v:polyline>
            </w:pict>
          </mc:Fallback>
        </mc:AlternateContent>
      </w:r>
      <w:r w:rsidR="0038789F">
        <w:rPr>
          <w:rFonts w:ascii="Times New Roman" w:hAnsi="Times New Roman"/>
          <w:noProof/>
          <w:sz w:val="24"/>
          <w:szCs w:val="24"/>
        </w:rPr>
        <w:drawing>
          <wp:inline distT="0" distB="0" distL="0" distR="0" wp14:anchorId="67901AE3" wp14:editId="1E645900">
            <wp:extent cx="1611630" cy="1611630"/>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611630" cy="1611630"/>
                    </a:xfrm>
                    <a:prstGeom prst="rect">
                      <a:avLst/>
                    </a:prstGeom>
                    <a:noFill/>
                    <a:ln w="9525">
                      <a:noFill/>
                      <a:miter lim="800000"/>
                      <a:headEnd/>
                      <a:tailEnd/>
                    </a:ln>
                  </pic:spPr>
                </pic:pic>
              </a:graphicData>
            </a:graphic>
          </wp:inline>
        </w:drawing>
      </w:r>
    </w:p>
    <w:p w14:paraId="51AB110C" w14:textId="77777777" w:rsidR="00D27929" w:rsidRDefault="00AD4E89" w:rsidP="003D2429">
      <w:pPr>
        <w:pStyle w:val="MDULO"/>
        <w:ind w:left="2552"/>
        <w:jc w:val="right"/>
      </w:pPr>
      <w:r>
        <w:t xml:space="preserve">ciclo: </w:t>
      </w:r>
      <w:r w:rsidR="003D2429">
        <w:t>[NOMBRE DEL CICLO]</w:t>
      </w:r>
    </w:p>
    <w:p w14:paraId="2AB9E76E" w14:textId="77777777" w:rsidR="003D2429" w:rsidRDefault="003D2429" w:rsidP="003D2429">
      <w:pPr>
        <w:pStyle w:val="MDULO"/>
        <w:ind w:left="2552"/>
        <w:jc w:val="right"/>
      </w:pPr>
      <w:r>
        <w:t>MÓDULO DE [NOMBRE DEL MODULO]</w:t>
      </w:r>
    </w:p>
    <w:p w14:paraId="38F03A48" w14:textId="77777777" w:rsidR="003D2429" w:rsidRDefault="003D2429" w:rsidP="00E805E2">
      <w:pPr>
        <w:pStyle w:val="MDULO"/>
        <w:jc w:val="right"/>
        <w:rPr>
          <w:szCs w:val="20"/>
        </w:rPr>
      </w:pPr>
    </w:p>
    <w:p w14:paraId="72F8B565" w14:textId="77777777" w:rsidR="0026713F" w:rsidRPr="00D17F0E" w:rsidRDefault="0026713F" w:rsidP="008038BA">
      <w:pPr>
        <w:pStyle w:val="Unidad"/>
      </w:pPr>
    </w:p>
    <w:p w14:paraId="4A53CA58" w14:textId="77777777" w:rsidR="00D17F0E" w:rsidRDefault="00D17F0E" w:rsidP="0026713F">
      <w:pPr>
        <w:widowControl w:val="0"/>
        <w:autoSpaceDE w:val="0"/>
        <w:autoSpaceDN w:val="0"/>
        <w:adjustRightInd w:val="0"/>
        <w:spacing w:before="91" w:after="0" w:line="240" w:lineRule="auto"/>
        <w:ind w:right="-20"/>
        <w:rPr>
          <w:rFonts w:ascii="Times New Roman" w:hAnsi="Times New Roman"/>
          <w:sz w:val="20"/>
          <w:szCs w:val="20"/>
        </w:rPr>
      </w:pPr>
    </w:p>
    <w:p w14:paraId="0B86661E" w14:textId="77777777" w:rsidR="0026713F" w:rsidRDefault="0026713F" w:rsidP="0026713F">
      <w:pPr>
        <w:widowControl w:val="0"/>
        <w:autoSpaceDE w:val="0"/>
        <w:autoSpaceDN w:val="0"/>
        <w:adjustRightInd w:val="0"/>
        <w:spacing w:before="91" w:after="0" w:line="240" w:lineRule="auto"/>
        <w:ind w:right="-20"/>
        <w:rPr>
          <w:rFonts w:ascii="Times New Roman" w:hAnsi="Times New Roman"/>
          <w:sz w:val="20"/>
          <w:szCs w:val="20"/>
        </w:rPr>
      </w:pPr>
    </w:p>
    <w:p w14:paraId="3E083FB3" w14:textId="77777777" w:rsidR="0026713F" w:rsidRDefault="0026713F" w:rsidP="0026713F">
      <w:pPr>
        <w:widowControl w:val="0"/>
        <w:autoSpaceDE w:val="0"/>
        <w:autoSpaceDN w:val="0"/>
        <w:adjustRightInd w:val="0"/>
        <w:spacing w:before="91" w:after="0" w:line="240" w:lineRule="auto"/>
        <w:ind w:right="-20"/>
        <w:rPr>
          <w:rFonts w:ascii="Times New Roman" w:hAnsi="Times New Roman"/>
          <w:sz w:val="20"/>
          <w:szCs w:val="20"/>
        </w:rPr>
      </w:pPr>
    </w:p>
    <w:p w14:paraId="5D8095B6" w14:textId="4584BCA0" w:rsidR="00D27929" w:rsidRPr="00D27929" w:rsidRDefault="00703237" w:rsidP="00D27929">
      <w:pPr>
        <w:pStyle w:val="UnidadPortada"/>
        <w:jc w:val="center"/>
        <w:rPr>
          <w:color w:val="000000"/>
          <w:sz w:val="80"/>
          <w:szCs w:val="80"/>
        </w:rPr>
      </w:pPr>
      <w:r w:rsidRPr="00D27929">
        <w:rPr>
          <w:sz w:val="80"/>
          <w:szCs w:val="80"/>
        </w:rPr>
        <w:t>[</w:t>
      </w:r>
      <w:r w:rsidR="003D2429">
        <w:rPr>
          <w:sz w:val="80"/>
          <w:szCs w:val="80"/>
        </w:rPr>
        <w:t xml:space="preserve">Tarea </w:t>
      </w:r>
      <w:proofErr w:type="spellStart"/>
      <w:r w:rsidR="003D2429">
        <w:rPr>
          <w:sz w:val="80"/>
          <w:szCs w:val="80"/>
        </w:rPr>
        <w:t>Nº</w:t>
      </w:r>
      <w:proofErr w:type="spellEnd"/>
      <w:r w:rsidR="003D2429">
        <w:rPr>
          <w:sz w:val="80"/>
          <w:szCs w:val="80"/>
        </w:rPr>
        <w:t xml:space="preserve"> </w:t>
      </w:r>
      <w:r w:rsidR="007E7BD9">
        <w:rPr>
          <w:sz w:val="80"/>
          <w:szCs w:val="80"/>
        </w:rPr>
        <w:t>1</w:t>
      </w:r>
      <w:r w:rsidRPr="00D27929">
        <w:rPr>
          <w:sz w:val="80"/>
          <w:szCs w:val="80"/>
        </w:rPr>
        <w:t>]</w:t>
      </w:r>
    </w:p>
    <w:p w14:paraId="28FC3F3C"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012ABA6"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174FEAC1"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6FEDB3DE"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0D1A4FFA"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457AD4E7"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14468CC5"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19315CA"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32B7D760"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51CE546B" w14:textId="77777777" w:rsidR="00D17F0E" w:rsidRDefault="00D17F0E" w:rsidP="00D17F0E">
      <w:pPr>
        <w:widowControl w:val="0"/>
        <w:autoSpaceDE w:val="0"/>
        <w:autoSpaceDN w:val="0"/>
        <w:adjustRightInd w:val="0"/>
        <w:spacing w:after="0" w:line="240" w:lineRule="auto"/>
        <w:rPr>
          <w:rFonts w:ascii="Arial" w:hAnsi="Arial" w:cs="Arial"/>
          <w:color w:val="000000"/>
          <w:sz w:val="16"/>
          <w:szCs w:val="16"/>
        </w:rPr>
      </w:pPr>
    </w:p>
    <w:p w14:paraId="73895ED7" w14:textId="77777777" w:rsidR="00D17F0E" w:rsidRDefault="00D17F0E" w:rsidP="00D17F0E">
      <w:pPr>
        <w:widowControl w:val="0"/>
        <w:autoSpaceDE w:val="0"/>
        <w:autoSpaceDN w:val="0"/>
        <w:adjustRightInd w:val="0"/>
        <w:spacing w:after="0" w:line="240" w:lineRule="auto"/>
        <w:rPr>
          <w:rFonts w:ascii="Arial" w:hAnsi="Arial" w:cs="Arial"/>
          <w:color w:val="000000"/>
          <w:sz w:val="16"/>
          <w:szCs w:val="16"/>
        </w:rPr>
      </w:pPr>
    </w:p>
    <w:p w14:paraId="7808535D"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2732153"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45D267CF"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33E55760"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0055DC4A" w14:textId="77777777" w:rsidR="00D27929" w:rsidRPr="00D27929" w:rsidRDefault="003D2429" w:rsidP="00D27929">
      <w:pPr>
        <w:pStyle w:val="NombreUnidadPortada"/>
        <w:jc w:val="right"/>
        <w:rPr>
          <w:sz w:val="56"/>
          <w:szCs w:val="56"/>
        </w:rPr>
      </w:pPr>
      <w:r>
        <w:rPr>
          <w:sz w:val="56"/>
          <w:szCs w:val="56"/>
        </w:rPr>
        <w:t>Alumno:</w:t>
      </w:r>
    </w:p>
    <w:p w14:paraId="78F0B143" w14:textId="36FFD025" w:rsidR="00961341" w:rsidRDefault="00203591" w:rsidP="00D27929">
      <w:pPr>
        <w:pStyle w:val="NombreUnidadPortada"/>
        <w:jc w:val="right"/>
        <w:rPr>
          <w:sz w:val="56"/>
          <w:szCs w:val="56"/>
        </w:rPr>
      </w:pPr>
      <w:r>
        <w:rPr>
          <w:sz w:val="56"/>
          <w:szCs w:val="56"/>
        </w:rPr>
        <w:t>Fanny Simisterra</w:t>
      </w:r>
    </w:p>
    <w:p w14:paraId="44CD41E4" w14:textId="3540BEEF" w:rsidR="003D2429" w:rsidRPr="00D27929" w:rsidRDefault="00203591" w:rsidP="003D2429">
      <w:pPr>
        <w:pStyle w:val="NombreUnidadPortada"/>
        <w:jc w:val="right"/>
        <w:rPr>
          <w:sz w:val="56"/>
          <w:szCs w:val="56"/>
        </w:rPr>
      </w:pPr>
      <w:r>
        <w:rPr>
          <w:sz w:val="56"/>
          <w:szCs w:val="56"/>
        </w:rPr>
        <w:t>30310326Y</w:t>
      </w:r>
    </w:p>
    <w:p w14:paraId="116594EF" w14:textId="77777777" w:rsidR="003D2429" w:rsidRPr="00D27929" w:rsidRDefault="003D2429" w:rsidP="00D27929">
      <w:pPr>
        <w:pStyle w:val="NombreUnidadPortada"/>
        <w:jc w:val="right"/>
        <w:rPr>
          <w:sz w:val="56"/>
          <w:szCs w:val="56"/>
        </w:rPr>
      </w:pPr>
    </w:p>
    <w:p w14:paraId="010F44C8" w14:textId="77777777" w:rsidR="00D17F0E" w:rsidRDefault="00D17F0E" w:rsidP="008038BA">
      <w:pPr>
        <w:pStyle w:val="Unidad"/>
      </w:pPr>
    </w:p>
    <w:p w14:paraId="41CE69B9" w14:textId="77777777" w:rsidR="00D17F0E" w:rsidRDefault="00D17F0E" w:rsidP="008038BA">
      <w:pPr>
        <w:pStyle w:val="Unidad"/>
      </w:pPr>
    </w:p>
    <w:p w14:paraId="26BAB979" w14:textId="77777777" w:rsidR="00D17F0E" w:rsidRDefault="00D17F0E" w:rsidP="008038BA">
      <w:pPr>
        <w:pStyle w:val="Unidad"/>
      </w:pPr>
    </w:p>
    <w:p w14:paraId="646A1F09" w14:textId="77777777" w:rsidR="00D17F0E" w:rsidRDefault="00D17F0E" w:rsidP="008038BA">
      <w:pPr>
        <w:pStyle w:val="Unidad"/>
      </w:pPr>
    </w:p>
    <w:p w14:paraId="5635926E" w14:textId="77777777" w:rsidR="00D17F0E" w:rsidRDefault="00D17F0E" w:rsidP="008038BA">
      <w:pPr>
        <w:pStyle w:val="NombreUnidad"/>
      </w:pPr>
    </w:p>
    <w:p w14:paraId="603F70F5" w14:textId="77777777" w:rsidR="0026713F" w:rsidRDefault="0026713F" w:rsidP="008038BA">
      <w:pPr>
        <w:pStyle w:val="NombreUnidad"/>
      </w:pPr>
    </w:p>
    <w:p w14:paraId="7CDD4F87" w14:textId="77777777" w:rsidR="00961341" w:rsidRDefault="00961341">
      <w:pPr>
        <w:widowControl w:val="0"/>
        <w:autoSpaceDE w:val="0"/>
        <w:autoSpaceDN w:val="0"/>
        <w:adjustRightInd w:val="0"/>
        <w:spacing w:before="5" w:after="0" w:line="110" w:lineRule="exact"/>
        <w:rPr>
          <w:rFonts w:ascii="Arial" w:hAnsi="Arial" w:cs="Arial"/>
          <w:color w:val="000000"/>
          <w:sz w:val="11"/>
          <w:szCs w:val="11"/>
        </w:rPr>
      </w:pPr>
    </w:p>
    <w:p w14:paraId="5140D6CB"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F7D0130"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9A3674E"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4CBEDF25"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183770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B7AAA5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BE611DD"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74483CF3"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2572540"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43CBC2D"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90BDF78"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7788BF41"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41E1773"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217673E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849A961"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CF3D21F"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0D0A79B"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FBAD5EC"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DADBF29"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D8B6E9F"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291FA4CD" w14:textId="77777777" w:rsidR="00E805E2" w:rsidRDefault="00E805E2" w:rsidP="00FB49F9">
      <w:pPr>
        <w:widowControl w:val="0"/>
        <w:tabs>
          <w:tab w:val="left" w:pos="8900"/>
        </w:tabs>
        <w:autoSpaceDE w:val="0"/>
        <w:autoSpaceDN w:val="0"/>
        <w:adjustRightInd w:val="0"/>
        <w:spacing w:before="37" w:after="0" w:line="250" w:lineRule="auto"/>
        <w:ind w:left="120" w:right="-31"/>
        <w:jc w:val="both"/>
        <w:rPr>
          <w:rFonts w:ascii="Arial" w:hAnsi="Arial" w:cs="Arial"/>
          <w:i/>
          <w:iCs/>
          <w:color w:val="231F20"/>
          <w:sz w:val="18"/>
          <w:szCs w:val="18"/>
        </w:rPr>
      </w:pPr>
    </w:p>
    <w:p w14:paraId="3E021A8C" w14:textId="77777777" w:rsidR="00E805E2" w:rsidRDefault="00E805E2" w:rsidP="00FB49F9">
      <w:pPr>
        <w:widowControl w:val="0"/>
        <w:tabs>
          <w:tab w:val="left" w:pos="8900"/>
        </w:tabs>
        <w:autoSpaceDE w:val="0"/>
        <w:autoSpaceDN w:val="0"/>
        <w:adjustRightInd w:val="0"/>
        <w:spacing w:before="37" w:after="0" w:line="250" w:lineRule="auto"/>
        <w:ind w:left="120" w:right="-31"/>
        <w:jc w:val="both"/>
        <w:rPr>
          <w:rFonts w:ascii="Arial" w:hAnsi="Arial" w:cs="Arial"/>
          <w:i/>
          <w:iCs/>
          <w:color w:val="231F20"/>
          <w:sz w:val="18"/>
          <w:szCs w:val="18"/>
        </w:rPr>
      </w:pPr>
    </w:p>
    <w:p w14:paraId="71C15109" w14:textId="77777777" w:rsidR="00E805E2" w:rsidRDefault="00E805E2" w:rsidP="00B84CF6">
      <w:pPr>
        <w:widowControl w:val="0"/>
        <w:tabs>
          <w:tab w:val="left" w:pos="8900"/>
        </w:tabs>
        <w:autoSpaceDE w:val="0"/>
        <w:autoSpaceDN w:val="0"/>
        <w:adjustRightInd w:val="0"/>
        <w:spacing w:before="37" w:after="0" w:line="250" w:lineRule="auto"/>
        <w:ind w:right="-31"/>
        <w:jc w:val="both"/>
        <w:rPr>
          <w:rFonts w:ascii="Arial" w:hAnsi="Arial" w:cs="Arial"/>
          <w:i/>
          <w:iCs/>
          <w:color w:val="231F20"/>
          <w:sz w:val="18"/>
          <w:szCs w:val="18"/>
        </w:rPr>
      </w:pPr>
    </w:p>
    <w:p w14:paraId="204EC0DB" w14:textId="77777777" w:rsidR="00961341" w:rsidRDefault="00961341" w:rsidP="00FB49F9">
      <w:pPr>
        <w:widowControl w:val="0"/>
        <w:tabs>
          <w:tab w:val="left" w:pos="8900"/>
        </w:tabs>
        <w:autoSpaceDE w:val="0"/>
        <w:autoSpaceDN w:val="0"/>
        <w:adjustRightInd w:val="0"/>
        <w:spacing w:before="37" w:after="0" w:line="250" w:lineRule="auto"/>
        <w:ind w:left="120" w:right="-31"/>
        <w:jc w:val="both"/>
        <w:rPr>
          <w:rFonts w:ascii="Arial" w:hAnsi="Arial" w:cs="Arial"/>
          <w:color w:val="000000"/>
          <w:sz w:val="18"/>
          <w:szCs w:val="18"/>
        </w:rPr>
      </w:pPr>
      <w:r>
        <w:rPr>
          <w:rFonts w:ascii="Arial" w:hAnsi="Arial" w:cs="Arial"/>
          <w:i/>
          <w:iCs/>
          <w:color w:val="231F20"/>
          <w:sz w:val="18"/>
          <w:szCs w:val="18"/>
        </w:rPr>
        <w:t>Los documentos, elementos gráficos,</w:t>
      </w:r>
      <w:r w:rsidR="00FB49F9">
        <w:rPr>
          <w:rFonts w:ascii="Arial" w:hAnsi="Arial" w:cs="Arial"/>
          <w:i/>
          <w:iCs/>
          <w:color w:val="231F20"/>
          <w:sz w:val="18"/>
          <w:szCs w:val="18"/>
        </w:rPr>
        <w:t xml:space="preserve"> vídeos, transparencias y otros </w:t>
      </w:r>
      <w:r>
        <w:rPr>
          <w:rFonts w:ascii="Arial" w:hAnsi="Arial" w:cs="Arial"/>
          <w:i/>
          <w:iCs/>
          <w:color w:val="231F20"/>
          <w:sz w:val="18"/>
          <w:szCs w:val="18"/>
        </w:rPr>
        <w:t>recursos didácticos incluidos en este contenido pueden contener i</w:t>
      </w:r>
      <w:r>
        <w:rPr>
          <w:rFonts w:ascii="Arial" w:hAnsi="Arial" w:cs="Arial"/>
          <w:i/>
          <w:iCs/>
          <w:color w:val="231F20"/>
          <w:spacing w:val="1"/>
          <w:sz w:val="18"/>
          <w:szCs w:val="18"/>
        </w:rPr>
        <w:t>m</w:t>
      </w:r>
      <w:r>
        <w:rPr>
          <w:rFonts w:ascii="Arial" w:hAnsi="Arial" w:cs="Arial"/>
          <w:i/>
          <w:iCs/>
          <w:color w:val="231F20"/>
          <w:sz w:val="18"/>
          <w:szCs w:val="18"/>
        </w:rPr>
        <w:t>precisiones técnicas o errores tipográficos. Periódicamente se realizan cambios en el contenido.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puede realizar en cualquier momento, sin previo aviso,</w:t>
      </w:r>
      <w:r w:rsidR="00FB49F9">
        <w:rPr>
          <w:rFonts w:ascii="Arial" w:hAnsi="Arial" w:cs="Arial"/>
          <w:i/>
          <w:iCs/>
          <w:color w:val="231F20"/>
          <w:sz w:val="18"/>
          <w:szCs w:val="18"/>
        </w:rPr>
        <w:t xml:space="preserve"> mejoras y/o cambios en el con</w:t>
      </w:r>
      <w:r>
        <w:rPr>
          <w:rFonts w:ascii="Arial" w:hAnsi="Arial" w:cs="Arial"/>
          <w:i/>
          <w:iCs/>
          <w:color w:val="231F20"/>
          <w:sz w:val="18"/>
          <w:szCs w:val="18"/>
        </w:rPr>
        <w:t>tenido</w:t>
      </w:r>
      <w:r w:rsidR="00AD7814">
        <w:rPr>
          <w:rFonts w:ascii="Arial" w:hAnsi="Arial" w:cs="Arial"/>
          <w:i/>
          <w:iCs/>
          <w:color w:val="231F20"/>
          <w:sz w:val="18"/>
          <w:szCs w:val="18"/>
        </w:rPr>
        <w:t xml:space="preserve">. </w:t>
      </w:r>
    </w:p>
    <w:p w14:paraId="08494B55"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7EDBB113" w14:textId="77777777" w:rsidR="00961341" w:rsidRDefault="00961341" w:rsidP="00FB49F9">
      <w:pPr>
        <w:widowControl w:val="0"/>
        <w:autoSpaceDE w:val="0"/>
        <w:autoSpaceDN w:val="0"/>
        <w:adjustRightInd w:val="0"/>
        <w:spacing w:after="0" w:line="250" w:lineRule="auto"/>
        <w:ind w:left="120" w:right="-31"/>
        <w:jc w:val="both"/>
        <w:rPr>
          <w:rFonts w:ascii="Arial" w:hAnsi="Arial" w:cs="Arial"/>
          <w:color w:val="000000"/>
          <w:sz w:val="18"/>
          <w:szCs w:val="18"/>
        </w:rPr>
      </w:pPr>
      <w:r>
        <w:rPr>
          <w:rFonts w:ascii="Arial" w:hAnsi="Arial" w:cs="Arial"/>
          <w:i/>
          <w:iCs/>
          <w:color w:val="231F20"/>
          <w:sz w:val="18"/>
          <w:szCs w:val="18"/>
        </w:rPr>
        <w:t>Es responsabilidad del usuario el cumplimiento de todas las leyes de derechos de autor aplicables. Ningún elemento de este contenido (d</w:t>
      </w:r>
      <w:r>
        <w:rPr>
          <w:rFonts w:ascii="Arial" w:hAnsi="Arial" w:cs="Arial"/>
          <w:i/>
          <w:iCs/>
          <w:color w:val="231F20"/>
          <w:spacing w:val="1"/>
          <w:sz w:val="18"/>
          <w:szCs w:val="18"/>
        </w:rPr>
        <w:t>o</w:t>
      </w:r>
      <w:r>
        <w:rPr>
          <w:rFonts w:ascii="Arial" w:hAnsi="Arial" w:cs="Arial"/>
          <w:i/>
          <w:iCs/>
          <w:color w:val="231F20"/>
          <w:sz w:val="18"/>
          <w:szCs w:val="18"/>
        </w:rPr>
        <w:t>cumentos, elementos gráficos, vídeos, transparencias y otros recursos didácticos asociados), ni parte de este contenido puede ser reproducida, almacenada o introducida en un sistema</w:t>
      </w:r>
      <w:r w:rsidR="00FB49F9">
        <w:rPr>
          <w:rFonts w:ascii="Arial" w:hAnsi="Arial" w:cs="Arial"/>
          <w:i/>
          <w:iCs/>
          <w:color w:val="231F20"/>
          <w:sz w:val="18"/>
          <w:szCs w:val="18"/>
        </w:rPr>
        <w:t xml:space="preserve"> de recuperación, ni transmiti</w:t>
      </w:r>
      <w:r>
        <w:rPr>
          <w:rFonts w:ascii="Arial" w:hAnsi="Arial" w:cs="Arial"/>
          <w:i/>
          <w:iCs/>
          <w:color w:val="231F20"/>
          <w:sz w:val="18"/>
          <w:szCs w:val="18"/>
        </w:rPr>
        <w:t>da de ninguna forma ni por ningún medio (ya sea electrónico, mecánico, por fotocopia, grabación o de otra manera), ni con ningún propósito, sin la previa autorización por escrito de Fomento Ocupacional FOC SL.</w:t>
      </w:r>
    </w:p>
    <w:p w14:paraId="4D2524C1" w14:textId="77777777" w:rsidR="00961341" w:rsidRDefault="00961341" w:rsidP="00FB49F9">
      <w:pPr>
        <w:widowControl w:val="0"/>
        <w:autoSpaceDE w:val="0"/>
        <w:autoSpaceDN w:val="0"/>
        <w:adjustRightInd w:val="0"/>
        <w:spacing w:before="16" w:after="0" w:line="200" w:lineRule="exact"/>
        <w:ind w:right="-31"/>
        <w:jc w:val="both"/>
        <w:rPr>
          <w:rFonts w:ascii="Arial" w:hAnsi="Arial" w:cs="Arial"/>
          <w:color w:val="000000"/>
          <w:sz w:val="20"/>
          <w:szCs w:val="20"/>
        </w:rPr>
      </w:pPr>
    </w:p>
    <w:p w14:paraId="24FFEDE3" w14:textId="77777777" w:rsidR="00961341" w:rsidRDefault="00961341"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Este contenido está protegido por la ley de propiedad intelectual e indu</w:t>
      </w:r>
      <w:r>
        <w:rPr>
          <w:rFonts w:ascii="Arial" w:hAnsi="Arial" w:cs="Arial"/>
          <w:i/>
          <w:iCs/>
          <w:color w:val="231F20"/>
          <w:spacing w:val="1"/>
          <w:sz w:val="18"/>
          <w:szCs w:val="18"/>
        </w:rPr>
        <w:t>s</w:t>
      </w:r>
      <w:r>
        <w:rPr>
          <w:rFonts w:ascii="Arial" w:hAnsi="Arial" w:cs="Arial"/>
          <w:i/>
          <w:iCs/>
          <w:color w:val="231F20"/>
          <w:sz w:val="18"/>
          <w:szCs w:val="18"/>
        </w:rPr>
        <w:t>trial. Pertenecen a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los derechos de autor y los demás derechos de propiedad intelectual e industrial sobre este contenido.</w:t>
      </w:r>
    </w:p>
    <w:p w14:paraId="0955D4EA"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3CD5D85E" w14:textId="77777777" w:rsidR="00961341" w:rsidRPr="00FB49F9" w:rsidRDefault="00961341" w:rsidP="00FB49F9">
      <w:pPr>
        <w:widowControl w:val="0"/>
        <w:autoSpaceDE w:val="0"/>
        <w:autoSpaceDN w:val="0"/>
        <w:adjustRightInd w:val="0"/>
        <w:spacing w:after="0" w:line="240" w:lineRule="auto"/>
        <w:ind w:left="120" w:right="-20"/>
        <w:jc w:val="both"/>
        <w:rPr>
          <w:rFonts w:ascii="Arial" w:hAnsi="Arial" w:cs="Arial"/>
          <w:i/>
          <w:iCs/>
          <w:color w:val="231F20"/>
          <w:sz w:val="18"/>
          <w:szCs w:val="18"/>
        </w:rPr>
      </w:pPr>
      <w:r>
        <w:rPr>
          <w:rFonts w:ascii="Arial" w:hAnsi="Arial" w:cs="Arial"/>
          <w:i/>
          <w:iCs/>
          <w:color w:val="231F20"/>
          <w:sz w:val="18"/>
          <w:szCs w:val="18"/>
        </w:rPr>
        <w:t>Sin perjuicio de los casos en que la ley aplicable prohíbe la exclusión</w:t>
      </w:r>
      <w:r w:rsidR="00FB49F9">
        <w:rPr>
          <w:rFonts w:ascii="Arial" w:hAnsi="Arial" w:cs="Arial"/>
          <w:i/>
          <w:iCs/>
          <w:color w:val="231F20"/>
          <w:sz w:val="18"/>
          <w:szCs w:val="18"/>
        </w:rPr>
        <w:t xml:space="preserve"> </w:t>
      </w:r>
      <w:r>
        <w:rPr>
          <w:rFonts w:ascii="Arial" w:hAnsi="Arial" w:cs="Arial"/>
          <w:i/>
          <w:iCs/>
          <w:color w:val="231F20"/>
          <w:sz w:val="18"/>
          <w:szCs w:val="18"/>
        </w:rPr>
        <w:t>de la responsa</w:t>
      </w:r>
      <w:r w:rsidR="00FB49F9">
        <w:rPr>
          <w:rFonts w:ascii="Arial" w:hAnsi="Arial" w:cs="Arial"/>
          <w:i/>
          <w:iCs/>
          <w:color w:val="231F20"/>
          <w:sz w:val="18"/>
          <w:szCs w:val="18"/>
        </w:rPr>
        <w:t>bilidad por daños, Fomento Ocu</w:t>
      </w:r>
      <w:r>
        <w:rPr>
          <w:rFonts w:ascii="Arial" w:hAnsi="Arial" w:cs="Arial"/>
          <w:i/>
          <w:iCs/>
          <w:color w:val="231F20"/>
          <w:sz w:val="18"/>
          <w:szCs w:val="18"/>
        </w:rPr>
        <w:t>pacional FOC SL</w:t>
      </w:r>
      <w:r>
        <w:rPr>
          <w:rFonts w:ascii="Arial" w:hAnsi="Arial" w:cs="Arial"/>
          <w:i/>
          <w:iCs/>
          <w:color w:val="231F20"/>
          <w:spacing w:val="-3"/>
          <w:sz w:val="18"/>
          <w:szCs w:val="18"/>
        </w:rPr>
        <w:t xml:space="preserve"> </w:t>
      </w:r>
      <w:r>
        <w:rPr>
          <w:rFonts w:ascii="Arial" w:hAnsi="Arial" w:cs="Arial"/>
          <w:i/>
          <w:iCs/>
          <w:color w:val="231F20"/>
          <w:sz w:val="18"/>
          <w:szCs w:val="18"/>
        </w:rPr>
        <w:t>no se responsabiliza en ningún caso de daños indirectos, sean cuales fueren</w:t>
      </w:r>
      <w:r w:rsidR="00FB49F9">
        <w:rPr>
          <w:rFonts w:ascii="Arial" w:hAnsi="Arial" w:cs="Arial"/>
          <w:color w:val="000000"/>
          <w:sz w:val="18"/>
          <w:szCs w:val="18"/>
        </w:rPr>
        <w:t xml:space="preserve"> </w:t>
      </w:r>
      <w:r>
        <w:rPr>
          <w:rFonts w:ascii="Arial" w:hAnsi="Arial" w:cs="Arial"/>
          <w:i/>
          <w:iCs/>
          <w:color w:val="231F20"/>
          <w:sz w:val="18"/>
          <w:szCs w:val="18"/>
        </w:rPr>
        <w:t>su naturaleza u origen, que se deriven o de otro modo estén relacionados con el uso de este contenido.</w:t>
      </w:r>
    </w:p>
    <w:p w14:paraId="72DA734D"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4186330E" w14:textId="77777777" w:rsidR="00961341" w:rsidRDefault="00D2370B"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 202</w:t>
      </w:r>
      <w:r w:rsidR="00DD2532">
        <w:rPr>
          <w:rFonts w:ascii="Arial" w:hAnsi="Arial" w:cs="Arial"/>
          <w:i/>
          <w:iCs/>
          <w:color w:val="231F20"/>
          <w:sz w:val="18"/>
          <w:szCs w:val="18"/>
        </w:rPr>
        <w:t>2</w:t>
      </w:r>
      <w:r w:rsidR="00E805E2">
        <w:rPr>
          <w:rFonts w:ascii="Arial" w:hAnsi="Arial" w:cs="Arial"/>
          <w:i/>
          <w:iCs/>
          <w:color w:val="231F20"/>
          <w:sz w:val="18"/>
          <w:szCs w:val="18"/>
        </w:rPr>
        <w:t xml:space="preserve"> </w:t>
      </w:r>
      <w:r w:rsidR="00961341">
        <w:rPr>
          <w:rFonts w:ascii="Arial" w:hAnsi="Arial" w:cs="Arial"/>
          <w:i/>
          <w:iCs/>
          <w:color w:val="231F20"/>
          <w:sz w:val="18"/>
          <w:szCs w:val="18"/>
        </w:rPr>
        <w:t>Fomento Ocupacional FOC SL</w:t>
      </w:r>
      <w:r w:rsidR="00961341">
        <w:rPr>
          <w:rFonts w:ascii="Arial" w:hAnsi="Arial" w:cs="Arial"/>
          <w:i/>
          <w:iCs/>
          <w:color w:val="231F20"/>
          <w:spacing w:val="-3"/>
          <w:sz w:val="18"/>
          <w:szCs w:val="18"/>
        </w:rPr>
        <w:t xml:space="preserve"> </w:t>
      </w:r>
      <w:r w:rsidR="00961341">
        <w:rPr>
          <w:rFonts w:ascii="Arial" w:hAnsi="Arial" w:cs="Arial"/>
          <w:i/>
          <w:iCs/>
          <w:color w:val="231F20"/>
          <w:sz w:val="18"/>
          <w:szCs w:val="18"/>
        </w:rPr>
        <w:t>todos los derechos reservados.</w:t>
      </w:r>
    </w:p>
    <w:p w14:paraId="54617115" w14:textId="77777777" w:rsidR="00961341" w:rsidRDefault="00961341">
      <w:pPr>
        <w:widowControl w:val="0"/>
        <w:autoSpaceDE w:val="0"/>
        <w:autoSpaceDN w:val="0"/>
        <w:adjustRightInd w:val="0"/>
        <w:spacing w:after="0" w:line="240" w:lineRule="auto"/>
        <w:ind w:left="120" w:right="-20"/>
        <w:rPr>
          <w:rFonts w:ascii="Arial" w:hAnsi="Arial" w:cs="Arial"/>
          <w:color w:val="000000"/>
          <w:sz w:val="18"/>
          <w:szCs w:val="18"/>
        </w:rPr>
        <w:sectPr w:rsidR="00961341">
          <w:pgSz w:w="11920" w:h="16840"/>
          <w:pgMar w:top="1560" w:right="1680" w:bottom="280" w:left="1340" w:header="720" w:footer="720" w:gutter="0"/>
          <w:cols w:space="720" w:equalWidth="0">
            <w:col w:w="8900"/>
          </w:cols>
          <w:noEndnote/>
        </w:sectPr>
      </w:pPr>
    </w:p>
    <w:p w14:paraId="393C1A08" w14:textId="77777777" w:rsidR="00D13C12" w:rsidRDefault="00D13C12">
      <w:pPr>
        <w:spacing w:after="0" w:line="240" w:lineRule="auto"/>
        <w:rPr>
          <w:sz w:val="48"/>
          <w:szCs w:val="48"/>
        </w:rPr>
      </w:pPr>
    </w:p>
    <w:sdt>
      <w:sdtPr>
        <w:rPr>
          <w:rFonts w:ascii="Calibri" w:hAnsi="Calibri"/>
          <w:b w:val="0"/>
          <w:bCs w:val="0"/>
          <w:color w:val="auto"/>
          <w:sz w:val="22"/>
          <w:szCs w:val="22"/>
          <w:lang w:eastAsia="es-ES"/>
        </w:rPr>
        <w:id w:val="-1520688930"/>
        <w:docPartObj>
          <w:docPartGallery w:val="Table of Contents"/>
          <w:docPartUnique/>
        </w:docPartObj>
      </w:sdtPr>
      <w:sdtContent>
        <w:p w14:paraId="51BF71DB" w14:textId="77777777" w:rsidR="00D13C12" w:rsidRDefault="00D13C12">
          <w:pPr>
            <w:pStyle w:val="TOCHeading"/>
          </w:pPr>
          <w:r>
            <w:t>Contenido</w:t>
          </w:r>
        </w:p>
        <w:p w14:paraId="387FCD4E" w14:textId="77777777" w:rsidR="00A3099E" w:rsidRDefault="00D13C12">
          <w:pPr>
            <w:pStyle w:val="TOC1"/>
            <w:rPr>
              <w:rFonts w:asciiTheme="minorHAnsi" w:eastAsiaTheme="minorEastAsia" w:hAnsiTheme="minorHAnsi" w:cstheme="minorBidi"/>
              <w:b w:val="0"/>
              <w:color w:val="auto"/>
              <w:lang w:eastAsia="es-ES"/>
            </w:rPr>
          </w:pPr>
          <w:r>
            <w:fldChar w:fldCharType="begin"/>
          </w:r>
          <w:r>
            <w:instrText xml:space="preserve"> TOC \o "1-3" \h \z \u </w:instrText>
          </w:r>
          <w:r>
            <w:fldChar w:fldCharType="separate"/>
          </w:r>
          <w:hyperlink w:anchor="_Toc116546402" w:history="1">
            <w:r w:rsidR="00A3099E" w:rsidRPr="002F6855">
              <w:rPr>
                <w:rStyle w:val="Hyperlink"/>
              </w:rPr>
              <w:t>1.</w:t>
            </w:r>
            <w:r w:rsidR="00A3099E">
              <w:rPr>
                <w:rFonts w:asciiTheme="minorHAnsi" w:eastAsiaTheme="minorEastAsia" w:hAnsiTheme="minorHAnsi" w:cstheme="minorBidi"/>
                <w:b w:val="0"/>
                <w:color w:val="auto"/>
                <w:lang w:eastAsia="es-ES"/>
              </w:rPr>
              <w:tab/>
            </w:r>
            <w:r w:rsidR="00A3099E" w:rsidRPr="002F6855">
              <w:rPr>
                <w:rStyle w:val="Hyperlink"/>
              </w:rPr>
              <w:t>Documentos que se adjuntan a este informe.</w:t>
            </w:r>
            <w:r w:rsidR="00A3099E">
              <w:rPr>
                <w:webHidden/>
              </w:rPr>
              <w:tab/>
            </w:r>
            <w:r w:rsidR="00A3099E">
              <w:rPr>
                <w:webHidden/>
              </w:rPr>
              <w:fldChar w:fldCharType="begin"/>
            </w:r>
            <w:r w:rsidR="00A3099E">
              <w:rPr>
                <w:webHidden/>
              </w:rPr>
              <w:instrText xml:space="preserve"> PAGEREF _Toc116546402 \h </w:instrText>
            </w:r>
            <w:r w:rsidR="00A3099E">
              <w:rPr>
                <w:webHidden/>
              </w:rPr>
            </w:r>
            <w:r w:rsidR="00A3099E">
              <w:rPr>
                <w:webHidden/>
              </w:rPr>
              <w:fldChar w:fldCharType="separate"/>
            </w:r>
            <w:r w:rsidR="00A3099E">
              <w:rPr>
                <w:webHidden/>
              </w:rPr>
              <w:t>2</w:t>
            </w:r>
            <w:r w:rsidR="00A3099E">
              <w:rPr>
                <w:webHidden/>
              </w:rPr>
              <w:fldChar w:fldCharType="end"/>
            </w:r>
          </w:hyperlink>
        </w:p>
        <w:p w14:paraId="19F3EEA6" w14:textId="77777777" w:rsidR="00A3099E" w:rsidRDefault="00000000">
          <w:pPr>
            <w:pStyle w:val="TOC1"/>
            <w:rPr>
              <w:rFonts w:asciiTheme="minorHAnsi" w:eastAsiaTheme="minorEastAsia" w:hAnsiTheme="minorHAnsi" w:cstheme="minorBidi"/>
              <w:b w:val="0"/>
              <w:color w:val="auto"/>
              <w:lang w:eastAsia="es-ES"/>
            </w:rPr>
          </w:pPr>
          <w:hyperlink w:anchor="_Toc116546403" w:history="1">
            <w:r w:rsidR="00A3099E" w:rsidRPr="002F6855">
              <w:rPr>
                <w:rStyle w:val="Hyperlink"/>
              </w:rPr>
              <w:t>2.</w:t>
            </w:r>
            <w:r w:rsidR="00A3099E">
              <w:rPr>
                <w:rFonts w:asciiTheme="minorHAnsi" w:eastAsiaTheme="minorEastAsia" w:hAnsiTheme="minorHAnsi" w:cstheme="minorBidi"/>
                <w:b w:val="0"/>
                <w:color w:val="auto"/>
                <w:lang w:eastAsia="es-ES"/>
              </w:rPr>
              <w:tab/>
            </w:r>
            <w:r w:rsidR="00A3099E" w:rsidRPr="002F6855">
              <w:rPr>
                <w:rStyle w:val="Hyperlink"/>
              </w:rPr>
              <w:t>Resto de epígrafes que componen el desarrollo de este informe.</w:t>
            </w:r>
            <w:r w:rsidR="00A3099E">
              <w:rPr>
                <w:webHidden/>
              </w:rPr>
              <w:tab/>
            </w:r>
            <w:r w:rsidR="00A3099E">
              <w:rPr>
                <w:webHidden/>
              </w:rPr>
              <w:fldChar w:fldCharType="begin"/>
            </w:r>
            <w:r w:rsidR="00A3099E">
              <w:rPr>
                <w:webHidden/>
              </w:rPr>
              <w:instrText xml:space="preserve"> PAGEREF _Toc116546403 \h </w:instrText>
            </w:r>
            <w:r w:rsidR="00A3099E">
              <w:rPr>
                <w:webHidden/>
              </w:rPr>
            </w:r>
            <w:r w:rsidR="00A3099E">
              <w:rPr>
                <w:webHidden/>
              </w:rPr>
              <w:fldChar w:fldCharType="separate"/>
            </w:r>
            <w:r w:rsidR="00A3099E">
              <w:rPr>
                <w:webHidden/>
              </w:rPr>
              <w:t>2</w:t>
            </w:r>
            <w:r w:rsidR="00A3099E">
              <w:rPr>
                <w:webHidden/>
              </w:rPr>
              <w:fldChar w:fldCharType="end"/>
            </w:r>
          </w:hyperlink>
        </w:p>
        <w:p w14:paraId="3E170A75" w14:textId="77777777" w:rsidR="00D13C12" w:rsidRDefault="00D13C12">
          <w:r>
            <w:rPr>
              <w:b/>
              <w:bCs/>
            </w:rPr>
            <w:fldChar w:fldCharType="end"/>
          </w:r>
        </w:p>
      </w:sdtContent>
    </w:sdt>
    <w:p w14:paraId="14F8EE2B" w14:textId="77777777" w:rsidR="00D13C12" w:rsidRDefault="00D13C12">
      <w:pPr>
        <w:spacing w:after="0" w:line="240" w:lineRule="auto"/>
        <w:rPr>
          <w:sz w:val="48"/>
          <w:szCs w:val="48"/>
        </w:rPr>
      </w:pPr>
    </w:p>
    <w:p w14:paraId="2CD59BEC" w14:textId="77777777" w:rsidR="00D13C12" w:rsidRPr="00A16292" w:rsidRDefault="00D13C12" w:rsidP="00D13C12">
      <w:pPr>
        <w:spacing w:after="0" w:line="240" w:lineRule="auto"/>
        <w:jc w:val="both"/>
        <w:rPr>
          <w:rFonts w:ascii="Arial" w:hAnsi="Arial" w:cs="Arial"/>
          <w:b/>
          <w:bCs/>
          <w:color w:val="FF0000"/>
          <w:position w:val="-1"/>
          <w:sz w:val="24"/>
          <w:szCs w:val="48"/>
        </w:rPr>
      </w:pPr>
      <w:r w:rsidRPr="00A16292">
        <w:rPr>
          <w:color w:val="FF0000"/>
          <w:sz w:val="24"/>
          <w:szCs w:val="48"/>
        </w:rPr>
        <w:t xml:space="preserve">(Una vez </w:t>
      </w:r>
      <w:r w:rsidR="00623E17">
        <w:rPr>
          <w:color w:val="FF0000"/>
          <w:sz w:val="24"/>
          <w:szCs w:val="48"/>
        </w:rPr>
        <w:t>realizado</w:t>
      </w:r>
      <w:r w:rsidRPr="00A16292">
        <w:rPr>
          <w:color w:val="FF0000"/>
          <w:sz w:val="24"/>
          <w:szCs w:val="48"/>
        </w:rPr>
        <w:t xml:space="preserve"> el informe, no olvidar actualizar </w:t>
      </w:r>
      <w:r w:rsidR="00623E17">
        <w:rPr>
          <w:color w:val="FF0000"/>
          <w:sz w:val="24"/>
          <w:szCs w:val="48"/>
        </w:rPr>
        <w:t>esta</w:t>
      </w:r>
      <w:r w:rsidRPr="00A16292">
        <w:rPr>
          <w:color w:val="FF0000"/>
          <w:sz w:val="24"/>
          <w:szCs w:val="48"/>
        </w:rPr>
        <w:t xml:space="preserve"> tabla del índice </w:t>
      </w:r>
      <w:r w:rsidRPr="00A16292">
        <w:rPr>
          <w:b/>
          <w:color w:val="FF0000"/>
          <w:sz w:val="24"/>
          <w:szCs w:val="48"/>
          <w:u w:val="single"/>
        </w:rPr>
        <w:t>(F9 + Actualizar toda la tabla)</w:t>
      </w:r>
      <w:r w:rsidRPr="00A16292">
        <w:rPr>
          <w:color w:val="FF0000"/>
          <w:sz w:val="24"/>
          <w:szCs w:val="48"/>
        </w:rPr>
        <w:t>, con el fin de que se actualicen todos los epígrafes y números de página)</w:t>
      </w:r>
    </w:p>
    <w:p w14:paraId="19CB7E55" w14:textId="77777777" w:rsidR="008117E4" w:rsidRDefault="008117E4" w:rsidP="008117E4">
      <w:pPr>
        <w:pStyle w:val="Nivel1"/>
        <w:rPr>
          <w:sz w:val="48"/>
          <w:szCs w:val="48"/>
        </w:rPr>
      </w:pPr>
    </w:p>
    <w:p w14:paraId="2EBA554D" w14:textId="77777777" w:rsidR="00D13C12" w:rsidRDefault="00D13C12">
      <w:pPr>
        <w:spacing w:after="0" w:line="240" w:lineRule="auto"/>
        <w:rPr>
          <w:rFonts w:ascii="Arial" w:hAnsi="Arial" w:cs="Arial"/>
          <w:color w:val="000000"/>
        </w:rPr>
      </w:pPr>
      <w:r>
        <w:rPr>
          <w:rFonts w:ascii="Arial" w:hAnsi="Arial" w:cs="Arial"/>
          <w:color w:val="000000"/>
        </w:rPr>
        <w:br w:type="page"/>
      </w:r>
    </w:p>
    <w:p w14:paraId="3D673D52" w14:textId="77777777" w:rsidR="00961341" w:rsidRDefault="00961341">
      <w:pPr>
        <w:widowControl w:val="0"/>
        <w:autoSpaceDE w:val="0"/>
        <w:autoSpaceDN w:val="0"/>
        <w:adjustRightInd w:val="0"/>
        <w:spacing w:before="20" w:after="0" w:line="220" w:lineRule="exact"/>
        <w:rPr>
          <w:rFonts w:ascii="Arial" w:hAnsi="Arial" w:cs="Arial"/>
          <w:color w:val="000000"/>
        </w:rPr>
      </w:pPr>
    </w:p>
    <w:p w14:paraId="3CA83E2B" w14:textId="77777777" w:rsidR="00961341" w:rsidRPr="00D658A9" w:rsidRDefault="003D2429">
      <w:pPr>
        <w:pStyle w:val="Heading1"/>
        <w:numPr>
          <w:ilvl w:val="0"/>
          <w:numId w:val="2"/>
        </w:numPr>
      </w:pPr>
      <w:bookmarkStart w:id="1" w:name="_Toc116546402"/>
      <w:r>
        <w:t>Documentos que se adjuntan a este informe.</w:t>
      </w:r>
      <w:bookmarkEnd w:id="1"/>
    </w:p>
    <w:p w14:paraId="1D65C71F" w14:textId="77777777" w:rsidR="00765ADF" w:rsidRDefault="00765ADF">
      <w:pPr>
        <w:widowControl w:val="0"/>
        <w:autoSpaceDE w:val="0"/>
        <w:autoSpaceDN w:val="0"/>
        <w:adjustRightInd w:val="0"/>
        <w:spacing w:before="34" w:after="0" w:line="240" w:lineRule="auto"/>
        <w:ind w:left="1555" w:right="-20"/>
        <w:rPr>
          <w:rFonts w:ascii="Arial" w:hAnsi="Arial" w:cs="Arial"/>
          <w:color w:val="231F20"/>
          <w:sz w:val="20"/>
          <w:szCs w:val="20"/>
        </w:rPr>
      </w:pPr>
    </w:p>
    <w:p w14:paraId="6494BF62" w14:textId="77777777" w:rsidR="00D658A9" w:rsidRDefault="003D2429" w:rsidP="00974332">
      <w:pPr>
        <w:pStyle w:val="Texto"/>
      </w:pPr>
      <w:r>
        <w:t xml:space="preserve">A </w:t>
      </w:r>
      <w:proofErr w:type="gramStart"/>
      <w:r>
        <w:t>continuación</w:t>
      </w:r>
      <w:proofErr w:type="gramEnd"/>
      <w:r>
        <w:t xml:space="preserve"> se detallan los documentos que componen la presente entrega de la tarea:</w:t>
      </w:r>
    </w:p>
    <w:p w14:paraId="397F0B9D" w14:textId="77777777" w:rsidR="00E33605" w:rsidRDefault="00E33605" w:rsidP="00974332">
      <w:pPr>
        <w:pStyle w:val="Texto"/>
      </w:pPr>
    </w:p>
    <w:p w14:paraId="7EC6B11C" w14:textId="21740BFA" w:rsidR="003D2429" w:rsidRDefault="003D2429">
      <w:pPr>
        <w:pStyle w:val="Texto"/>
        <w:numPr>
          <w:ilvl w:val="0"/>
          <w:numId w:val="1"/>
        </w:numPr>
      </w:pPr>
      <w:r>
        <w:t>Informe de elaboración de la tarea.</w:t>
      </w:r>
    </w:p>
    <w:p w14:paraId="7BFC2818" w14:textId="03B0A894" w:rsidR="005E1475" w:rsidRDefault="005E1475">
      <w:pPr>
        <w:pStyle w:val="Texto"/>
        <w:numPr>
          <w:ilvl w:val="0"/>
          <w:numId w:val="1"/>
        </w:numPr>
      </w:pPr>
      <w:r>
        <w:t xml:space="preserve">Aplicación </w:t>
      </w:r>
      <w:proofErr w:type="spellStart"/>
      <w:r>
        <w:t>javafx</w:t>
      </w:r>
      <w:proofErr w:type="spellEnd"/>
      <w:r>
        <w:t xml:space="preserve"> </w:t>
      </w:r>
    </w:p>
    <w:p w14:paraId="27857629" w14:textId="77777777" w:rsidR="00EA04A7" w:rsidRDefault="00EA04A7" w:rsidP="00EA04A7">
      <w:pPr>
        <w:pStyle w:val="Texto"/>
      </w:pPr>
    </w:p>
    <w:p w14:paraId="4612C774" w14:textId="77777777" w:rsidR="00EA04A7" w:rsidRDefault="00EA04A7" w:rsidP="00EA04A7">
      <w:pPr>
        <w:pStyle w:val="Texto"/>
      </w:pPr>
    </w:p>
    <w:p w14:paraId="597A8EB2" w14:textId="77777777" w:rsidR="00E33605" w:rsidRDefault="00E33605" w:rsidP="00974332">
      <w:pPr>
        <w:pStyle w:val="Texto"/>
      </w:pPr>
    </w:p>
    <w:p w14:paraId="4DC12F89" w14:textId="77777777" w:rsidR="00D27929" w:rsidRPr="00CC09F1" w:rsidRDefault="00B8323F">
      <w:pPr>
        <w:pStyle w:val="Heading1"/>
        <w:numPr>
          <w:ilvl w:val="0"/>
          <w:numId w:val="2"/>
        </w:numPr>
      </w:pPr>
      <w:bookmarkStart w:id="2" w:name="_Toc353127502"/>
      <w:r>
        <w:t xml:space="preserve"> </w:t>
      </w:r>
      <w:bookmarkStart w:id="3" w:name="_Toc116546403"/>
      <w:bookmarkEnd w:id="2"/>
      <w:r w:rsidR="008E40D3">
        <w:t>Resto de epígrafes</w:t>
      </w:r>
      <w:r w:rsidR="003D2429">
        <w:t xml:space="preserve"> que componen el desarrollo de este informe.</w:t>
      </w:r>
      <w:bookmarkEnd w:id="3"/>
    </w:p>
    <w:p w14:paraId="4457E765" w14:textId="19DD3739" w:rsidR="00B75B9E" w:rsidRDefault="00B75B9E" w:rsidP="007764FA">
      <w:pPr>
        <w:pStyle w:val="Texto"/>
        <w:ind w:left="0"/>
      </w:pPr>
    </w:p>
    <w:p w14:paraId="569C4E63" w14:textId="45780D26" w:rsidR="003A1B7F" w:rsidRDefault="003A1B7F" w:rsidP="007764FA">
      <w:pPr>
        <w:pStyle w:val="Texto"/>
        <w:ind w:left="0"/>
      </w:pPr>
    </w:p>
    <w:p w14:paraId="299D34D6" w14:textId="0F00BAE8" w:rsidR="003A1B7F" w:rsidRDefault="003A1B7F" w:rsidP="007764FA">
      <w:pPr>
        <w:pStyle w:val="Texto"/>
        <w:ind w:left="0"/>
      </w:pPr>
    </w:p>
    <w:p w14:paraId="2A0EFC7F" w14:textId="1BF9600B" w:rsidR="003A1B7F" w:rsidRDefault="003A1B7F" w:rsidP="007764FA">
      <w:pPr>
        <w:pStyle w:val="Texto"/>
        <w:ind w:left="0"/>
      </w:pPr>
    </w:p>
    <w:p w14:paraId="48E6398C" w14:textId="433A8880" w:rsidR="003A1B7F" w:rsidRDefault="003A1B7F" w:rsidP="007764FA">
      <w:pPr>
        <w:pStyle w:val="Texto"/>
        <w:ind w:left="0"/>
      </w:pPr>
    </w:p>
    <w:p w14:paraId="37936BC5" w14:textId="2D9A332B" w:rsidR="003A1B7F" w:rsidRDefault="003A1B7F" w:rsidP="007764FA">
      <w:pPr>
        <w:pStyle w:val="Texto"/>
        <w:ind w:left="0"/>
      </w:pPr>
    </w:p>
    <w:p w14:paraId="0FA9C0DB" w14:textId="7E5848ED" w:rsidR="003A1B7F" w:rsidRDefault="003A1B7F" w:rsidP="007764FA">
      <w:pPr>
        <w:pStyle w:val="Texto"/>
        <w:ind w:left="0"/>
      </w:pPr>
    </w:p>
    <w:p w14:paraId="1BF2B538" w14:textId="491EE868" w:rsidR="003A1B7F" w:rsidRDefault="003A1B7F" w:rsidP="007764FA">
      <w:pPr>
        <w:pStyle w:val="Texto"/>
        <w:ind w:left="0"/>
      </w:pPr>
    </w:p>
    <w:p w14:paraId="41C6A710" w14:textId="7D03DD03" w:rsidR="003A1B7F" w:rsidRDefault="003A1B7F" w:rsidP="007764FA">
      <w:pPr>
        <w:pStyle w:val="Texto"/>
        <w:ind w:left="0"/>
      </w:pPr>
    </w:p>
    <w:p w14:paraId="1842B1E1" w14:textId="51AECCE5" w:rsidR="003A1B7F" w:rsidRDefault="003A1B7F" w:rsidP="007764FA">
      <w:pPr>
        <w:pStyle w:val="Texto"/>
        <w:ind w:left="0"/>
      </w:pPr>
    </w:p>
    <w:p w14:paraId="39F743F6" w14:textId="5DF6F4E1" w:rsidR="003A1B7F" w:rsidRDefault="003A1B7F" w:rsidP="007764FA">
      <w:pPr>
        <w:pStyle w:val="Texto"/>
        <w:ind w:left="0"/>
      </w:pPr>
    </w:p>
    <w:p w14:paraId="661D44A3" w14:textId="0BDF0672" w:rsidR="003A1B7F" w:rsidRDefault="003A1B7F" w:rsidP="007764FA">
      <w:pPr>
        <w:pStyle w:val="Texto"/>
        <w:ind w:left="0"/>
      </w:pPr>
    </w:p>
    <w:p w14:paraId="0607061B" w14:textId="5681E03F" w:rsidR="003A1B7F" w:rsidRDefault="003A1B7F" w:rsidP="007764FA">
      <w:pPr>
        <w:pStyle w:val="Texto"/>
        <w:ind w:left="0"/>
      </w:pPr>
    </w:p>
    <w:p w14:paraId="4F84B1B2" w14:textId="30A1C737" w:rsidR="003A1B7F" w:rsidRDefault="003A1B7F" w:rsidP="007764FA">
      <w:pPr>
        <w:pStyle w:val="Texto"/>
        <w:ind w:left="0"/>
      </w:pPr>
    </w:p>
    <w:p w14:paraId="496462BF" w14:textId="2B2D0418" w:rsidR="003A1B7F" w:rsidRDefault="003A1B7F" w:rsidP="007764FA">
      <w:pPr>
        <w:pStyle w:val="Texto"/>
        <w:ind w:left="0"/>
      </w:pPr>
    </w:p>
    <w:p w14:paraId="7902C3DD" w14:textId="7A20E97F" w:rsidR="003A1B7F" w:rsidRDefault="003A1B7F" w:rsidP="007764FA">
      <w:pPr>
        <w:pStyle w:val="Texto"/>
        <w:ind w:left="0"/>
      </w:pPr>
    </w:p>
    <w:p w14:paraId="5BAAA2D9" w14:textId="3C364675" w:rsidR="003A1B7F" w:rsidRDefault="003A1B7F" w:rsidP="007764FA">
      <w:pPr>
        <w:pStyle w:val="Texto"/>
        <w:ind w:left="0"/>
      </w:pPr>
    </w:p>
    <w:p w14:paraId="0939D85D" w14:textId="0B2E23CE" w:rsidR="003A1B7F" w:rsidRDefault="003A1B7F" w:rsidP="007764FA">
      <w:pPr>
        <w:pStyle w:val="Texto"/>
        <w:ind w:left="0"/>
      </w:pPr>
    </w:p>
    <w:p w14:paraId="04205C46" w14:textId="68809303" w:rsidR="003A1B7F" w:rsidRDefault="003A1B7F" w:rsidP="007764FA">
      <w:pPr>
        <w:pStyle w:val="Texto"/>
        <w:ind w:left="0"/>
      </w:pPr>
    </w:p>
    <w:p w14:paraId="2794D307" w14:textId="13706D77" w:rsidR="003A1B7F" w:rsidRDefault="003A1B7F" w:rsidP="007764FA">
      <w:pPr>
        <w:pStyle w:val="Texto"/>
        <w:ind w:left="0"/>
      </w:pPr>
    </w:p>
    <w:p w14:paraId="5B24315D" w14:textId="1686B366" w:rsidR="003A1B7F" w:rsidRDefault="003A1B7F" w:rsidP="007764FA">
      <w:pPr>
        <w:pStyle w:val="Texto"/>
        <w:ind w:left="0"/>
      </w:pPr>
    </w:p>
    <w:p w14:paraId="489D1823" w14:textId="4DB3C683" w:rsidR="003A1B7F" w:rsidRDefault="003A1B7F" w:rsidP="007764FA">
      <w:pPr>
        <w:pStyle w:val="Texto"/>
        <w:ind w:left="0"/>
      </w:pPr>
    </w:p>
    <w:p w14:paraId="04D37A97" w14:textId="4012B504" w:rsidR="003A1B7F" w:rsidRDefault="003A1B7F" w:rsidP="007764FA">
      <w:pPr>
        <w:pStyle w:val="Texto"/>
        <w:ind w:left="0"/>
      </w:pPr>
    </w:p>
    <w:p w14:paraId="28B74334" w14:textId="1999F92F" w:rsidR="003A1B7F" w:rsidRDefault="003A1B7F" w:rsidP="007764FA">
      <w:pPr>
        <w:pStyle w:val="Texto"/>
        <w:ind w:left="0"/>
      </w:pPr>
    </w:p>
    <w:p w14:paraId="42F94B01" w14:textId="70BF316A" w:rsidR="003A1B7F" w:rsidRDefault="003A1B7F" w:rsidP="007764FA">
      <w:pPr>
        <w:pStyle w:val="Texto"/>
        <w:ind w:left="0"/>
      </w:pPr>
    </w:p>
    <w:p w14:paraId="71D7975B" w14:textId="76D674F7" w:rsidR="003A1B7F" w:rsidRDefault="003A1B7F" w:rsidP="007764FA">
      <w:pPr>
        <w:pStyle w:val="Texto"/>
        <w:ind w:left="0"/>
      </w:pPr>
    </w:p>
    <w:p w14:paraId="1C523220" w14:textId="1859BBFC" w:rsidR="003A1B7F" w:rsidRDefault="003A1B7F" w:rsidP="007764FA">
      <w:pPr>
        <w:pStyle w:val="Texto"/>
        <w:ind w:left="0"/>
      </w:pPr>
    </w:p>
    <w:p w14:paraId="458D7B87" w14:textId="5FC8C0BC" w:rsidR="003A1B7F" w:rsidRDefault="003A1B7F" w:rsidP="007764FA">
      <w:pPr>
        <w:pStyle w:val="Texto"/>
        <w:ind w:left="0"/>
      </w:pPr>
    </w:p>
    <w:p w14:paraId="3396CC35" w14:textId="3B24D3E9" w:rsidR="003A1B7F" w:rsidRDefault="003A1B7F" w:rsidP="007764FA">
      <w:pPr>
        <w:pStyle w:val="Texto"/>
        <w:ind w:left="0"/>
      </w:pPr>
    </w:p>
    <w:p w14:paraId="0EE27680" w14:textId="20E8D2B6" w:rsidR="003A1B7F" w:rsidRDefault="003A1B7F" w:rsidP="007764FA">
      <w:pPr>
        <w:pStyle w:val="Texto"/>
        <w:ind w:left="0"/>
      </w:pPr>
    </w:p>
    <w:p w14:paraId="1EE84B2A" w14:textId="509842D4" w:rsidR="003A1B7F" w:rsidRDefault="003A1B7F" w:rsidP="007764FA">
      <w:pPr>
        <w:pStyle w:val="Texto"/>
        <w:ind w:left="0"/>
      </w:pPr>
    </w:p>
    <w:p w14:paraId="7C489E2C" w14:textId="08E8F20D" w:rsidR="003A1B7F" w:rsidRDefault="003A1B7F" w:rsidP="007764FA">
      <w:pPr>
        <w:pStyle w:val="Texto"/>
        <w:ind w:left="0"/>
      </w:pPr>
    </w:p>
    <w:p w14:paraId="6B9A9E22" w14:textId="25B16E26" w:rsidR="003A1B7F" w:rsidRDefault="003A1B7F" w:rsidP="007764FA">
      <w:pPr>
        <w:pStyle w:val="Texto"/>
        <w:ind w:left="0"/>
      </w:pPr>
    </w:p>
    <w:p w14:paraId="22DB5B95" w14:textId="54552A4F" w:rsidR="003A1B7F" w:rsidRDefault="003A1B7F" w:rsidP="007764FA">
      <w:pPr>
        <w:pStyle w:val="Texto"/>
        <w:ind w:left="0"/>
      </w:pPr>
    </w:p>
    <w:p w14:paraId="624507F7" w14:textId="0D4F84D2" w:rsidR="003A1B7F" w:rsidRDefault="003A1B7F" w:rsidP="007764FA">
      <w:pPr>
        <w:pStyle w:val="Texto"/>
        <w:ind w:left="0"/>
      </w:pPr>
    </w:p>
    <w:p w14:paraId="3EA729F5" w14:textId="2E01624A" w:rsidR="003A1B7F" w:rsidRDefault="003A1B7F" w:rsidP="007764FA">
      <w:pPr>
        <w:pStyle w:val="Texto"/>
        <w:ind w:left="0"/>
      </w:pPr>
    </w:p>
    <w:p w14:paraId="062472E6" w14:textId="3F589601" w:rsidR="003A1B7F" w:rsidRDefault="003A1B7F" w:rsidP="007764FA">
      <w:pPr>
        <w:pStyle w:val="Texto"/>
        <w:ind w:left="0"/>
      </w:pPr>
    </w:p>
    <w:p w14:paraId="447F83E6" w14:textId="6AF3D8BB" w:rsidR="003A1B7F" w:rsidRDefault="003A1B7F" w:rsidP="007764FA">
      <w:pPr>
        <w:pStyle w:val="Texto"/>
        <w:ind w:left="0"/>
      </w:pPr>
    </w:p>
    <w:p w14:paraId="27CE7765" w14:textId="36C7221A" w:rsidR="003A1B7F" w:rsidRDefault="003A1B7F" w:rsidP="007764FA">
      <w:pPr>
        <w:pStyle w:val="Texto"/>
        <w:ind w:left="0"/>
      </w:pPr>
    </w:p>
    <w:p w14:paraId="10741312" w14:textId="500C41ED" w:rsidR="003A1B7F" w:rsidRDefault="003A1B7F" w:rsidP="007764FA">
      <w:pPr>
        <w:pStyle w:val="Texto"/>
        <w:ind w:left="0"/>
      </w:pPr>
    </w:p>
    <w:p w14:paraId="0149F745" w14:textId="0D9FC133" w:rsidR="003A1B7F" w:rsidRDefault="003A1B7F" w:rsidP="007764FA">
      <w:pPr>
        <w:pStyle w:val="Texto"/>
        <w:ind w:left="0"/>
      </w:pPr>
    </w:p>
    <w:p w14:paraId="44C37EAC" w14:textId="1ADF53DB" w:rsidR="003A1B7F" w:rsidRDefault="003A1B7F" w:rsidP="007764FA">
      <w:pPr>
        <w:pStyle w:val="Texto"/>
        <w:ind w:left="0"/>
      </w:pPr>
    </w:p>
    <w:p w14:paraId="04A0BFBF" w14:textId="25E8A4EE" w:rsidR="003A1B7F" w:rsidRDefault="003A1B7F" w:rsidP="007764FA">
      <w:pPr>
        <w:pStyle w:val="Texto"/>
        <w:ind w:left="0"/>
      </w:pPr>
    </w:p>
    <w:p w14:paraId="690C0E2F" w14:textId="0E89051B" w:rsidR="003A1B7F" w:rsidRDefault="003A1B7F" w:rsidP="007764FA">
      <w:pPr>
        <w:pStyle w:val="Texto"/>
        <w:ind w:left="0"/>
      </w:pPr>
    </w:p>
    <w:p w14:paraId="3995A318" w14:textId="3C9E91BB" w:rsidR="003A1B7F" w:rsidRDefault="003A1B7F" w:rsidP="007764FA">
      <w:pPr>
        <w:pStyle w:val="Texto"/>
        <w:ind w:left="0"/>
      </w:pPr>
    </w:p>
    <w:p w14:paraId="2A498DC0" w14:textId="62CFB7EB" w:rsidR="003A1B7F" w:rsidRDefault="003A1B7F" w:rsidP="007764FA">
      <w:pPr>
        <w:pStyle w:val="Texto"/>
        <w:ind w:left="0"/>
      </w:pPr>
    </w:p>
    <w:p w14:paraId="55CFA2EA" w14:textId="19A9BE1B" w:rsidR="003A1B7F" w:rsidRDefault="003A1B7F" w:rsidP="003A1B7F">
      <w:pPr>
        <w:pStyle w:val="Texto"/>
        <w:ind w:left="0"/>
        <w:jc w:val="center"/>
      </w:pPr>
    </w:p>
    <w:p w14:paraId="1FEED625" w14:textId="289A1618" w:rsidR="003A1B7F" w:rsidRDefault="003A1B7F" w:rsidP="003A1B7F">
      <w:pPr>
        <w:pStyle w:val="Texto"/>
        <w:ind w:left="0"/>
        <w:jc w:val="center"/>
      </w:pPr>
    </w:p>
    <w:p w14:paraId="3A4E6997" w14:textId="6D359BA5" w:rsidR="003A1B7F" w:rsidRDefault="003A1B7F" w:rsidP="003A1B7F">
      <w:pPr>
        <w:pStyle w:val="Texto"/>
        <w:ind w:left="0"/>
        <w:jc w:val="center"/>
      </w:pPr>
    </w:p>
    <w:p w14:paraId="3CA10852" w14:textId="77777777" w:rsidR="003A1B7F" w:rsidRDefault="003A1B7F" w:rsidP="003A1B7F">
      <w:pPr>
        <w:pStyle w:val="Texto"/>
        <w:ind w:left="0"/>
        <w:jc w:val="center"/>
      </w:pPr>
    </w:p>
    <w:p w14:paraId="27ACFCCF" w14:textId="1FD2221C" w:rsidR="007764FA" w:rsidRDefault="007764FA" w:rsidP="00CC4866">
      <w:pPr>
        <w:pStyle w:val="Nivel1"/>
        <w:ind w:left="0"/>
        <w:jc w:val="center"/>
      </w:pPr>
      <w:r>
        <w:t>Tema</w:t>
      </w:r>
    </w:p>
    <w:p w14:paraId="2E6D9DF7" w14:textId="77777777" w:rsidR="00652152" w:rsidRDefault="00652152" w:rsidP="00CC4866">
      <w:pPr>
        <w:pStyle w:val="Texto"/>
        <w:ind w:left="0"/>
        <w:jc w:val="center"/>
        <w:rPr>
          <w:sz w:val="24"/>
          <w:szCs w:val="24"/>
        </w:rPr>
      </w:pPr>
    </w:p>
    <w:p w14:paraId="67D35787" w14:textId="77777777" w:rsidR="00652152" w:rsidRDefault="00652152" w:rsidP="00CC4866">
      <w:pPr>
        <w:pStyle w:val="Texto"/>
        <w:ind w:left="0"/>
        <w:jc w:val="center"/>
        <w:rPr>
          <w:sz w:val="24"/>
          <w:szCs w:val="24"/>
        </w:rPr>
      </w:pPr>
    </w:p>
    <w:p w14:paraId="6CCE381B" w14:textId="3E51EBE4" w:rsidR="00D5314A" w:rsidRPr="00783A60" w:rsidRDefault="00783A60" w:rsidP="00CC4866">
      <w:pPr>
        <w:pStyle w:val="Texto"/>
        <w:ind w:left="0"/>
        <w:jc w:val="center"/>
        <w:rPr>
          <w:sz w:val="24"/>
          <w:szCs w:val="24"/>
        </w:rPr>
      </w:pPr>
      <w:r w:rsidRPr="00783A60">
        <w:rPr>
          <w:sz w:val="24"/>
          <w:szCs w:val="24"/>
        </w:rPr>
        <w:t>CREACIÓN DE APLICATIVO PARA GENERAR INFORME DE ESTUDIANTES MATRICULADOS EN DI</w:t>
      </w:r>
    </w:p>
    <w:p w14:paraId="5A218B64" w14:textId="53ED4EB9" w:rsidR="00783A60" w:rsidRDefault="00783A60" w:rsidP="00CC4866">
      <w:pPr>
        <w:pStyle w:val="Texto"/>
        <w:ind w:left="0"/>
      </w:pPr>
    </w:p>
    <w:p w14:paraId="51F1EF6A" w14:textId="497A980A" w:rsidR="00783A60" w:rsidRDefault="00783A60" w:rsidP="00CC4866">
      <w:pPr>
        <w:pStyle w:val="Texto"/>
        <w:ind w:left="0"/>
      </w:pPr>
    </w:p>
    <w:p w14:paraId="7F278C00" w14:textId="2B32CA12" w:rsidR="00783A60" w:rsidRDefault="00783A60" w:rsidP="00CC4866">
      <w:pPr>
        <w:pStyle w:val="Texto"/>
        <w:ind w:left="0"/>
      </w:pPr>
    </w:p>
    <w:p w14:paraId="567EE7EF" w14:textId="5D949C08" w:rsidR="00783A60" w:rsidRDefault="00783A60" w:rsidP="00D27929">
      <w:pPr>
        <w:pStyle w:val="Texto"/>
      </w:pPr>
    </w:p>
    <w:p w14:paraId="2932C170" w14:textId="1B33BA0F" w:rsidR="00783A60" w:rsidRDefault="00783A60" w:rsidP="00D27929">
      <w:pPr>
        <w:pStyle w:val="Texto"/>
      </w:pPr>
    </w:p>
    <w:p w14:paraId="2A759928" w14:textId="7C8166D9" w:rsidR="00783A60" w:rsidRDefault="00783A60" w:rsidP="00D27929">
      <w:pPr>
        <w:pStyle w:val="Texto"/>
      </w:pPr>
    </w:p>
    <w:p w14:paraId="0B539270" w14:textId="2025930E" w:rsidR="00783A60" w:rsidRDefault="00783A60" w:rsidP="00D27929">
      <w:pPr>
        <w:pStyle w:val="Texto"/>
      </w:pPr>
    </w:p>
    <w:p w14:paraId="5C8734AF" w14:textId="08C9038A" w:rsidR="00783A60" w:rsidRDefault="00783A60" w:rsidP="00D27929">
      <w:pPr>
        <w:pStyle w:val="Texto"/>
      </w:pPr>
    </w:p>
    <w:p w14:paraId="22997F21" w14:textId="75AEDF17" w:rsidR="003A1B7F" w:rsidRDefault="003A1B7F" w:rsidP="00D27929">
      <w:pPr>
        <w:pStyle w:val="Texto"/>
      </w:pPr>
    </w:p>
    <w:p w14:paraId="50B167D8" w14:textId="40E9B84A" w:rsidR="003A1B7F" w:rsidRDefault="003A1B7F" w:rsidP="00D27929">
      <w:pPr>
        <w:pStyle w:val="Texto"/>
      </w:pPr>
    </w:p>
    <w:p w14:paraId="614FBB28" w14:textId="4ACBEA49" w:rsidR="003A1B7F" w:rsidRDefault="003A1B7F" w:rsidP="00D27929">
      <w:pPr>
        <w:pStyle w:val="Texto"/>
      </w:pPr>
    </w:p>
    <w:p w14:paraId="0BE7DCEC" w14:textId="5912FA83" w:rsidR="003A1B7F" w:rsidRDefault="003A1B7F" w:rsidP="00D27929">
      <w:pPr>
        <w:pStyle w:val="Texto"/>
      </w:pPr>
    </w:p>
    <w:p w14:paraId="482156F2" w14:textId="42115635" w:rsidR="003A1B7F" w:rsidRDefault="003A1B7F" w:rsidP="00D27929">
      <w:pPr>
        <w:pStyle w:val="Texto"/>
      </w:pPr>
    </w:p>
    <w:p w14:paraId="2E25165B" w14:textId="5FD77880" w:rsidR="003A1B7F" w:rsidRDefault="003A1B7F" w:rsidP="00D27929">
      <w:pPr>
        <w:pStyle w:val="Texto"/>
      </w:pPr>
    </w:p>
    <w:p w14:paraId="68369F5D" w14:textId="128C9CF6" w:rsidR="003A1B7F" w:rsidRDefault="003A1B7F" w:rsidP="00D27929">
      <w:pPr>
        <w:pStyle w:val="Texto"/>
      </w:pPr>
    </w:p>
    <w:p w14:paraId="376E4B9B" w14:textId="1D5742AA" w:rsidR="003A1B7F" w:rsidRDefault="003A1B7F" w:rsidP="00D27929">
      <w:pPr>
        <w:pStyle w:val="Texto"/>
      </w:pPr>
    </w:p>
    <w:p w14:paraId="37A546EE" w14:textId="5A9EE3C3" w:rsidR="003A1B7F" w:rsidRDefault="003A1B7F" w:rsidP="00D27929">
      <w:pPr>
        <w:pStyle w:val="Texto"/>
      </w:pPr>
    </w:p>
    <w:p w14:paraId="1C949EBC" w14:textId="0C9A658C" w:rsidR="003A1B7F" w:rsidRDefault="003A1B7F" w:rsidP="00D27929">
      <w:pPr>
        <w:pStyle w:val="Texto"/>
      </w:pPr>
    </w:p>
    <w:p w14:paraId="1A3657C5" w14:textId="31D1E4FA" w:rsidR="003A1B7F" w:rsidRDefault="003A1B7F" w:rsidP="00D27929">
      <w:pPr>
        <w:pStyle w:val="Texto"/>
      </w:pPr>
    </w:p>
    <w:p w14:paraId="5C4A1E70" w14:textId="227EA3CD" w:rsidR="003A1B7F" w:rsidRDefault="003A1B7F" w:rsidP="00D27929">
      <w:pPr>
        <w:pStyle w:val="Texto"/>
      </w:pPr>
    </w:p>
    <w:p w14:paraId="6F5EC5A3" w14:textId="21D0FA13" w:rsidR="003A1B7F" w:rsidRDefault="003A1B7F" w:rsidP="00D27929">
      <w:pPr>
        <w:pStyle w:val="Texto"/>
      </w:pPr>
    </w:p>
    <w:p w14:paraId="6916681E" w14:textId="1BA5301A" w:rsidR="003A1B7F" w:rsidRDefault="003A1B7F" w:rsidP="00D27929">
      <w:pPr>
        <w:pStyle w:val="Texto"/>
      </w:pPr>
    </w:p>
    <w:p w14:paraId="2B3309D2" w14:textId="600C95DA" w:rsidR="003A1B7F" w:rsidRDefault="003A1B7F" w:rsidP="00D27929">
      <w:pPr>
        <w:pStyle w:val="Texto"/>
      </w:pPr>
    </w:p>
    <w:p w14:paraId="5DDDC0DB" w14:textId="1F3C8AA5" w:rsidR="003A1B7F" w:rsidRDefault="003A1B7F" w:rsidP="00D27929">
      <w:pPr>
        <w:pStyle w:val="Texto"/>
      </w:pPr>
    </w:p>
    <w:p w14:paraId="709FA3CC" w14:textId="375BAA5E" w:rsidR="003A1B7F" w:rsidRDefault="003A1B7F" w:rsidP="00D27929">
      <w:pPr>
        <w:pStyle w:val="Texto"/>
      </w:pPr>
    </w:p>
    <w:p w14:paraId="52A3A94C" w14:textId="6BA29795" w:rsidR="003A1B7F" w:rsidRDefault="003A1B7F" w:rsidP="00D27929">
      <w:pPr>
        <w:pStyle w:val="Texto"/>
      </w:pPr>
    </w:p>
    <w:p w14:paraId="579E1A33" w14:textId="67600618" w:rsidR="003A1B7F" w:rsidRDefault="003A1B7F" w:rsidP="00D27929">
      <w:pPr>
        <w:pStyle w:val="Texto"/>
      </w:pPr>
    </w:p>
    <w:p w14:paraId="69D6B250" w14:textId="6C83A0F8" w:rsidR="003A1B7F" w:rsidRDefault="003A1B7F" w:rsidP="00D27929">
      <w:pPr>
        <w:pStyle w:val="Texto"/>
      </w:pPr>
    </w:p>
    <w:p w14:paraId="10C3383E" w14:textId="2C51569A" w:rsidR="003A1B7F" w:rsidRDefault="003A1B7F" w:rsidP="00D27929">
      <w:pPr>
        <w:pStyle w:val="Texto"/>
      </w:pPr>
    </w:p>
    <w:p w14:paraId="47740EA3" w14:textId="4A626200" w:rsidR="003A1B7F" w:rsidRDefault="003A1B7F" w:rsidP="00D27929">
      <w:pPr>
        <w:pStyle w:val="Texto"/>
      </w:pPr>
    </w:p>
    <w:p w14:paraId="3B566B39" w14:textId="7D5C3FA5" w:rsidR="003A1B7F" w:rsidRDefault="003A1B7F" w:rsidP="00D27929">
      <w:pPr>
        <w:pStyle w:val="Texto"/>
      </w:pPr>
    </w:p>
    <w:p w14:paraId="5702AA41" w14:textId="1C4A6FA2" w:rsidR="003A1B7F" w:rsidRDefault="003A1B7F" w:rsidP="00D27929">
      <w:pPr>
        <w:pStyle w:val="Texto"/>
      </w:pPr>
    </w:p>
    <w:p w14:paraId="6EA96288" w14:textId="7335DC96" w:rsidR="003A1B7F" w:rsidRDefault="003A1B7F" w:rsidP="00D27929">
      <w:pPr>
        <w:pStyle w:val="Texto"/>
      </w:pPr>
    </w:p>
    <w:p w14:paraId="745C56F5" w14:textId="1580E792" w:rsidR="003A1B7F" w:rsidRDefault="003A1B7F" w:rsidP="00D27929">
      <w:pPr>
        <w:pStyle w:val="Texto"/>
      </w:pPr>
    </w:p>
    <w:p w14:paraId="0D409B8B" w14:textId="029BCC43" w:rsidR="003A1B7F" w:rsidRDefault="003A1B7F" w:rsidP="00D27929">
      <w:pPr>
        <w:pStyle w:val="Texto"/>
      </w:pPr>
    </w:p>
    <w:p w14:paraId="2DF7D2A0" w14:textId="17580505" w:rsidR="003A1B7F" w:rsidRDefault="003A1B7F" w:rsidP="00D27929">
      <w:pPr>
        <w:pStyle w:val="Texto"/>
      </w:pPr>
    </w:p>
    <w:p w14:paraId="26C54079" w14:textId="78472983" w:rsidR="003A1B7F" w:rsidRDefault="003A1B7F" w:rsidP="00D27929">
      <w:pPr>
        <w:pStyle w:val="Texto"/>
      </w:pPr>
    </w:p>
    <w:p w14:paraId="5D107256" w14:textId="5AFF2EDF" w:rsidR="003A1B7F" w:rsidRDefault="003A1B7F" w:rsidP="00D27929">
      <w:pPr>
        <w:pStyle w:val="Texto"/>
      </w:pPr>
    </w:p>
    <w:p w14:paraId="0AB614DB" w14:textId="77777777" w:rsidR="003A1B7F" w:rsidRDefault="003A1B7F" w:rsidP="00D27929">
      <w:pPr>
        <w:pStyle w:val="Texto"/>
      </w:pPr>
    </w:p>
    <w:p w14:paraId="0B9D8D4D" w14:textId="77777777" w:rsidR="00783A60" w:rsidRDefault="00783A60" w:rsidP="00D27929">
      <w:pPr>
        <w:pStyle w:val="Texto"/>
      </w:pPr>
    </w:p>
    <w:p w14:paraId="69CAA0FB" w14:textId="451AB679" w:rsidR="00D5314A" w:rsidRDefault="00D5314A" w:rsidP="00D27929">
      <w:pPr>
        <w:pStyle w:val="Texto"/>
      </w:pPr>
    </w:p>
    <w:p w14:paraId="2CD70FFB" w14:textId="328C6D04" w:rsidR="00612183" w:rsidRDefault="00612183" w:rsidP="008504AE">
      <w:pPr>
        <w:pStyle w:val="Nivel1"/>
        <w:jc w:val="center"/>
      </w:pPr>
      <w:r>
        <w:t>Resumen Ejecutivo</w:t>
      </w:r>
    </w:p>
    <w:p w14:paraId="503EFEF4" w14:textId="24CE816E" w:rsidR="00612183" w:rsidRDefault="00794DA8" w:rsidP="00CC4866">
      <w:pPr>
        <w:pStyle w:val="Texto"/>
        <w:ind w:left="0"/>
      </w:pPr>
      <w:r>
        <w:t xml:space="preserve">En el presente informe, se realizó un breve análisis de los requerimientos para el desarrollo de una aplicación desktop que funciona en base a los estudiantes matriculados. </w:t>
      </w:r>
    </w:p>
    <w:p w14:paraId="214811C2" w14:textId="64DE0D2D" w:rsidR="00794DA8" w:rsidRDefault="00794DA8" w:rsidP="00CC4866">
      <w:pPr>
        <w:pStyle w:val="Texto"/>
        <w:ind w:left="0"/>
      </w:pPr>
    </w:p>
    <w:p w14:paraId="35AC5F0D" w14:textId="641FFE5E" w:rsidR="00794DA8" w:rsidRDefault="00794DA8" w:rsidP="00CC4866">
      <w:pPr>
        <w:pStyle w:val="Texto"/>
        <w:ind w:left="0"/>
      </w:pPr>
      <w:r>
        <w:t>Se diseño un algoritmo en Java para la realización de los filtro</w:t>
      </w:r>
      <w:r w:rsidR="00EB61DB">
        <w:t xml:space="preserve">s necesarios </w:t>
      </w:r>
      <w:r w:rsidR="00BE0057">
        <w:t>el cual</w:t>
      </w:r>
      <w:r w:rsidR="00EB61DB">
        <w:t xml:space="preserve"> m</w:t>
      </w:r>
      <w:r w:rsidR="00BE0057">
        <w:t>uestra</w:t>
      </w:r>
      <w:r w:rsidR="00EB61DB">
        <w:t xml:space="preserve"> los alumnos del </w:t>
      </w:r>
      <w:r w:rsidR="00BE0057">
        <w:t>módulo</w:t>
      </w:r>
      <w:r w:rsidR="00EB61DB">
        <w:t xml:space="preserve"> DI</w:t>
      </w:r>
      <w:r w:rsidR="00BE0057">
        <w:t xml:space="preserve"> inscrito en el cuatrimestre actual.</w:t>
      </w:r>
      <w:r>
        <w:t xml:space="preserve"> </w:t>
      </w:r>
    </w:p>
    <w:p w14:paraId="3A6E4A25" w14:textId="341F39CB" w:rsidR="00783A60" w:rsidRDefault="00783A60" w:rsidP="00D27929">
      <w:pPr>
        <w:pStyle w:val="Texto"/>
      </w:pPr>
    </w:p>
    <w:p w14:paraId="2CF8FE1C" w14:textId="67393815" w:rsidR="00783A60" w:rsidRDefault="00783A60" w:rsidP="00D27929">
      <w:pPr>
        <w:pStyle w:val="Texto"/>
      </w:pPr>
    </w:p>
    <w:p w14:paraId="19297B83" w14:textId="064AC1FF" w:rsidR="00783A60" w:rsidRDefault="00783A60" w:rsidP="00D27929">
      <w:pPr>
        <w:pStyle w:val="Texto"/>
      </w:pPr>
    </w:p>
    <w:p w14:paraId="7D00FC18" w14:textId="29D42838" w:rsidR="003A1B7F" w:rsidRDefault="003A1B7F" w:rsidP="00D27929">
      <w:pPr>
        <w:pStyle w:val="Texto"/>
      </w:pPr>
    </w:p>
    <w:p w14:paraId="4B17BDCA" w14:textId="68D8D93A" w:rsidR="003A1B7F" w:rsidRDefault="003A1B7F" w:rsidP="00D27929">
      <w:pPr>
        <w:pStyle w:val="Texto"/>
      </w:pPr>
    </w:p>
    <w:p w14:paraId="62128705" w14:textId="7BD2BBCE" w:rsidR="003A1B7F" w:rsidRDefault="003A1B7F" w:rsidP="00D27929">
      <w:pPr>
        <w:pStyle w:val="Texto"/>
      </w:pPr>
    </w:p>
    <w:p w14:paraId="5E7BCABD" w14:textId="4E1DAD12" w:rsidR="003A1B7F" w:rsidRDefault="003A1B7F" w:rsidP="00D27929">
      <w:pPr>
        <w:pStyle w:val="Texto"/>
      </w:pPr>
    </w:p>
    <w:p w14:paraId="63856168" w14:textId="0EF6B2C5" w:rsidR="003A1B7F" w:rsidRDefault="003A1B7F" w:rsidP="00D27929">
      <w:pPr>
        <w:pStyle w:val="Texto"/>
      </w:pPr>
    </w:p>
    <w:p w14:paraId="2934D6D5" w14:textId="6B2263BF" w:rsidR="003A1B7F" w:rsidRDefault="003A1B7F" w:rsidP="00D27929">
      <w:pPr>
        <w:pStyle w:val="Texto"/>
      </w:pPr>
    </w:p>
    <w:p w14:paraId="21598356" w14:textId="021031EB" w:rsidR="003A1B7F" w:rsidRDefault="003A1B7F" w:rsidP="00D27929">
      <w:pPr>
        <w:pStyle w:val="Texto"/>
      </w:pPr>
    </w:p>
    <w:p w14:paraId="4257B646" w14:textId="39F87439" w:rsidR="003A1B7F" w:rsidRDefault="003A1B7F" w:rsidP="00D27929">
      <w:pPr>
        <w:pStyle w:val="Texto"/>
      </w:pPr>
    </w:p>
    <w:p w14:paraId="0B8F828E" w14:textId="1B903EE1" w:rsidR="003A1B7F" w:rsidRDefault="003A1B7F" w:rsidP="00D27929">
      <w:pPr>
        <w:pStyle w:val="Texto"/>
      </w:pPr>
    </w:p>
    <w:p w14:paraId="07C9078C" w14:textId="4633361D" w:rsidR="003A1B7F" w:rsidRDefault="003A1B7F" w:rsidP="00D27929">
      <w:pPr>
        <w:pStyle w:val="Texto"/>
      </w:pPr>
    </w:p>
    <w:p w14:paraId="35AFCF7A" w14:textId="34B7461A" w:rsidR="003A1B7F" w:rsidRDefault="003A1B7F" w:rsidP="00D27929">
      <w:pPr>
        <w:pStyle w:val="Texto"/>
      </w:pPr>
    </w:p>
    <w:p w14:paraId="7609118F" w14:textId="54F38B0A" w:rsidR="003A1B7F" w:rsidRDefault="003A1B7F" w:rsidP="00D27929">
      <w:pPr>
        <w:pStyle w:val="Texto"/>
      </w:pPr>
    </w:p>
    <w:p w14:paraId="1E29F4A6" w14:textId="4A9B3B01" w:rsidR="003A1B7F" w:rsidRDefault="003A1B7F" w:rsidP="00D27929">
      <w:pPr>
        <w:pStyle w:val="Texto"/>
      </w:pPr>
    </w:p>
    <w:p w14:paraId="40335FC4" w14:textId="0DEDCA35" w:rsidR="003A1B7F" w:rsidRDefault="003A1B7F" w:rsidP="00D27929">
      <w:pPr>
        <w:pStyle w:val="Texto"/>
      </w:pPr>
    </w:p>
    <w:p w14:paraId="76730B39" w14:textId="36827DD9" w:rsidR="003A1B7F" w:rsidRDefault="003A1B7F" w:rsidP="00D27929">
      <w:pPr>
        <w:pStyle w:val="Texto"/>
      </w:pPr>
    </w:p>
    <w:p w14:paraId="4722B64A" w14:textId="19B8012A" w:rsidR="003A1B7F" w:rsidRDefault="003A1B7F" w:rsidP="00D27929">
      <w:pPr>
        <w:pStyle w:val="Texto"/>
      </w:pPr>
    </w:p>
    <w:p w14:paraId="43115849" w14:textId="0B74D2EC" w:rsidR="003A1B7F" w:rsidRDefault="003A1B7F" w:rsidP="00D27929">
      <w:pPr>
        <w:pStyle w:val="Texto"/>
      </w:pPr>
    </w:p>
    <w:p w14:paraId="1BCC5884" w14:textId="096C7CF3" w:rsidR="003A1B7F" w:rsidRDefault="003A1B7F" w:rsidP="00D27929">
      <w:pPr>
        <w:pStyle w:val="Texto"/>
      </w:pPr>
    </w:p>
    <w:p w14:paraId="22022436" w14:textId="4733EC5B" w:rsidR="003A1B7F" w:rsidRDefault="003A1B7F" w:rsidP="00D27929">
      <w:pPr>
        <w:pStyle w:val="Texto"/>
      </w:pPr>
    </w:p>
    <w:p w14:paraId="2DFF3680" w14:textId="32DAA55E" w:rsidR="003A1B7F" w:rsidRDefault="003A1B7F" w:rsidP="00D27929">
      <w:pPr>
        <w:pStyle w:val="Texto"/>
      </w:pPr>
    </w:p>
    <w:p w14:paraId="0906CAF6" w14:textId="64A5019A" w:rsidR="003A1B7F" w:rsidRDefault="003A1B7F" w:rsidP="00D27929">
      <w:pPr>
        <w:pStyle w:val="Texto"/>
      </w:pPr>
    </w:p>
    <w:p w14:paraId="293B60AA" w14:textId="65F82CED" w:rsidR="003A1B7F" w:rsidRDefault="003A1B7F" w:rsidP="00D27929">
      <w:pPr>
        <w:pStyle w:val="Texto"/>
      </w:pPr>
    </w:p>
    <w:p w14:paraId="7CE071C3" w14:textId="497934BC" w:rsidR="003A1B7F" w:rsidRDefault="003A1B7F" w:rsidP="00D27929">
      <w:pPr>
        <w:pStyle w:val="Texto"/>
      </w:pPr>
    </w:p>
    <w:p w14:paraId="49E8E38B" w14:textId="066E1DC5" w:rsidR="003A1B7F" w:rsidRDefault="003A1B7F" w:rsidP="00D27929">
      <w:pPr>
        <w:pStyle w:val="Texto"/>
      </w:pPr>
    </w:p>
    <w:p w14:paraId="4978D2FA" w14:textId="3B429471" w:rsidR="003A1B7F" w:rsidRDefault="003A1B7F" w:rsidP="00D27929">
      <w:pPr>
        <w:pStyle w:val="Texto"/>
      </w:pPr>
    </w:p>
    <w:p w14:paraId="044581CE" w14:textId="79916BA3" w:rsidR="003A1B7F" w:rsidRDefault="003A1B7F" w:rsidP="00D27929">
      <w:pPr>
        <w:pStyle w:val="Texto"/>
      </w:pPr>
    </w:p>
    <w:p w14:paraId="5ADB4812" w14:textId="2968BE1F" w:rsidR="003A1B7F" w:rsidRDefault="003A1B7F" w:rsidP="00D27929">
      <w:pPr>
        <w:pStyle w:val="Texto"/>
      </w:pPr>
    </w:p>
    <w:p w14:paraId="32526E19" w14:textId="1F568FD3" w:rsidR="003A1B7F" w:rsidRDefault="003A1B7F" w:rsidP="00D27929">
      <w:pPr>
        <w:pStyle w:val="Texto"/>
      </w:pPr>
    </w:p>
    <w:p w14:paraId="56D843DA" w14:textId="41AFF6DC" w:rsidR="003A1B7F" w:rsidRDefault="003A1B7F" w:rsidP="00D27929">
      <w:pPr>
        <w:pStyle w:val="Texto"/>
      </w:pPr>
    </w:p>
    <w:p w14:paraId="169E28A5" w14:textId="4C8A09CC" w:rsidR="003A1B7F" w:rsidRDefault="003A1B7F" w:rsidP="00D27929">
      <w:pPr>
        <w:pStyle w:val="Texto"/>
      </w:pPr>
    </w:p>
    <w:p w14:paraId="66A6B85D" w14:textId="24FBBF26" w:rsidR="003A1B7F" w:rsidRDefault="003A1B7F" w:rsidP="00D27929">
      <w:pPr>
        <w:pStyle w:val="Texto"/>
      </w:pPr>
    </w:p>
    <w:p w14:paraId="68E0D5D7" w14:textId="14788C6C" w:rsidR="003A1B7F" w:rsidRDefault="003A1B7F" w:rsidP="00D27929">
      <w:pPr>
        <w:pStyle w:val="Texto"/>
      </w:pPr>
    </w:p>
    <w:p w14:paraId="30A14A6B" w14:textId="36B0A983" w:rsidR="003A1B7F" w:rsidRDefault="003A1B7F" w:rsidP="00994FF9">
      <w:pPr>
        <w:pStyle w:val="Texto"/>
        <w:ind w:left="0"/>
      </w:pPr>
    </w:p>
    <w:p w14:paraId="3263DABC" w14:textId="3BCB3776" w:rsidR="003A1B7F" w:rsidRDefault="003A1B7F" w:rsidP="00D27929">
      <w:pPr>
        <w:pStyle w:val="Texto"/>
      </w:pPr>
    </w:p>
    <w:p w14:paraId="7E1B898C" w14:textId="0178BE58" w:rsidR="003A1B7F" w:rsidRDefault="003A1B7F" w:rsidP="00D27929">
      <w:pPr>
        <w:pStyle w:val="Texto"/>
      </w:pPr>
    </w:p>
    <w:p w14:paraId="102ADA76" w14:textId="77777777" w:rsidR="003A1B7F" w:rsidRDefault="003A1B7F" w:rsidP="00D27929">
      <w:pPr>
        <w:pStyle w:val="Texto"/>
      </w:pPr>
    </w:p>
    <w:p w14:paraId="69B2C780" w14:textId="0A9C627A" w:rsidR="00783A60" w:rsidRDefault="00783A60" w:rsidP="00D27929">
      <w:pPr>
        <w:pStyle w:val="Texto"/>
      </w:pPr>
    </w:p>
    <w:p w14:paraId="2C7AA828" w14:textId="7891C518" w:rsidR="00783A60" w:rsidRDefault="00783A60" w:rsidP="00D27929">
      <w:pPr>
        <w:pStyle w:val="Texto"/>
      </w:pPr>
    </w:p>
    <w:p w14:paraId="0B431D43" w14:textId="77777777" w:rsidR="00783A60" w:rsidRPr="00794DA8" w:rsidRDefault="00783A60" w:rsidP="00D27929">
      <w:pPr>
        <w:pStyle w:val="Texto"/>
        <w:rPr>
          <w:lang w:val="es-DO"/>
        </w:rPr>
      </w:pPr>
    </w:p>
    <w:p w14:paraId="25EF3A5F" w14:textId="77777777" w:rsidR="00612183" w:rsidRDefault="00612183" w:rsidP="00D27929">
      <w:pPr>
        <w:pStyle w:val="Texto"/>
      </w:pPr>
    </w:p>
    <w:p w14:paraId="588EDCED" w14:textId="2047919C" w:rsidR="005613B4" w:rsidRDefault="005613B4" w:rsidP="008504AE">
      <w:pPr>
        <w:pStyle w:val="Nivel1"/>
        <w:jc w:val="center"/>
      </w:pPr>
      <w:r>
        <w:t>Objetivo</w:t>
      </w:r>
    </w:p>
    <w:p w14:paraId="6DE09647" w14:textId="77777777" w:rsidR="0038715C" w:rsidRDefault="0038715C" w:rsidP="0038715C">
      <w:pPr>
        <w:pStyle w:val="Texto"/>
        <w:ind w:left="0"/>
      </w:pPr>
    </w:p>
    <w:p w14:paraId="705484BB" w14:textId="77777777" w:rsidR="0038715C" w:rsidRDefault="0038715C" w:rsidP="0038715C">
      <w:pPr>
        <w:pStyle w:val="Texto"/>
        <w:ind w:left="0"/>
      </w:pPr>
    </w:p>
    <w:p w14:paraId="0B637A82" w14:textId="5BF20FC9" w:rsidR="005613B4" w:rsidRDefault="00097829" w:rsidP="0038715C">
      <w:pPr>
        <w:pStyle w:val="Texto"/>
        <w:ind w:left="0"/>
      </w:pPr>
      <w:r>
        <w:t xml:space="preserve">Realizar aplicativo </w:t>
      </w:r>
      <w:r w:rsidR="00186800">
        <w:t xml:space="preserve">que muestre informe de los estudiantes matriculados en el módulo DI, con campo calculado que totalice el </w:t>
      </w:r>
      <w:r w:rsidR="008504AE">
        <w:t>número</w:t>
      </w:r>
      <w:r w:rsidR="00186800">
        <w:t xml:space="preserve"> de alumno matriculado en dicho módulo.</w:t>
      </w:r>
    </w:p>
    <w:p w14:paraId="416F4111" w14:textId="3647FEB8" w:rsidR="00783A60" w:rsidRDefault="00783A60" w:rsidP="005613B4">
      <w:pPr>
        <w:pStyle w:val="Texto"/>
      </w:pPr>
    </w:p>
    <w:p w14:paraId="0303B443" w14:textId="40271288" w:rsidR="00994FF9" w:rsidRDefault="00994FF9" w:rsidP="005613B4">
      <w:pPr>
        <w:pStyle w:val="Texto"/>
      </w:pPr>
    </w:p>
    <w:p w14:paraId="35FEBAFC" w14:textId="08581C48" w:rsidR="00994FF9" w:rsidRDefault="00994FF9" w:rsidP="005613B4">
      <w:pPr>
        <w:pStyle w:val="Texto"/>
      </w:pPr>
    </w:p>
    <w:p w14:paraId="3741BB9E" w14:textId="6FC75E7C" w:rsidR="00994FF9" w:rsidRDefault="00994FF9" w:rsidP="005613B4">
      <w:pPr>
        <w:pStyle w:val="Texto"/>
      </w:pPr>
    </w:p>
    <w:p w14:paraId="4E809CD4" w14:textId="370D4C81" w:rsidR="00994FF9" w:rsidRDefault="00994FF9" w:rsidP="005613B4">
      <w:pPr>
        <w:pStyle w:val="Texto"/>
      </w:pPr>
    </w:p>
    <w:p w14:paraId="143CC263" w14:textId="79FA1B6A" w:rsidR="00994FF9" w:rsidRDefault="00994FF9" w:rsidP="005613B4">
      <w:pPr>
        <w:pStyle w:val="Texto"/>
      </w:pPr>
    </w:p>
    <w:p w14:paraId="0AFAAE58" w14:textId="4DFF0AC2" w:rsidR="00994FF9" w:rsidRDefault="00994FF9" w:rsidP="005613B4">
      <w:pPr>
        <w:pStyle w:val="Texto"/>
      </w:pPr>
    </w:p>
    <w:p w14:paraId="4C4C956F" w14:textId="310D9ED0" w:rsidR="00994FF9" w:rsidRDefault="00994FF9" w:rsidP="005613B4">
      <w:pPr>
        <w:pStyle w:val="Texto"/>
      </w:pPr>
    </w:p>
    <w:p w14:paraId="72926315" w14:textId="74F00E71" w:rsidR="00994FF9" w:rsidRDefault="00994FF9" w:rsidP="005613B4">
      <w:pPr>
        <w:pStyle w:val="Texto"/>
      </w:pPr>
    </w:p>
    <w:p w14:paraId="386701F5" w14:textId="62C2E60C" w:rsidR="00994FF9" w:rsidRDefault="00994FF9" w:rsidP="005613B4">
      <w:pPr>
        <w:pStyle w:val="Texto"/>
      </w:pPr>
    </w:p>
    <w:p w14:paraId="6A005697" w14:textId="2A06BED7" w:rsidR="00994FF9" w:rsidRDefault="00994FF9" w:rsidP="005613B4">
      <w:pPr>
        <w:pStyle w:val="Texto"/>
      </w:pPr>
    </w:p>
    <w:p w14:paraId="5FD40BBB" w14:textId="64D2E5AA" w:rsidR="00994FF9" w:rsidRDefault="00994FF9" w:rsidP="005613B4">
      <w:pPr>
        <w:pStyle w:val="Texto"/>
      </w:pPr>
    </w:p>
    <w:p w14:paraId="09C197B5" w14:textId="62E5B246" w:rsidR="00994FF9" w:rsidRDefault="00994FF9" w:rsidP="005613B4">
      <w:pPr>
        <w:pStyle w:val="Texto"/>
      </w:pPr>
    </w:p>
    <w:p w14:paraId="20F51820" w14:textId="4D78C352" w:rsidR="00994FF9" w:rsidRDefault="00994FF9" w:rsidP="005613B4">
      <w:pPr>
        <w:pStyle w:val="Texto"/>
      </w:pPr>
    </w:p>
    <w:p w14:paraId="60A25D47" w14:textId="77777777" w:rsidR="00B66642" w:rsidRDefault="00B66642" w:rsidP="0015182A">
      <w:pPr>
        <w:pStyle w:val="Texto"/>
        <w:ind w:left="0"/>
      </w:pPr>
    </w:p>
    <w:p w14:paraId="2E145D99" w14:textId="5E578A20" w:rsidR="00994FF9" w:rsidRDefault="00994FF9" w:rsidP="005613B4">
      <w:pPr>
        <w:pStyle w:val="Texto"/>
      </w:pPr>
    </w:p>
    <w:p w14:paraId="5F5ADBC5" w14:textId="3BADEEDB" w:rsidR="00994FF9" w:rsidRDefault="00994FF9" w:rsidP="005613B4">
      <w:pPr>
        <w:pStyle w:val="Texto"/>
      </w:pPr>
    </w:p>
    <w:p w14:paraId="1AB11CAE" w14:textId="17A5FFE0" w:rsidR="00994FF9" w:rsidRDefault="00994FF9" w:rsidP="005613B4">
      <w:pPr>
        <w:pStyle w:val="Texto"/>
      </w:pPr>
    </w:p>
    <w:p w14:paraId="565604D9" w14:textId="3D04D5D2" w:rsidR="00994FF9" w:rsidRDefault="00994FF9" w:rsidP="005613B4">
      <w:pPr>
        <w:pStyle w:val="Texto"/>
      </w:pPr>
    </w:p>
    <w:p w14:paraId="7D8B9CB9" w14:textId="70085153" w:rsidR="00994FF9" w:rsidRDefault="00994FF9" w:rsidP="005613B4">
      <w:pPr>
        <w:pStyle w:val="Texto"/>
      </w:pPr>
    </w:p>
    <w:p w14:paraId="0A24E18E" w14:textId="43EDB690" w:rsidR="00994FF9" w:rsidRDefault="00994FF9" w:rsidP="005613B4">
      <w:pPr>
        <w:pStyle w:val="Texto"/>
      </w:pPr>
    </w:p>
    <w:p w14:paraId="11819213" w14:textId="32CD9BA0" w:rsidR="00994FF9" w:rsidRDefault="00994FF9" w:rsidP="005613B4">
      <w:pPr>
        <w:pStyle w:val="Texto"/>
      </w:pPr>
    </w:p>
    <w:p w14:paraId="14D80FDC" w14:textId="3FE53061" w:rsidR="00994FF9" w:rsidRDefault="00994FF9" w:rsidP="005613B4">
      <w:pPr>
        <w:pStyle w:val="Texto"/>
      </w:pPr>
    </w:p>
    <w:p w14:paraId="567DE1B0" w14:textId="77777777" w:rsidR="00994FF9" w:rsidRDefault="00994FF9" w:rsidP="005613B4">
      <w:pPr>
        <w:pStyle w:val="Texto"/>
      </w:pPr>
    </w:p>
    <w:p w14:paraId="5CA898CF" w14:textId="48349BD2" w:rsidR="005613B4" w:rsidRDefault="005613B4" w:rsidP="00D27929">
      <w:pPr>
        <w:pStyle w:val="Texto"/>
      </w:pPr>
    </w:p>
    <w:p w14:paraId="1EE2225F" w14:textId="77777777" w:rsidR="00D955CB" w:rsidRDefault="00D955CB" w:rsidP="0082694D">
      <w:pPr>
        <w:pStyle w:val="Nivel1"/>
        <w:jc w:val="left"/>
      </w:pPr>
      <w:r>
        <w:lastRenderedPageBreak/>
        <w:t>Lenguaje de desarrollo</w:t>
      </w:r>
    </w:p>
    <w:p w14:paraId="4BC9DF31" w14:textId="77777777" w:rsidR="003D37D6" w:rsidRDefault="00D955CB">
      <w:pPr>
        <w:pStyle w:val="Texto"/>
        <w:numPr>
          <w:ilvl w:val="0"/>
          <w:numId w:val="4"/>
        </w:numPr>
      </w:pPr>
      <w:r>
        <w:t>Java</w:t>
      </w:r>
    </w:p>
    <w:p w14:paraId="4233C33A" w14:textId="77777777" w:rsidR="003D37D6" w:rsidRDefault="003D37D6" w:rsidP="003D37D6">
      <w:pPr>
        <w:pStyle w:val="Texto"/>
      </w:pPr>
    </w:p>
    <w:p w14:paraId="1CF27B28" w14:textId="21B7F3D6" w:rsidR="003D37D6" w:rsidRDefault="003D37D6" w:rsidP="0082694D">
      <w:pPr>
        <w:pStyle w:val="Nivel1"/>
        <w:jc w:val="left"/>
      </w:pPr>
      <w:r>
        <w:t>Herramienta de desarrollo</w:t>
      </w:r>
    </w:p>
    <w:p w14:paraId="11FEA869" w14:textId="77777777" w:rsidR="003D37D6" w:rsidRDefault="003D37D6">
      <w:pPr>
        <w:pStyle w:val="Texto"/>
        <w:numPr>
          <w:ilvl w:val="0"/>
          <w:numId w:val="3"/>
        </w:numPr>
      </w:pPr>
      <w:proofErr w:type="spellStart"/>
      <w:r>
        <w:t>Netbeans</w:t>
      </w:r>
      <w:proofErr w:type="spellEnd"/>
    </w:p>
    <w:p w14:paraId="28B41068" w14:textId="77777777" w:rsidR="003D37D6" w:rsidRDefault="003D37D6">
      <w:pPr>
        <w:pStyle w:val="Texto"/>
        <w:numPr>
          <w:ilvl w:val="0"/>
          <w:numId w:val="3"/>
        </w:numPr>
      </w:pPr>
      <w:proofErr w:type="spellStart"/>
      <w:r>
        <w:t>JavaFX</w:t>
      </w:r>
      <w:proofErr w:type="spellEnd"/>
      <w:r>
        <w:t xml:space="preserve"> </w:t>
      </w:r>
      <w:proofErr w:type="spellStart"/>
      <w:r>
        <w:t>Screne</w:t>
      </w:r>
      <w:proofErr w:type="spellEnd"/>
      <w:r>
        <w:t xml:space="preserve"> </w:t>
      </w:r>
      <w:proofErr w:type="spellStart"/>
      <w:r>
        <w:t>Builder</w:t>
      </w:r>
      <w:proofErr w:type="spellEnd"/>
    </w:p>
    <w:p w14:paraId="77FD75F5" w14:textId="77777777" w:rsidR="003D37D6" w:rsidRDefault="003D37D6">
      <w:pPr>
        <w:pStyle w:val="Texto"/>
        <w:numPr>
          <w:ilvl w:val="0"/>
          <w:numId w:val="3"/>
        </w:numPr>
      </w:pPr>
      <w:proofErr w:type="spellStart"/>
      <w:r>
        <w:t>IReport</w:t>
      </w:r>
      <w:proofErr w:type="spellEnd"/>
    </w:p>
    <w:p w14:paraId="12C33293" w14:textId="0C458FF9" w:rsidR="00966695" w:rsidRDefault="00966695" w:rsidP="007764FA">
      <w:pPr>
        <w:pStyle w:val="Texto"/>
      </w:pPr>
      <w:r w:rsidRPr="00966695">
        <w:cr/>
      </w:r>
    </w:p>
    <w:p w14:paraId="768C4D0E" w14:textId="5FFC717B" w:rsidR="003942A8" w:rsidRDefault="003942A8" w:rsidP="0082694D">
      <w:pPr>
        <w:pStyle w:val="Nivel1"/>
        <w:jc w:val="left"/>
      </w:pPr>
      <w:r>
        <w:t>Requisitos:</w:t>
      </w:r>
    </w:p>
    <w:p w14:paraId="4856332F" w14:textId="53EE42FA" w:rsidR="007764FA" w:rsidRDefault="000D5D7C">
      <w:pPr>
        <w:pStyle w:val="Texto"/>
        <w:numPr>
          <w:ilvl w:val="0"/>
          <w:numId w:val="5"/>
        </w:numPr>
      </w:pPr>
      <w:r>
        <w:t xml:space="preserve">IDE </w:t>
      </w:r>
      <w:proofErr w:type="spellStart"/>
      <w:r w:rsidR="007764FA">
        <w:t>N</w:t>
      </w:r>
      <w:r>
        <w:t>etbeans</w:t>
      </w:r>
      <w:proofErr w:type="spellEnd"/>
    </w:p>
    <w:p w14:paraId="782D4257" w14:textId="2522A6A3" w:rsidR="000D5D7C" w:rsidRDefault="003942A8">
      <w:pPr>
        <w:pStyle w:val="Texto"/>
        <w:numPr>
          <w:ilvl w:val="0"/>
          <w:numId w:val="5"/>
        </w:numPr>
      </w:pPr>
      <w:r>
        <w:t xml:space="preserve">Java </w:t>
      </w:r>
      <w:r w:rsidR="000D5D7C">
        <w:t>JDK</w:t>
      </w:r>
    </w:p>
    <w:p w14:paraId="70F69CE6" w14:textId="33ABAB9F" w:rsidR="000D5D7C" w:rsidRDefault="003942A8">
      <w:pPr>
        <w:pStyle w:val="Texto"/>
        <w:numPr>
          <w:ilvl w:val="0"/>
          <w:numId w:val="5"/>
        </w:numPr>
      </w:pPr>
      <w:proofErr w:type="spellStart"/>
      <w:r>
        <w:t>J</w:t>
      </w:r>
      <w:r w:rsidR="000D5D7C">
        <w:t>avafx</w:t>
      </w:r>
      <w:proofErr w:type="spellEnd"/>
      <w:r w:rsidR="000D5D7C">
        <w:t xml:space="preserve"> </w:t>
      </w:r>
      <w:proofErr w:type="spellStart"/>
      <w:r>
        <w:t>S</w:t>
      </w:r>
      <w:r w:rsidR="000D5D7C">
        <w:t>crene</w:t>
      </w:r>
      <w:proofErr w:type="spellEnd"/>
      <w:r w:rsidR="000D5D7C">
        <w:t xml:space="preserve"> </w:t>
      </w:r>
      <w:proofErr w:type="spellStart"/>
      <w:r>
        <w:t>B</w:t>
      </w:r>
      <w:r w:rsidR="000D5D7C">
        <w:t>uilder</w:t>
      </w:r>
      <w:proofErr w:type="spellEnd"/>
      <w:r w:rsidR="000D5D7C">
        <w:t xml:space="preserve"> 2.0</w:t>
      </w:r>
      <w:r>
        <w:t>´</w:t>
      </w:r>
    </w:p>
    <w:p w14:paraId="5BE3C93A" w14:textId="77777777" w:rsidR="003942A8" w:rsidRDefault="003942A8" w:rsidP="00D27929">
      <w:pPr>
        <w:pStyle w:val="Texto"/>
      </w:pPr>
    </w:p>
    <w:p w14:paraId="184E09DE" w14:textId="66384794" w:rsidR="00C824E1" w:rsidRDefault="002D0398" w:rsidP="0082694D">
      <w:pPr>
        <w:pStyle w:val="Nivel1"/>
        <w:jc w:val="left"/>
      </w:pPr>
      <w:r>
        <w:t>Estructura</w:t>
      </w:r>
      <w:r w:rsidR="00C824E1">
        <w:t xml:space="preserve"> del proyecto</w:t>
      </w:r>
    </w:p>
    <w:p w14:paraId="2875DA00" w14:textId="4A3871D1" w:rsidR="00AB56FA" w:rsidRDefault="003F38C2" w:rsidP="00D27929">
      <w:pPr>
        <w:pStyle w:val="Texto"/>
      </w:pPr>
      <w:r>
        <w:rPr>
          <w:noProof/>
        </w:rPr>
        <w:drawing>
          <wp:inline distT="0" distB="0" distL="0" distR="0" wp14:anchorId="097F1512" wp14:editId="6B581639">
            <wp:extent cx="3276600" cy="528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6600" cy="5286375"/>
                    </a:xfrm>
                    <a:prstGeom prst="rect">
                      <a:avLst/>
                    </a:prstGeom>
                  </pic:spPr>
                </pic:pic>
              </a:graphicData>
            </a:graphic>
          </wp:inline>
        </w:drawing>
      </w:r>
    </w:p>
    <w:p w14:paraId="72733CCF" w14:textId="426B6261" w:rsidR="003F38C2" w:rsidRDefault="003F38C2" w:rsidP="00D27929">
      <w:pPr>
        <w:pStyle w:val="Texto"/>
      </w:pPr>
    </w:p>
    <w:p w14:paraId="2CA9F0A4" w14:textId="24387A1C" w:rsidR="003F38C2" w:rsidRDefault="003F38C2" w:rsidP="00D27929">
      <w:pPr>
        <w:pStyle w:val="Texto"/>
      </w:pPr>
      <w:r>
        <w:lastRenderedPageBreak/>
        <w:t xml:space="preserve">Proyecto </w:t>
      </w:r>
      <w:proofErr w:type="spellStart"/>
      <w:r>
        <w:t>AlumnosFX</w:t>
      </w:r>
      <w:proofErr w:type="spellEnd"/>
    </w:p>
    <w:p w14:paraId="25B15A44" w14:textId="208DB6BB" w:rsidR="003F38C2" w:rsidRDefault="00220C46" w:rsidP="00D27929">
      <w:pPr>
        <w:pStyle w:val="Texto"/>
      </w:pPr>
      <w:r>
        <w:tab/>
      </w:r>
      <w:proofErr w:type="spellStart"/>
      <w:r>
        <w:t>Source</w:t>
      </w:r>
      <w:proofErr w:type="spellEnd"/>
      <w:r>
        <w:t xml:space="preserve"> </w:t>
      </w:r>
      <w:proofErr w:type="spellStart"/>
      <w:r>
        <w:t>Packages</w:t>
      </w:r>
      <w:proofErr w:type="spellEnd"/>
    </w:p>
    <w:p w14:paraId="77A7F5C1" w14:textId="0E2B1B60" w:rsidR="00220C46" w:rsidRDefault="00220C46" w:rsidP="00D27929">
      <w:pPr>
        <w:pStyle w:val="Texto"/>
      </w:pPr>
      <w:r>
        <w:tab/>
      </w:r>
      <w:r>
        <w:tab/>
        <w:t>Modulo</w:t>
      </w:r>
    </w:p>
    <w:p w14:paraId="26C5DFF5" w14:textId="59285201" w:rsidR="00220C46" w:rsidRDefault="00220C46" w:rsidP="00D27929">
      <w:pPr>
        <w:pStyle w:val="Texto"/>
      </w:pPr>
      <w:r>
        <w:tab/>
      </w:r>
      <w:r>
        <w:tab/>
      </w:r>
      <w:proofErr w:type="spellStart"/>
      <w:r>
        <w:t>alumnosfx</w:t>
      </w:r>
      <w:proofErr w:type="spellEnd"/>
    </w:p>
    <w:p w14:paraId="7ADED969" w14:textId="0BE9C1FB" w:rsidR="00220C46" w:rsidRPr="00CA0C26" w:rsidRDefault="00220C46" w:rsidP="00D27929">
      <w:pPr>
        <w:pStyle w:val="Texto"/>
        <w:rPr>
          <w:lang w:val="en-US"/>
        </w:rPr>
      </w:pPr>
      <w:r>
        <w:tab/>
      </w:r>
      <w:r>
        <w:tab/>
      </w:r>
      <w:proofErr w:type="spellStart"/>
      <w:r w:rsidRPr="00CA0C26">
        <w:rPr>
          <w:lang w:val="en-US"/>
        </w:rPr>
        <w:t>informes</w:t>
      </w:r>
      <w:proofErr w:type="spellEnd"/>
    </w:p>
    <w:p w14:paraId="21C35F46" w14:textId="36966982" w:rsidR="00220C46" w:rsidRPr="00CA0C26" w:rsidRDefault="00220C46" w:rsidP="00D27929">
      <w:pPr>
        <w:pStyle w:val="Texto"/>
        <w:rPr>
          <w:lang w:val="en-US"/>
        </w:rPr>
      </w:pPr>
      <w:r w:rsidRPr="00CA0C26">
        <w:rPr>
          <w:lang w:val="en-US"/>
        </w:rPr>
        <w:tab/>
        <w:t>Test Packages</w:t>
      </w:r>
    </w:p>
    <w:p w14:paraId="435A6277" w14:textId="5CE6A776" w:rsidR="00220C46" w:rsidRPr="00CA0C26" w:rsidRDefault="00220C46" w:rsidP="00D27929">
      <w:pPr>
        <w:pStyle w:val="Texto"/>
        <w:rPr>
          <w:lang w:val="en-US"/>
        </w:rPr>
      </w:pPr>
      <w:r w:rsidRPr="00CA0C26">
        <w:rPr>
          <w:lang w:val="en-US"/>
        </w:rPr>
        <w:tab/>
        <w:t>Libraries</w:t>
      </w:r>
    </w:p>
    <w:p w14:paraId="17B3501B" w14:textId="241B1CA8" w:rsidR="00220C46" w:rsidRPr="00CA0C26" w:rsidRDefault="00A37BD6" w:rsidP="00D27929">
      <w:pPr>
        <w:pStyle w:val="Texto"/>
        <w:rPr>
          <w:lang w:val="en-US"/>
        </w:rPr>
      </w:pPr>
      <w:r w:rsidRPr="00CA0C26">
        <w:rPr>
          <w:lang w:val="en-US"/>
        </w:rPr>
        <w:tab/>
        <w:t>Test Libraries</w:t>
      </w:r>
    </w:p>
    <w:p w14:paraId="3F272E26" w14:textId="77777777" w:rsidR="00FC488E" w:rsidRPr="00CA0C26" w:rsidRDefault="00FC488E" w:rsidP="00D27929">
      <w:pPr>
        <w:pStyle w:val="Texto"/>
        <w:rPr>
          <w:lang w:val="en-US"/>
        </w:rPr>
      </w:pPr>
    </w:p>
    <w:p w14:paraId="59FF053C" w14:textId="2778A21E" w:rsidR="0027000A" w:rsidRPr="00C45DB9" w:rsidRDefault="0027000A" w:rsidP="00B76B01">
      <w:pPr>
        <w:pStyle w:val="Texto"/>
        <w:ind w:left="0"/>
        <w:rPr>
          <w:lang w:val="en-US"/>
        </w:rPr>
      </w:pPr>
    </w:p>
    <w:p w14:paraId="074D26B6" w14:textId="35D2B9F5" w:rsidR="00676475" w:rsidRPr="00C45DB9" w:rsidRDefault="00676475" w:rsidP="00676475">
      <w:pPr>
        <w:pStyle w:val="Texto"/>
        <w:ind w:left="0"/>
        <w:rPr>
          <w:lang w:val="en-US"/>
        </w:rPr>
      </w:pPr>
    </w:p>
    <w:p w14:paraId="7034BB6D" w14:textId="5FF7E856" w:rsidR="00676475" w:rsidRDefault="00676475" w:rsidP="0015182A">
      <w:pPr>
        <w:pStyle w:val="Nivel1"/>
      </w:pPr>
      <w:r>
        <w:t xml:space="preserve">Diseño </w:t>
      </w:r>
    </w:p>
    <w:p w14:paraId="44991F28" w14:textId="0D571E33" w:rsidR="00676475" w:rsidRDefault="00DF405C" w:rsidP="00676475">
      <w:pPr>
        <w:pStyle w:val="Texto"/>
        <w:ind w:left="0"/>
      </w:pPr>
      <w:r>
        <w:rPr>
          <w:noProof/>
        </w:rPr>
        <w:drawing>
          <wp:inline distT="0" distB="0" distL="0" distR="0" wp14:anchorId="693AC35A" wp14:editId="64B1A014">
            <wp:extent cx="4238302" cy="593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3015" cy="5937496"/>
                    </a:xfrm>
                    <a:prstGeom prst="rect">
                      <a:avLst/>
                    </a:prstGeom>
                  </pic:spPr>
                </pic:pic>
              </a:graphicData>
            </a:graphic>
          </wp:inline>
        </w:drawing>
      </w:r>
    </w:p>
    <w:p w14:paraId="622E3276" w14:textId="6420884C" w:rsidR="00DF405C" w:rsidRDefault="007050DE" w:rsidP="00676475">
      <w:pPr>
        <w:pStyle w:val="Texto"/>
        <w:ind w:left="0"/>
      </w:pPr>
      <w:r>
        <w:rPr>
          <w:noProof/>
        </w:rPr>
        <w:lastRenderedPageBreak/>
        <w:drawing>
          <wp:inline distT="0" distB="0" distL="0" distR="0" wp14:anchorId="6F606565" wp14:editId="666C4F06">
            <wp:extent cx="5930900" cy="3569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0900" cy="3569335"/>
                    </a:xfrm>
                    <a:prstGeom prst="rect">
                      <a:avLst/>
                    </a:prstGeom>
                  </pic:spPr>
                </pic:pic>
              </a:graphicData>
            </a:graphic>
          </wp:inline>
        </w:drawing>
      </w:r>
    </w:p>
    <w:p w14:paraId="4F19B3C2" w14:textId="77777777" w:rsidR="007050DE" w:rsidRDefault="007050DE" w:rsidP="00676475">
      <w:pPr>
        <w:pStyle w:val="Texto"/>
        <w:ind w:left="0"/>
      </w:pPr>
    </w:p>
    <w:p w14:paraId="788F8A33" w14:textId="6865F155" w:rsidR="00DD2532" w:rsidRDefault="00DD2532" w:rsidP="00CA0C26">
      <w:pPr>
        <w:pStyle w:val="Texto"/>
        <w:ind w:left="0"/>
      </w:pPr>
    </w:p>
    <w:p w14:paraId="29E843CA" w14:textId="4E7D642A" w:rsidR="00CA0C26" w:rsidRDefault="00CA0C26" w:rsidP="00CA0C26">
      <w:pPr>
        <w:pStyle w:val="Texto"/>
        <w:ind w:left="0"/>
      </w:pPr>
    </w:p>
    <w:p w14:paraId="3B78798C" w14:textId="17DBC4FB" w:rsidR="00CA0C26" w:rsidRDefault="00CA0C26" w:rsidP="00CA0C26">
      <w:pPr>
        <w:pStyle w:val="Texto"/>
        <w:ind w:left="0"/>
      </w:pPr>
    </w:p>
    <w:p w14:paraId="652091D8" w14:textId="2D88024E" w:rsidR="00CA0C26" w:rsidRDefault="00CA0C26" w:rsidP="00CA0C26">
      <w:pPr>
        <w:pStyle w:val="Texto"/>
        <w:ind w:left="0"/>
      </w:pPr>
    </w:p>
    <w:p w14:paraId="55CD4752" w14:textId="3F35FE97" w:rsidR="00CA0C26" w:rsidRDefault="00CA0C26" w:rsidP="00CA0C26">
      <w:pPr>
        <w:pStyle w:val="Texto"/>
        <w:ind w:left="0"/>
      </w:pPr>
    </w:p>
    <w:p w14:paraId="1574AC9E" w14:textId="380EE0FF" w:rsidR="00CA0C26" w:rsidRDefault="00CA0C26" w:rsidP="00CA0C26">
      <w:pPr>
        <w:pStyle w:val="Texto"/>
        <w:ind w:left="0"/>
      </w:pPr>
    </w:p>
    <w:p w14:paraId="2DDA67EF" w14:textId="2ED218BD" w:rsidR="00CA0C26" w:rsidRDefault="00CA0C26" w:rsidP="00CA0C26">
      <w:pPr>
        <w:pStyle w:val="Texto"/>
        <w:ind w:left="0"/>
      </w:pPr>
    </w:p>
    <w:p w14:paraId="4D0BC720" w14:textId="57E306DE" w:rsidR="00CA0C26" w:rsidRDefault="00CA0C26" w:rsidP="00CA0C26">
      <w:pPr>
        <w:pStyle w:val="Texto"/>
        <w:ind w:left="0"/>
      </w:pPr>
    </w:p>
    <w:p w14:paraId="3B8B503C" w14:textId="6A91E29D" w:rsidR="00CA0C26" w:rsidRDefault="00CA0C26" w:rsidP="00CA0C26">
      <w:pPr>
        <w:pStyle w:val="Texto"/>
        <w:ind w:left="0"/>
      </w:pPr>
    </w:p>
    <w:p w14:paraId="79AF928C" w14:textId="5F960C2E" w:rsidR="00CA0C26" w:rsidRDefault="00CA0C26" w:rsidP="00CA0C26">
      <w:pPr>
        <w:pStyle w:val="Texto"/>
        <w:ind w:left="0"/>
      </w:pPr>
    </w:p>
    <w:p w14:paraId="1A5E1C5A" w14:textId="277261CB" w:rsidR="00CA0C26" w:rsidRDefault="00CA0C26" w:rsidP="00CA0C26">
      <w:pPr>
        <w:pStyle w:val="Texto"/>
        <w:ind w:left="0"/>
      </w:pPr>
    </w:p>
    <w:p w14:paraId="6A1E6BF4" w14:textId="2C206D39" w:rsidR="00CA0C26" w:rsidRDefault="00CA0C26" w:rsidP="00CA0C26">
      <w:pPr>
        <w:pStyle w:val="Texto"/>
        <w:ind w:left="0"/>
      </w:pPr>
    </w:p>
    <w:p w14:paraId="730AE7AA" w14:textId="04665B4C" w:rsidR="00CA0C26" w:rsidRDefault="00CA0C26" w:rsidP="00CA0C26">
      <w:pPr>
        <w:pStyle w:val="Texto"/>
        <w:ind w:left="0"/>
      </w:pPr>
    </w:p>
    <w:p w14:paraId="65C933DF" w14:textId="72D7D3DE" w:rsidR="00CA0C26" w:rsidRDefault="00CA0C26" w:rsidP="00CA0C26">
      <w:pPr>
        <w:pStyle w:val="Texto"/>
        <w:ind w:left="0"/>
      </w:pPr>
    </w:p>
    <w:p w14:paraId="5CE7CE07" w14:textId="43D7CF6A" w:rsidR="00CA0C26" w:rsidRDefault="00CA0C26" w:rsidP="00CA0C26">
      <w:pPr>
        <w:pStyle w:val="Texto"/>
        <w:ind w:left="0"/>
      </w:pPr>
    </w:p>
    <w:p w14:paraId="493CEC6D" w14:textId="4146E00C" w:rsidR="00CA0C26" w:rsidRDefault="00CA0C26" w:rsidP="00CA0C26">
      <w:pPr>
        <w:pStyle w:val="Texto"/>
        <w:ind w:left="0"/>
      </w:pPr>
    </w:p>
    <w:p w14:paraId="570E0D04" w14:textId="5116386E" w:rsidR="00CA0C26" w:rsidRDefault="00CA0C26" w:rsidP="00CA0C26">
      <w:pPr>
        <w:pStyle w:val="Texto"/>
        <w:ind w:left="0"/>
      </w:pPr>
    </w:p>
    <w:p w14:paraId="5C7FB5F7" w14:textId="2A74B50D" w:rsidR="00CA0C26" w:rsidRDefault="00CA0C26" w:rsidP="00CA0C26">
      <w:pPr>
        <w:pStyle w:val="Texto"/>
        <w:ind w:left="0"/>
      </w:pPr>
    </w:p>
    <w:p w14:paraId="5A5271E9" w14:textId="27E8EEB5" w:rsidR="00CA0C26" w:rsidRDefault="00CA0C26" w:rsidP="00CA0C26">
      <w:pPr>
        <w:pStyle w:val="Texto"/>
        <w:ind w:left="0"/>
      </w:pPr>
    </w:p>
    <w:p w14:paraId="2E1A6148" w14:textId="4512E498" w:rsidR="00CA0C26" w:rsidRDefault="00CA0C26" w:rsidP="00CA0C26">
      <w:pPr>
        <w:pStyle w:val="Texto"/>
        <w:ind w:left="0"/>
      </w:pPr>
    </w:p>
    <w:p w14:paraId="00D8621B" w14:textId="083852D8" w:rsidR="00CA0C26" w:rsidRDefault="00CA0C26" w:rsidP="00CA0C26">
      <w:pPr>
        <w:pStyle w:val="Texto"/>
        <w:ind w:left="0"/>
      </w:pPr>
    </w:p>
    <w:p w14:paraId="73CEE250" w14:textId="62CD0518" w:rsidR="00CA0C26" w:rsidRDefault="00CA0C26" w:rsidP="00CA0C26">
      <w:pPr>
        <w:pStyle w:val="Texto"/>
        <w:ind w:left="0"/>
      </w:pPr>
    </w:p>
    <w:p w14:paraId="6E494CD9" w14:textId="0D160697" w:rsidR="00CA0C26" w:rsidRDefault="00CA0C26" w:rsidP="00CA0C26">
      <w:pPr>
        <w:pStyle w:val="Texto"/>
        <w:ind w:left="0"/>
      </w:pPr>
    </w:p>
    <w:p w14:paraId="210775BF" w14:textId="363CDE47" w:rsidR="00CA0C26" w:rsidRDefault="00CA0C26" w:rsidP="00CA0C26">
      <w:pPr>
        <w:pStyle w:val="Texto"/>
        <w:ind w:left="0"/>
      </w:pPr>
    </w:p>
    <w:p w14:paraId="582824FB" w14:textId="171F8D33" w:rsidR="00CA0C26" w:rsidRDefault="00CA0C26" w:rsidP="00CA0C26">
      <w:pPr>
        <w:pStyle w:val="Texto"/>
        <w:ind w:left="0"/>
      </w:pPr>
    </w:p>
    <w:p w14:paraId="3078931A" w14:textId="1CB0216B" w:rsidR="00CA0C26" w:rsidRDefault="00CA0C26" w:rsidP="00CA0C26">
      <w:pPr>
        <w:pStyle w:val="Texto"/>
        <w:ind w:left="0"/>
      </w:pPr>
    </w:p>
    <w:p w14:paraId="2BFEB899" w14:textId="65FC9E4C" w:rsidR="00CA0C26" w:rsidRDefault="00CA0C26" w:rsidP="00CA0C26">
      <w:pPr>
        <w:pStyle w:val="Texto"/>
        <w:ind w:left="0"/>
      </w:pPr>
    </w:p>
    <w:p w14:paraId="2751A5D9" w14:textId="02544051" w:rsidR="00CA0C26" w:rsidRDefault="00CA0C26" w:rsidP="00CA0C26">
      <w:pPr>
        <w:pStyle w:val="Texto"/>
        <w:ind w:left="0"/>
      </w:pPr>
    </w:p>
    <w:p w14:paraId="753405AA" w14:textId="4AEACC5A" w:rsidR="00CA0C26" w:rsidRDefault="002C0011" w:rsidP="0015182A">
      <w:pPr>
        <w:pStyle w:val="Nivel1"/>
      </w:pPr>
      <w:r>
        <w:t>Instalación Net</w:t>
      </w:r>
      <w:r w:rsidR="009C2515">
        <w:t>B</w:t>
      </w:r>
      <w:r>
        <w:t>eans</w:t>
      </w:r>
    </w:p>
    <w:p w14:paraId="3E481E2D" w14:textId="6FBA7066" w:rsidR="002C0011" w:rsidRDefault="002C0011" w:rsidP="00CA0C26">
      <w:pPr>
        <w:pStyle w:val="Texto"/>
        <w:ind w:left="0"/>
      </w:pPr>
    </w:p>
    <w:p w14:paraId="6D1966A0" w14:textId="77777777" w:rsidR="002A348E" w:rsidRPr="002A348E" w:rsidRDefault="002A348E" w:rsidP="00F56488">
      <w:pPr>
        <w:pStyle w:val="Texto"/>
        <w:ind w:left="0"/>
      </w:pPr>
      <w:r w:rsidRPr="002A348E">
        <w:t>Cómo instalar NetBeans</w:t>
      </w:r>
    </w:p>
    <w:p w14:paraId="0282F1C7" w14:textId="77777777" w:rsidR="002A348E" w:rsidRPr="002A348E" w:rsidRDefault="002A348E" w:rsidP="00F56488">
      <w:pPr>
        <w:pStyle w:val="Texto"/>
        <w:ind w:left="0"/>
      </w:pPr>
      <w:r w:rsidRPr="002A348E">
        <w:t>1.- Nos dirigimos al enlace de la </w:t>
      </w:r>
      <w:hyperlink r:id="rId12" w:tgtFrame="_blank" w:history="1">
        <w:r w:rsidRPr="002A348E">
          <w:rPr>
            <w:rStyle w:val="Hyperlink"/>
            <w:rFonts w:cs="Arial"/>
          </w:rPr>
          <w:t>web oficial de NetBeans.</w:t>
        </w:r>
      </w:hyperlink>
    </w:p>
    <w:p w14:paraId="74821743" w14:textId="77777777" w:rsidR="002A348E" w:rsidRPr="002A348E" w:rsidRDefault="002A348E" w:rsidP="00F56488">
      <w:pPr>
        <w:pStyle w:val="Texto"/>
        <w:ind w:left="0"/>
      </w:pPr>
      <w:r w:rsidRPr="002A348E">
        <w:t>2.- Elegimos el sistema operativo e idioma con el cual vamos a trabajar.</w:t>
      </w:r>
    </w:p>
    <w:p w14:paraId="3DC3597B" w14:textId="77777777" w:rsidR="002A348E" w:rsidRPr="002A348E" w:rsidRDefault="002A348E" w:rsidP="00F56488">
      <w:pPr>
        <w:pStyle w:val="Texto"/>
        <w:ind w:left="0"/>
      </w:pPr>
      <w:r w:rsidRPr="002A348E">
        <w:t>3.- Damos clic en </w:t>
      </w:r>
      <w:r w:rsidRPr="002A348E">
        <w:rPr>
          <w:i/>
          <w:iCs/>
        </w:rPr>
        <w:t>“</w:t>
      </w:r>
      <w:proofErr w:type="spellStart"/>
      <w:r w:rsidRPr="002A348E">
        <w:rPr>
          <w:i/>
          <w:iCs/>
        </w:rPr>
        <w:t>Download</w:t>
      </w:r>
      <w:proofErr w:type="spellEnd"/>
      <w:r w:rsidRPr="002A348E">
        <w:rPr>
          <w:i/>
          <w:iCs/>
        </w:rPr>
        <w:t>”</w:t>
      </w:r>
      <w:r w:rsidRPr="002A348E">
        <w:t> justo en la primera columna de izquierda a derecha.</w:t>
      </w:r>
    </w:p>
    <w:p w14:paraId="0A4CA312" w14:textId="3F393B52" w:rsidR="002A348E" w:rsidRPr="002A348E" w:rsidRDefault="002A348E" w:rsidP="00F56488">
      <w:pPr>
        <w:pStyle w:val="Texto"/>
        <w:ind w:left="0"/>
        <w:rPr>
          <w:lang w:val="en-US"/>
        </w:rPr>
      </w:pPr>
      <w:r w:rsidRPr="002A348E">
        <w:rPr>
          <w:noProof/>
          <w:lang w:val="en-US"/>
        </w:rPr>
        <w:drawing>
          <wp:inline distT="0" distB="0" distL="0" distR="0" wp14:anchorId="6DC848EC" wp14:editId="1FB6B48D">
            <wp:extent cx="5930900" cy="2926715"/>
            <wp:effectExtent l="0" t="0" r="0" b="6985"/>
            <wp:docPr id="29" name="Picture 29" descr="instalar netbeans I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netbeans IDE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2926715"/>
                    </a:xfrm>
                    <a:prstGeom prst="rect">
                      <a:avLst/>
                    </a:prstGeom>
                    <a:noFill/>
                    <a:ln>
                      <a:noFill/>
                    </a:ln>
                  </pic:spPr>
                </pic:pic>
              </a:graphicData>
            </a:graphic>
          </wp:inline>
        </w:drawing>
      </w:r>
    </w:p>
    <w:p w14:paraId="3918A5C8" w14:textId="77777777" w:rsidR="002A348E" w:rsidRPr="002A348E" w:rsidRDefault="002A348E" w:rsidP="00F56488">
      <w:pPr>
        <w:pStyle w:val="Texto"/>
        <w:ind w:left="0"/>
      </w:pPr>
      <w:r w:rsidRPr="002A348E">
        <w:t>4.- Una vez se termine de descargar le damos clic al archivo. En caso de que nos pida permisos de administrador para iniciar la instalación clicamos en </w:t>
      </w:r>
      <w:r w:rsidRPr="002A348E">
        <w:rPr>
          <w:i/>
          <w:iCs/>
        </w:rPr>
        <w:t>“Si”</w:t>
      </w:r>
      <w:r w:rsidRPr="002A348E">
        <w:t>.</w:t>
      </w:r>
    </w:p>
    <w:p w14:paraId="019CC4FF" w14:textId="53135CED" w:rsidR="002A348E" w:rsidRDefault="002A348E" w:rsidP="00F56488">
      <w:pPr>
        <w:pStyle w:val="Texto"/>
        <w:ind w:left="0"/>
      </w:pPr>
      <w:r w:rsidRPr="002A348E">
        <w:t>5.- Clic en</w:t>
      </w:r>
      <w:r w:rsidRPr="002A348E">
        <w:rPr>
          <w:i/>
          <w:iCs/>
        </w:rPr>
        <w:t> “Next”</w:t>
      </w:r>
      <w:r w:rsidRPr="002A348E">
        <w:t>, luego marcamos la casilla y damos clic nuevamente en </w:t>
      </w:r>
      <w:r w:rsidRPr="002A348E">
        <w:rPr>
          <w:i/>
          <w:iCs/>
        </w:rPr>
        <w:t>“Next”</w:t>
      </w:r>
      <w:r w:rsidRPr="002A348E">
        <w:t>.</w:t>
      </w:r>
    </w:p>
    <w:p w14:paraId="28E0BFAC" w14:textId="5125FF94" w:rsidR="00CE3D24" w:rsidRDefault="00CE3D24" w:rsidP="00F56488">
      <w:pPr>
        <w:pStyle w:val="Texto"/>
        <w:ind w:left="0"/>
      </w:pPr>
    </w:p>
    <w:p w14:paraId="39CA9F4B" w14:textId="77777777" w:rsidR="00CE3D24" w:rsidRPr="002A348E" w:rsidRDefault="00CE3D24" w:rsidP="00F56488">
      <w:pPr>
        <w:pStyle w:val="Texto"/>
        <w:ind w:left="0"/>
      </w:pPr>
    </w:p>
    <w:p w14:paraId="763E2E38" w14:textId="4D09946C" w:rsidR="002A348E" w:rsidRPr="002A348E" w:rsidRDefault="002A348E" w:rsidP="00F56488">
      <w:pPr>
        <w:pStyle w:val="Texto"/>
        <w:ind w:left="0"/>
        <w:rPr>
          <w:lang w:val="en-US"/>
        </w:rPr>
      </w:pPr>
      <w:r w:rsidRPr="002A348E">
        <w:rPr>
          <w:noProof/>
          <w:lang w:val="en-US"/>
        </w:rPr>
        <w:lastRenderedPageBreak/>
        <w:drawing>
          <wp:inline distT="0" distB="0" distL="0" distR="0" wp14:anchorId="37A26C16" wp14:editId="287C8BBD">
            <wp:extent cx="5708650" cy="47942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4794250"/>
                    </a:xfrm>
                    <a:prstGeom prst="rect">
                      <a:avLst/>
                    </a:prstGeom>
                    <a:noFill/>
                    <a:ln>
                      <a:noFill/>
                    </a:ln>
                  </pic:spPr>
                </pic:pic>
              </a:graphicData>
            </a:graphic>
          </wp:inline>
        </w:drawing>
      </w:r>
    </w:p>
    <w:p w14:paraId="4A801467" w14:textId="77777777" w:rsidR="002A348E" w:rsidRPr="002A348E" w:rsidRDefault="002A348E" w:rsidP="00F56488">
      <w:pPr>
        <w:pStyle w:val="Texto"/>
        <w:ind w:left="0"/>
      </w:pPr>
      <w:r w:rsidRPr="002A348E">
        <w:t> </w:t>
      </w:r>
    </w:p>
    <w:p w14:paraId="7EC4A584" w14:textId="719A1BC7" w:rsidR="002A348E" w:rsidRPr="002A348E" w:rsidRDefault="002A348E" w:rsidP="00F56488">
      <w:pPr>
        <w:pStyle w:val="Texto"/>
        <w:ind w:left="0"/>
      </w:pPr>
      <w:r w:rsidRPr="002A348E">
        <w:t> </w:t>
      </w:r>
    </w:p>
    <w:p w14:paraId="590EC79E" w14:textId="77777777" w:rsidR="002A348E" w:rsidRPr="002A348E" w:rsidRDefault="002A348E" w:rsidP="00F56488">
      <w:pPr>
        <w:pStyle w:val="Texto"/>
        <w:ind w:left="0"/>
      </w:pPr>
      <w:r w:rsidRPr="002A348E">
        <w:t> </w:t>
      </w:r>
    </w:p>
    <w:p w14:paraId="270CE353" w14:textId="77777777" w:rsidR="002A348E" w:rsidRPr="002A348E" w:rsidRDefault="002A348E" w:rsidP="00F56488">
      <w:pPr>
        <w:pStyle w:val="Texto"/>
        <w:ind w:left="0"/>
      </w:pPr>
      <w:r w:rsidRPr="002A348E">
        <w:t>6.- Clic en </w:t>
      </w:r>
      <w:r w:rsidRPr="002A348E">
        <w:rPr>
          <w:i/>
          <w:iCs/>
        </w:rPr>
        <w:t>“Next”</w:t>
      </w:r>
      <w:r w:rsidRPr="002A348E">
        <w:t> nuevamente, esperamos a que cargue y finalmente clicamos en </w:t>
      </w:r>
      <w:r w:rsidRPr="002A348E">
        <w:rPr>
          <w:i/>
          <w:iCs/>
        </w:rPr>
        <w:t>“</w:t>
      </w:r>
      <w:proofErr w:type="spellStart"/>
      <w:r w:rsidRPr="002A348E">
        <w:rPr>
          <w:i/>
          <w:iCs/>
        </w:rPr>
        <w:t>finish</w:t>
      </w:r>
      <w:proofErr w:type="spellEnd"/>
      <w:r w:rsidRPr="002A348E">
        <w:rPr>
          <w:i/>
          <w:iCs/>
        </w:rPr>
        <w:t>”</w:t>
      </w:r>
      <w:r w:rsidRPr="002A348E">
        <w:t>.</w:t>
      </w:r>
    </w:p>
    <w:p w14:paraId="5E76E0E7" w14:textId="58AF9E82" w:rsidR="002C0011" w:rsidRDefault="002C0011" w:rsidP="00CA0C26">
      <w:pPr>
        <w:pStyle w:val="Texto"/>
        <w:ind w:left="0"/>
      </w:pPr>
    </w:p>
    <w:p w14:paraId="6460D956" w14:textId="727E9899" w:rsidR="00DB7C8F" w:rsidRDefault="00DB7C8F" w:rsidP="00CA0C26">
      <w:pPr>
        <w:pStyle w:val="Texto"/>
        <w:ind w:left="0"/>
      </w:pPr>
    </w:p>
    <w:p w14:paraId="7DB1160C" w14:textId="7AABD768" w:rsidR="00DB7C8F" w:rsidRDefault="00DB7C8F" w:rsidP="006A11C0">
      <w:pPr>
        <w:pStyle w:val="Nivel1"/>
        <w:ind w:left="0"/>
      </w:pPr>
      <w:proofErr w:type="spellStart"/>
      <w:r>
        <w:t>Instalacion</w:t>
      </w:r>
      <w:proofErr w:type="spellEnd"/>
      <w:r>
        <w:t xml:space="preserve"> de </w:t>
      </w:r>
      <w:proofErr w:type="spellStart"/>
      <w:r>
        <w:t>JavaFX</w:t>
      </w:r>
      <w:proofErr w:type="spellEnd"/>
      <w:r>
        <w:t xml:space="preserve"> </w:t>
      </w:r>
      <w:proofErr w:type="spellStart"/>
      <w:r>
        <w:t>Screne</w:t>
      </w:r>
      <w:proofErr w:type="spellEnd"/>
      <w:r>
        <w:t xml:space="preserve"> </w:t>
      </w:r>
      <w:proofErr w:type="spellStart"/>
      <w:r>
        <w:t>Builder</w:t>
      </w:r>
      <w:proofErr w:type="spellEnd"/>
    </w:p>
    <w:p w14:paraId="41FD6E10" w14:textId="77777777" w:rsidR="006A11C0" w:rsidRDefault="006A11C0" w:rsidP="00CA0C26">
      <w:pPr>
        <w:pStyle w:val="Texto"/>
        <w:ind w:left="0"/>
      </w:pPr>
    </w:p>
    <w:p w14:paraId="2D73988F" w14:textId="4E843BF8" w:rsidR="00DB7C8F" w:rsidRDefault="006A11C0" w:rsidP="00CA0C26">
      <w:pPr>
        <w:pStyle w:val="Texto"/>
        <w:ind w:left="0"/>
      </w:pPr>
      <w:r>
        <w:t>L</w:t>
      </w:r>
      <w:r w:rsidR="00DB7C8F" w:rsidRPr="00DB7C8F">
        <w:t xml:space="preserve">os pasos necesarios para instalar </w:t>
      </w:r>
      <w:proofErr w:type="spellStart"/>
      <w:r w:rsidR="00DB7C8F" w:rsidRPr="00DB7C8F">
        <w:t>JavaFX</w:t>
      </w:r>
      <w:proofErr w:type="spellEnd"/>
      <w:r w:rsidR="00DB7C8F" w:rsidRPr="00DB7C8F">
        <w:t xml:space="preserve"> </w:t>
      </w:r>
      <w:proofErr w:type="spellStart"/>
      <w:r w:rsidR="00DB7C8F" w:rsidRPr="00DB7C8F">
        <w:t>Scene</w:t>
      </w:r>
      <w:proofErr w:type="spellEnd"/>
      <w:r w:rsidR="00DB7C8F" w:rsidRPr="00DB7C8F">
        <w:t xml:space="preserve"> </w:t>
      </w:r>
      <w:proofErr w:type="spellStart"/>
      <w:r w:rsidR="00DB7C8F" w:rsidRPr="00DB7C8F">
        <w:t>Builder</w:t>
      </w:r>
      <w:proofErr w:type="spellEnd"/>
      <w:r w:rsidR="00DB7C8F" w:rsidRPr="00DB7C8F">
        <w:t xml:space="preserve"> en </w:t>
      </w:r>
      <w:proofErr w:type="spellStart"/>
      <w:r w:rsidR="00DB7C8F" w:rsidRPr="00DB7C8F">
        <w:t>Netbeans</w:t>
      </w:r>
      <w:proofErr w:type="spellEnd"/>
      <w:r w:rsidR="00DB7C8F" w:rsidRPr="00DB7C8F">
        <w:t xml:space="preserve"> 8.1 son los siguientes:</w:t>
      </w:r>
      <w:r w:rsidR="00DB7C8F" w:rsidRPr="00DB7C8F">
        <w:br/>
      </w:r>
      <w:r w:rsidR="00DB7C8F" w:rsidRPr="00DB7C8F">
        <w:br/>
        <w:t xml:space="preserve">1. </w:t>
      </w:r>
      <w:proofErr w:type="spellStart"/>
      <w:r w:rsidR="00DB7C8F" w:rsidRPr="00DB7C8F">
        <w:t>Descargarmos</w:t>
      </w:r>
      <w:proofErr w:type="spellEnd"/>
      <w:r w:rsidR="00DB7C8F" w:rsidRPr="00DB7C8F">
        <w:t xml:space="preserve"> la versión que nos interese según nuestro sistema operativo en esta web: </w:t>
      </w:r>
      <w:hyperlink r:id="rId15" w:history="1">
        <w:r w:rsidR="00DB7C8F" w:rsidRPr="00DB7C8F">
          <w:rPr>
            <w:rStyle w:val="Hyperlink"/>
            <w:rFonts w:cs="Arial"/>
            <w:b/>
            <w:bCs/>
          </w:rPr>
          <w:t>http://gluonhq.com/labs/scene-builder/</w:t>
        </w:r>
      </w:hyperlink>
      <w:r w:rsidR="00DB7C8F" w:rsidRPr="00DB7C8F">
        <w:br/>
      </w:r>
      <w:r w:rsidR="00DB7C8F" w:rsidRPr="00DB7C8F">
        <w:br/>
        <w:t>2. Instalamos la aplicación descargada siguiendo los métodos habituales.</w:t>
      </w:r>
      <w:r w:rsidR="00DB7C8F" w:rsidRPr="00DB7C8F">
        <w:br/>
      </w:r>
      <w:r w:rsidR="00DB7C8F" w:rsidRPr="00DB7C8F">
        <w:br/>
        <w:t>3. En NetBeans, accedemos a</w:t>
      </w:r>
      <w:r w:rsidR="00DB7C8F" w:rsidRPr="00DB7C8F">
        <w:rPr>
          <w:b/>
          <w:bCs/>
        </w:rPr>
        <w:t> Tools&gt;</w:t>
      </w:r>
      <w:proofErr w:type="spellStart"/>
      <w:r w:rsidR="00DB7C8F" w:rsidRPr="00DB7C8F">
        <w:rPr>
          <w:b/>
          <w:bCs/>
        </w:rPr>
        <w:t>Options</w:t>
      </w:r>
      <w:proofErr w:type="spellEnd"/>
      <w:r w:rsidR="00DB7C8F" w:rsidRPr="00DB7C8F">
        <w:rPr>
          <w:b/>
          <w:bCs/>
        </w:rPr>
        <w:t>&gt;Java</w:t>
      </w:r>
      <w:r w:rsidR="00DB7C8F" w:rsidRPr="00DB7C8F">
        <w:t>. Seleccionamos la pestaña </w:t>
      </w:r>
      <w:proofErr w:type="spellStart"/>
      <w:r w:rsidR="00DB7C8F" w:rsidRPr="00DB7C8F">
        <w:rPr>
          <w:b/>
          <w:bCs/>
        </w:rPr>
        <w:t>JavaFX</w:t>
      </w:r>
      <w:proofErr w:type="spellEnd"/>
      <w:r w:rsidR="00DB7C8F" w:rsidRPr="00DB7C8F">
        <w:t>.</w:t>
      </w:r>
      <w:r w:rsidR="00DB7C8F" w:rsidRPr="00DB7C8F">
        <w:br/>
      </w:r>
      <w:r w:rsidR="00DB7C8F" w:rsidRPr="00DB7C8F">
        <w:br/>
        <w:t>4. En el cuadro </w:t>
      </w:r>
      <w:proofErr w:type="spellStart"/>
      <w:r w:rsidR="00DB7C8F" w:rsidRPr="00DB7C8F">
        <w:rPr>
          <w:b/>
          <w:bCs/>
        </w:rPr>
        <w:t>Scene</w:t>
      </w:r>
      <w:proofErr w:type="spellEnd"/>
      <w:r w:rsidR="00DB7C8F" w:rsidRPr="00DB7C8F">
        <w:rPr>
          <w:b/>
          <w:bCs/>
        </w:rPr>
        <w:t xml:space="preserve"> </w:t>
      </w:r>
      <w:proofErr w:type="spellStart"/>
      <w:r w:rsidR="00DB7C8F" w:rsidRPr="00DB7C8F">
        <w:rPr>
          <w:b/>
          <w:bCs/>
        </w:rPr>
        <w:t>Builder</w:t>
      </w:r>
      <w:proofErr w:type="spellEnd"/>
      <w:r w:rsidR="00DB7C8F" w:rsidRPr="00DB7C8F">
        <w:rPr>
          <w:b/>
          <w:bCs/>
        </w:rPr>
        <w:t xml:space="preserve"> Home</w:t>
      </w:r>
      <w:r w:rsidR="00DB7C8F" w:rsidRPr="00DB7C8F">
        <w:t> indicamos la ubicación del ejecutable que hemos instalado. En el caso de Windows suele ser C:\Users\\AppData\Local\SceneBuilder.</w:t>
      </w:r>
      <w:r w:rsidR="00DB7C8F" w:rsidRPr="00DB7C8F">
        <w:br/>
      </w:r>
      <w:r w:rsidR="00DB7C8F" w:rsidRPr="00DB7C8F">
        <w:br/>
        <w:t xml:space="preserve">Y listo. Si ahora montamos un proyecto </w:t>
      </w:r>
      <w:proofErr w:type="spellStart"/>
      <w:r w:rsidR="00DB7C8F" w:rsidRPr="00DB7C8F">
        <w:t>JavaFX</w:t>
      </w:r>
      <w:proofErr w:type="spellEnd"/>
      <w:r w:rsidR="00DB7C8F" w:rsidRPr="00DB7C8F">
        <w:t xml:space="preserve"> e intentamos abrir un </w:t>
      </w:r>
      <w:proofErr w:type="gramStart"/>
      <w:r w:rsidR="00DB7C8F" w:rsidRPr="00DB7C8F">
        <w:t>archivo </w:t>
      </w:r>
      <w:r w:rsidR="00DB7C8F" w:rsidRPr="00DB7C8F">
        <w:rPr>
          <w:i/>
          <w:iCs/>
        </w:rPr>
        <w:t>.</w:t>
      </w:r>
      <w:proofErr w:type="spellStart"/>
      <w:r w:rsidR="00DB7C8F" w:rsidRPr="00DB7C8F">
        <w:rPr>
          <w:i/>
          <w:iCs/>
        </w:rPr>
        <w:t>fxml</w:t>
      </w:r>
      <w:proofErr w:type="spellEnd"/>
      <w:proofErr w:type="gramEnd"/>
      <w:r w:rsidR="00DB7C8F" w:rsidRPr="00DB7C8F">
        <w:rPr>
          <w:i/>
          <w:iCs/>
        </w:rPr>
        <w:t> </w:t>
      </w:r>
      <w:r w:rsidR="00DB7C8F" w:rsidRPr="00DB7C8F">
        <w:t xml:space="preserve">se desplegará la </w:t>
      </w:r>
      <w:r w:rsidR="00DB7C8F" w:rsidRPr="00DB7C8F">
        <w:lastRenderedPageBreak/>
        <w:t>ventana del constructor de interfaces, como el la figura siguiente.</w:t>
      </w:r>
      <w:r w:rsidR="00DB7C8F" w:rsidRPr="00DB7C8F">
        <w:br/>
      </w:r>
      <w:r w:rsidR="00DB7C8F" w:rsidRPr="00DB7C8F">
        <w:br/>
      </w:r>
      <w:r w:rsidR="00DB7C8F" w:rsidRPr="00DB7C8F">
        <w:rPr>
          <w:noProof/>
        </w:rPr>
        <w:drawing>
          <wp:inline distT="0" distB="0" distL="0" distR="0" wp14:anchorId="4DC0B750" wp14:editId="12CD1118">
            <wp:extent cx="3810000" cy="244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444750"/>
                    </a:xfrm>
                    <a:prstGeom prst="rect">
                      <a:avLst/>
                    </a:prstGeom>
                    <a:noFill/>
                    <a:ln>
                      <a:noFill/>
                    </a:ln>
                  </pic:spPr>
                </pic:pic>
              </a:graphicData>
            </a:graphic>
          </wp:inline>
        </w:drawing>
      </w:r>
    </w:p>
    <w:p w14:paraId="113661BB" w14:textId="6E4FF0A3" w:rsidR="00E443EF" w:rsidRDefault="00E443EF" w:rsidP="00CA0C26">
      <w:pPr>
        <w:pStyle w:val="Texto"/>
        <w:ind w:left="0"/>
      </w:pPr>
    </w:p>
    <w:p w14:paraId="0BCF95C7" w14:textId="566EE32F" w:rsidR="00E443EF" w:rsidRDefault="00E443EF" w:rsidP="00CA0C26">
      <w:pPr>
        <w:pStyle w:val="Texto"/>
        <w:ind w:left="0"/>
      </w:pPr>
    </w:p>
    <w:p w14:paraId="770E7550" w14:textId="225CF2BF" w:rsidR="00A33EA1" w:rsidRDefault="00497DEE" w:rsidP="009221ED">
      <w:pPr>
        <w:pStyle w:val="Nivel1"/>
        <w:jc w:val="left"/>
      </w:pPr>
      <w:proofErr w:type="gramStart"/>
      <w:r>
        <w:t>Instalar  JDK</w:t>
      </w:r>
      <w:proofErr w:type="gramEnd"/>
    </w:p>
    <w:p w14:paraId="62D95703" w14:textId="46EBEED2" w:rsidR="00497DEE" w:rsidRDefault="00497DEE" w:rsidP="00CA0C26">
      <w:pPr>
        <w:pStyle w:val="Texto"/>
        <w:ind w:left="0"/>
      </w:pPr>
    </w:p>
    <w:p w14:paraId="38C1771C" w14:textId="77777777" w:rsidR="00497DEE" w:rsidRPr="00497DEE" w:rsidRDefault="00497DEE" w:rsidP="00EA7C44">
      <w:pPr>
        <w:pStyle w:val="Texto"/>
        <w:ind w:left="90"/>
      </w:pPr>
      <w:r w:rsidRPr="00497DEE">
        <w:rPr>
          <w:b/>
          <w:bCs/>
        </w:rPr>
        <w:t>Java 8 JDK o Java Development Kit 8</w:t>
      </w:r>
      <w:r w:rsidRPr="00497DEE">
        <w:t>, le permite codificar y ejecutar programas Java. Es posible que instale varias versiones de JDK en la misma PC. Pero se recomienda que solo instale la última versión. Hoy le mostraremos cómo instalar Java JDK 8 en su entorno Windows.</w:t>
      </w:r>
    </w:p>
    <w:p w14:paraId="71035133" w14:textId="77777777" w:rsidR="00497DEE" w:rsidRPr="00497DEE" w:rsidRDefault="00497DEE" w:rsidP="00EA7C44">
      <w:pPr>
        <w:pStyle w:val="Texto"/>
        <w:ind w:left="90"/>
        <w:rPr>
          <w:b/>
          <w:bCs/>
        </w:rPr>
      </w:pPr>
      <w:r w:rsidRPr="00497DEE">
        <w:rPr>
          <w:rFonts w:hint="cs"/>
          <w:b/>
          <w:bCs/>
        </w:rPr>
        <w:t>Cómo instalar Java 8 JDK para Windows</w:t>
      </w:r>
    </w:p>
    <w:p w14:paraId="274EFE2D" w14:textId="77777777" w:rsidR="00497DEE" w:rsidRPr="00497DEE" w:rsidRDefault="00497DEE" w:rsidP="00EA7C44">
      <w:pPr>
        <w:pStyle w:val="Texto"/>
        <w:ind w:left="90"/>
      </w:pPr>
      <w:r w:rsidRPr="00497DEE">
        <w:t>Los siguientes son los pasos para </w:t>
      </w:r>
      <w:r w:rsidRPr="00497DEE">
        <w:rPr>
          <w:b/>
          <w:bCs/>
        </w:rPr>
        <w:t>Descarga gratuita de JDK 8 </w:t>
      </w:r>
      <w:r w:rsidRPr="00497DEE">
        <w:t>para 32 bits o JDK 8 para descarga e instalación de 64 bits</w:t>
      </w:r>
    </w:p>
    <w:p w14:paraId="1C79C683" w14:textId="77777777" w:rsidR="00497DEE" w:rsidRPr="00497DEE" w:rsidRDefault="00497DEE" w:rsidP="00EA7C44">
      <w:pPr>
        <w:pStyle w:val="Texto"/>
        <w:ind w:left="90"/>
      </w:pPr>
      <w:r w:rsidRPr="00497DEE">
        <w:rPr>
          <w:b/>
          <w:bCs/>
        </w:rPr>
        <w:t>Paso 1)</w:t>
      </w:r>
      <w:r w:rsidRPr="00497DEE">
        <w:t> Ir </w:t>
      </w:r>
      <w:hyperlink r:id="rId17" w:history="1">
        <w:r w:rsidRPr="00497DEE">
          <w:rPr>
            <w:rStyle w:val="Hyperlink"/>
            <w:rFonts w:cs="Arial"/>
          </w:rPr>
          <w:t>aquí</w:t>
        </w:r>
      </w:hyperlink>
      <w:r w:rsidRPr="00497DEE">
        <w:t> . Haga clic en Descargar JDK para Java JDK 8 Download.</w:t>
      </w:r>
    </w:p>
    <w:p w14:paraId="06C151FB" w14:textId="6A22B3E0" w:rsidR="00497DEE" w:rsidRPr="00497DEE" w:rsidRDefault="00497DEE" w:rsidP="00EA7C44">
      <w:pPr>
        <w:pStyle w:val="Texto"/>
        <w:ind w:left="90"/>
      </w:pPr>
      <w:r w:rsidRPr="00497DEE">
        <w:rPr>
          <w:noProof/>
          <w:lang w:val="en-US"/>
        </w:rPr>
        <w:lastRenderedPageBreak/>
        <w:drawing>
          <wp:inline distT="0" distB="0" distL="0" distR="0" wp14:anchorId="78322E51" wp14:editId="46B35DCF">
            <wp:extent cx="5930900" cy="3829685"/>
            <wp:effectExtent l="0" t="0" r="0" b="0"/>
            <wp:docPr id="43" name="Picture 43" descr="Descarga de Java JDK 8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arga de Java JDK 8 para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829685"/>
                    </a:xfrm>
                    <a:prstGeom prst="rect">
                      <a:avLst/>
                    </a:prstGeom>
                    <a:noFill/>
                    <a:ln>
                      <a:noFill/>
                    </a:ln>
                  </pic:spPr>
                </pic:pic>
              </a:graphicData>
            </a:graphic>
          </wp:inline>
        </w:drawing>
      </w:r>
      <w:r w:rsidRPr="00497DEE">
        <w:t>Descarga de Java JDK 8 para Windows</w:t>
      </w:r>
    </w:p>
    <w:p w14:paraId="69811276" w14:textId="77777777" w:rsidR="00497DEE" w:rsidRPr="00497DEE" w:rsidRDefault="00497DEE" w:rsidP="00EA7C44">
      <w:pPr>
        <w:pStyle w:val="Texto"/>
        <w:ind w:left="90"/>
        <w:rPr>
          <w:lang w:val="en-US"/>
        </w:rPr>
      </w:pPr>
      <w:r w:rsidRPr="00497DEE">
        <w:rPr>
          <w:b/>
          <w:bCs/>
          <w:lang w:val="en-US"/>
        </w:rPr>
        <w:t>Paso 2)</w:t>
      </w:r>
      <w:r w:rsidRPr="00497DEE">
        <w:rPr>
          <w:lang w:val="en-US"/>
        </w:rPr>
        <w:t> </w:t>
      </w:r>
      <w:proofErr w:type="spellStart"/>
      <w:r w:rsidRPr="00497DEE">
        <w:rPr>
          <w:lang w:val="en-US"/>
        </w:rPr>
        <w:t>En</w:t>
      </w:r>
      <w:proofErr w:type="spellEnd"/>
      <w:r w:rsidRPr="00497DEE">
        <w:rPr>
          <w:lang w:val="en-US"/>
        </w:rPr>
        <w:t xml:space="preserve"> </w:t>
      </w:r>
      <w:proofErr w:type="spellStart"/>
      <w:r w:rsidRPr="00497DEE">
        <w:rPr>
          <w:lang w:val="en-US"/>
        </w:rPr>
        <w:t>seguida</w:t>
      </w:r>
      <w:proofErr w:type="spellEnd"/>
      <w:r w:rsidRPr="00497DEE">
        <w:rPr>
          <w:lang w:val="en-US"/>
        </w:rPr>
        <w:t>,</w:t>
      </w:r>
    </w:p>
    <w:p w14:paraId="17AE2B49" w14:textId="77777777" w:rsidR="00497DEE" w:rsidRPr="00EA7C44" w:rsidRDefault="00497DEE" w:rsidP="00497DEE">
      <w:pPr>
        <w:pStyle w:val="Texto"/>
        <w:numPr>
          <w:ilvl w:val="0"/>
          <w:numId w:val="6"/>
        </w:numPr>
      </w:pPr>
      <w:r w:rsidRPr="00EA7C44">
        <w:t>Acepte el acuerdo de licencia</w:t>
      </w:r>
    </w:p>
    <w:p w14:paraId="0FBF5103" w14:textId="77777777" w:rsidR="00497DEE" w:rsidRPr="00497DEE" w:rsidRDefault="00497DEE" w:rsidP="00497DEE">
      <w:pPr>
        <w:pStyle w:val="Texto"/>
        <w:numPr>
          <w:ilvl w:val="0"/>
          <w:numId w:val="6"/>
        </w:numPr>
      </w:pPr>
      <w:r w:rsidRPr="00497DEE">
        <w:t>Descargue Java 8 JDK para su versión de 32 bits o descargue JDK 8 para Windows 10 de 64 bits.</w:t>
      </w:r>
    </w:p>
    <w:p w14:paraId="39938A20" w14:textId="77777777" w:rsidR="00497DEE" w:rsidRPr="00497DEE" w:rsidRDefault="00497DEE" w:rsidP="00EA7C44">
      <w:pPr>
        <w:pStyle w:val="Texto"/>
        <w:ind w:left="0"/>
      </w:pPr>
      <w:r w:rsidRPr="00497DEE">
        <w:rPr>
          <w:b/>
          <w:bCs/>
        </w:rPr>
        <w:t>Paso 3)</w:t>
      </w:r>
      <w:r w:rsidRPr="00497DEE">
        <w:t> Al hacer clic en el enlace de instalación, se abrirá la ventana emergente. Haga clic en He leído y acepto el Acuerdo de licencia de Oracle Technology Network para Oracle Java SE y será redirigido a la página de inicio de sesión. Si no tiene una cuenta de Oracle, puede registrarse fácilmente agregando sus datos básicos.</w:t>
      </w:r>
    </w:p>
    <w:p w14:paraId="6C26C3A4" w14:textId="157B7941" w:rsidR="00497DEE" w:rsidRPr="00497DEE" w:rsidRDefault="00497DEE" w:rsidP="00EA7C44">
      <w:pPr>
        <w:pStyle w:val="Texto"/>
        <w:ind w:left="0"/>
      </w:pPr>
      <w:r w:rsidRPr="00497DEE">
        <w:rPr>
          <w:noProof/>
          <w:lang w:val="en-US"/>
        </w:rPr>
        <w:drawing>
          <wp:inline distT="0" distB="0" distL="0" distR="0" wp14:anchorId="3827CCAB" wp14:editId="42216062">
            <wp:extent cx="5930900" cy="2030730"/>
            <wp:effectExtent l="0" t="0" r="0" b="7620"/>
            <wp:docPr id="42" name="Picture 42" descr="Página de descarga de Java 8 JDK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ágina de descarga de Java 8 JDK para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2030730"/>
                    </a:xfrm>
                    <a:prstGeom prst="rect">
                      <a:avLst/>
                    </a:prstGeom>
                    <a:noFill/>
                    <a:ln>
                      <a:noFill/>
                    </a:ln>
                  </pic:spPr>
                </pic:pic>
              </a:graphicData>
            </a:graphic>
          </wp:inline>
        </w:drawing>
      </w:r>
      <w:r w:rsidRPr="00497DEE">
        <w:t>Página de descarga de Java 8 JDK para Windows</w:t>
      </w:r>
    </w:p>
    <w:p w14:paraId="262C5880" w14:textId="77777777" w:rsidR="00497DEE" w:rsidRPr="00497DEE" w:rsidRDefault="00497DEE" w:rsidP="00EA7C44">
      <w:pPr>
        <w:pStyle w:val="Texto"/>
        <w:ind w:left="0"/>
      </w:pPr>
      <w:r w:rsidRPr="00497DEE">
        <w:rPr>
          <w:b/>
          <w:bCs/>
        </w:rPr>
        <w:t>NOTA:</w:t>
      </w:r>
      <w:r w:rsidRPr="00497DEE">
        <w:t> Deberá crear una cuenta de Oracle para comenzar a descargar el archivo.</w:t>
      </w:r>
    </w:p>
    <w:p w14:paraId="4869DD30" w14:textId="77777777" w:rsidR="00497DEE" w:rsidRPr="00497DEE" w:rsidRDefault="00497DEE" w:rsidP="00EA7C44">
      <w:pPr>
        <w:pStyle w:val="Texto"/>
        <w:ind w:left="0"/>
      </w:pPr>
      <w:r w:rsidRPr="00497DEE">
        <w:rPr>
          <w:b/>
          <w:bCs/>
        </w:rPr>
        <w:t>Paso 4) Me gusta esto</w:t>
      </w:r>
      <w:r w:rsidRPr="00497DEE">
        <w:t> que </w:t>
      </w:r>
      <w:r w:rsidRPr="00497DEE">
        <w:rPr>
          <w:b/>
          <w:bCs/>
        </w:rPr>
        <w:t>Descarga de Java</w:t>
      </w:r>
      <w:r w:rsidRPr="00497DEE">
        <w:t> completa, ejecute el exe para instalar el JDK. Haga clic en Siguiente.</w:t>
      </w:r>
    </w:p>
    <w:p w14:paraId="20574AC3" w14:textId="11E86243" w:rsidR="00497DEE" w:rsidRPr="00497DEE" w:rsidRDefault="00497DEE" w:rsidP="00EA7C44">
      <w:pPr>
        <w:pStyle w:val="Texto"/>
        <w:ind w:left="0"/>
      </w:pPr>
      <w:r w:rsidRPr="00497DEE">
        <w:rPr>
          <w:b/>
          <w:bCs/>
        </w:rPr>
        <w:t>Paso 5)</w:t>
      </w:r>
      <w:r w:rsidRPr="00497DEE">
        <w:t> Seleccione PATH para instalar Java </w:t>
      </w:r>
      <w:r w:rsidRPr="00267E7D">
        <w:t>en Windows</w:t>
      </w:r>
      <w:r w:rsidRPr="00497DEE">
        <w:t> … Puede dejarlo como predeterminado. Haga clic en Siguiente.</w:t>
      </w:r>
    </w:p>
    <w:p w14:paraId="776E04D0" w14:textId="77777777" w:rsidR="00542CBF" w:rsidRDefault="00497DEE" w:rsidP="00EA7C44">
      <w:pPr>
        <w:pStyle w:val="Texto"/>
        <w:ind w:left="0"/>
      </w:pPr>
      <w:r w:rsidRPr="00497DEE">
        <w:rPr>
          <w:noProof/>
          <w:lang w:val="en-US"/>
        </w:rPr>
        <w:lastRenderedPageBreak/>
        <w:drawing>
          <wp:inline distT="0" distB="0" distL="0" distR="0" wp14:anchorId="0AA722FC" wp14:editId="416FE35B">
            <wp:extent cx="4762500" cy="3600450"/>
            <wp:effectExtent l="0" t="0" r="0" b="0"/>
            <wp:docPr id="37" name="Picture 37" descr="Procedimiento de instalación de Java 8 JDK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dimiento de instalación de Java 8 JDK para Window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4FDBE9E3" w14:textId="540FA65C" w:rsidR="00497DEE" w:rsidRPr="00497DEE" w:rsidRDefault="00497DEE" w:rsidP="00EA7C44">
      <w:pPr>
        <w:pStyle w:val="Texto"/>
        <w:ind w:left="0"/>
      </w:pPr>
      <w:r w:rsidRPr="00497DEE">
        <w:t>Procedimiento de instalación de Java 8 JDK para Windows</w:t>
      </w:r>
    </w:p>
    <w:p w14:paraId="42A89B82" w14:textId="77777777" w:rsidR="00497DEE" w:rsidRPr="00497DEE" w:rsidRDefault="00497DEE" w:rsidP="00EA7C44">
      <w:pPr>
        <w:pStyle w:val="Texto"/>
        <w:ind w:left="0"/>
      </w:pPr>
      <w:r w:rsidRPr="00497DEE">
        <w:rPr>
          <w:b/>
          <w:bCs/>
        </w:rPr>
        <w:t>NOTA:</w:t>
      </w:r>
      <w:r w:rsidRPr="00497DEE">
        <w:t> Siga las instrucciones en pantalla para seguir los pasos de instalación.</w:t>
      </w:r>
    </w:p>
    <w:p w14:paraId="59628F3C" w14:textId="77777777" w:rsidR="00497DEE" w:rsidRPr="00497DEE" w:rsidRDefault="00497DEE" w:rsidP="00EA7C44">
      <w:pPr>
        <w:pStyle w:val="Texto"/>
        <w:ind w:left="0"/>
      </w:pPr>
      <w:r w:rsidRPr="00497DEE">
        <w:rPr>
          <w:b/>
          <w:bCs/>
        </w:rPr>
        <w:t>Paso 6)</w:t>
      </w:r>
      <w:r w:rsidRPr="00497DEE">
        <w:t> Después de instalar Java en Windows, haga clic en Cerrar</w:t>
      </w:r>
    </w:p>
    <w:p w14:paraId="351DD5CD" w14:textId="77777777" w:rsidR="00497DEE" w:rsidRPr="00497DEE" w:rsidRDefault="00497DEE" w:rsidP="00EA7C44">
      <w:pPr>
        <w:pStyle w:val="Texto"/>
        <w:ind w:left="0"/>
        <w:rPr>
          <w:b/>
          <w:bCs/>
        </w:rPr>
      </w:pPr>
      <w:r w:rsidRPr="00497DEE">
        <w:rPr>
          <w:rFonts w:hint="cs"/>
          <w:b/>
          <w:bCs/>
        </w:rPr>
        <w:t>Cómo configurar variables de entorno en Java 8</w:t>
      </w:r>
    </w:p>
    <w:p w14:paraId="549FED9E" w14:textId="77777777" w:rsidR="00497DEE" w:rsidRPr="00497DEE" w:rsidRDefault="00497DEE" w:rsidP="00EA7C44">
      <w:pPr>
        <w:pStyle w:val="Texto"/>
        <w:ind w:left="0"/>
      </w:pPr>
      <w:r w:rsidRPr="00497DEE">
        <w:rPr>
          <w:b/>
          <w:bCs/>
        </w:rPr>
        <w:t>La variable PATH </w:t>
      </w:r>
      <w:r w:rsidRPr="00497DEE">
        <w:t>proporciona la ubicación de ejecutables como javac, java, etc. Es posible ejecutar un programa sin especificar la RUTA, pero deberá proporcionar la ruta completa al ejecutable como </w:t>
      </w:r>
      <w:r w:rsidRPr="00497DEE">
        <w:rPr>
          <w:b/>
          <w:bCs/>
        </w:rPr>
        <w:t>C: \ Archivos de programa \ Java \ jdk1.8.0_271 \ bin \ javac A.java in</w:t>
      </w:r>
      <w:r w:rsidRPr="00497DEE">
        <w:t> en lugar de simple </w:t>
      </w:r>
      <w:r w:rsidRPr="00497DEE">
        <w:rPr>
          <w:b/>
          <w:bCs/>
        </w:rPr>
        <w:t>javac A.java</w:t>
      </w:r>
    </w:p>
    <w:p w14:paraId="166B9F91" w14:textId="77777777" w:rsidR="00497DEE" w:rsidRPr="00497DEE" w:rsidRDefault="00497DEE" w:rsidP="00EA7C44">
      <w:pPr>
        <w:pStyle w:val="Texto"/>
        <w:ind w:left="0"/>
      </w:pPr>
      <w:r w:rsidRPr="00497DEE">
        <w:t>La variable CLASSPATH proporciona la ubicación de los archivos de biblioteca.</w:t>
      </w:r>
    </w:p>
    <w:p w14:paraId="39D536FF" w14:textId="77777777" w:rsidR="00497DEE" w:rsidRPr="00497DEE" w:rsidRDefault="00497DEE" w:rsidP="00EA7C44">
      <w:pPr>
        <w:pStyle w:val="Texto"/>
        <w:ind w:left="0"/>
      </w:pPr>
      <w:r w:rsidRPr="00497DEE">
        <w:t>Veamos los pasos para configurar PATH y CLASSPATH</w:t>
      </w:r>
    </w:p>
    <w:p w14:paraId="43ABACC1" w14:textId="77777777" w:rsidR="00497DEE" w:rsidRPr="00497DEE" w:rsidRDefault="00497DEE" w:rsidP="00EA7C44">
      <w:pPr>
        <w:pStyle w:val="Texto"/>
        <w:ind w:left="0"/>
      </w:pPr>
      <w:r w:rsidRPr="00497DEE">
        <w:rPr>
          <w:b/>
          <w:bCs/>
        </w:rPr>
        <w:t>Paso 1)</w:t>
      </w:r>
      <w:r w:rsidRPr="00497DEE">
        <w:t> Haga clic derecho en Mi PC y seleccione propiedades</w:t>
      </w:r>
    </w:p>
    <w:p w14:paraId="2C0F32F8" w14:textId="77777777" w:rsidR="00497DEE" w:rsidRPr="00497DEE" w:rsidRDefault="00497DEE" w:rsidP="00EA7C44">
      <w:pPr>
        <w:pStyle w:val="Texto"/>
        <w:ind w:left="0"/>
      </w:pPr>
      <w:r w:rsidRPr="00497DEE">
        <w:rPr>
          <w:b/>
          <w:bCs/>
        </w:rPr>
        <w:t>Paso 2)</w:t>
      </w:r>
      <w:r w:rsidRPr="00497DEE">
        <w:t> Haga clic en configuración avanzada del sistema</w:t>
      </w:r>
    </w:p>
    <w:p w14:paraId="5E23192D" w14:textId="4E947152" w:rsidR="00497DEE" w:rsidRPr="00497DEE" w:rsidRDefault="00497DEE" w:rsidP="00EA7C44">
      <w:pPr>
        <w:pStyle w:val="Texto"/>
        <w:ind w:left="0"/>
      </w:pPr>
      <w:r w:rsidRPr="00497DEE">
        <w:rPr>
          <w:noProof/>
          <w:lang w:val="en-US"/>
        </w:rPr>
        <w:lastRenderedPageBreak/>
        <w:drawing>
          <wp:inline distT="0" distB="0" distL="0" distR="0" wp14:anchorId="48F5C40F" wp14:editId="138ACAD8">
            <wp:extent cx="5715000" cy="3346450"/>
            <wp:effectExtent l="0" t="0" r="0" b="6350"/>
            <wp:docPr id="36" name="Picture 36" descr="Configuración avanzada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guración avanzada del sistem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346450"/>
                    </a:xfrm>
                    <a:prstGeom prst="rect">
                      <a:avLst/>
                    </a:prstGeom>
                    <a:noFill/>
                    <a:ln>
                      <a:noFill/>
                    </a:ln>
                  </pic:spPr>
                </pic:pic>
              </a:graphicData>
            </a:graphic>
          </wp:inline>
        </w:drawing>
      </w:r>
      <w:r w:rsidRPr="00497DEE">
        <w:t>Configuración avanzada del sistema</w:t>
      </w:r>
    </w:p>
    <w:p w14:paraId="0389BF53" w14:textId="77777777" w:rsidR="00497DEE" w:rsidRPr="00497DEE" w:rsidRDefault="00497DEE" w:rsidP="00EA7C44">
      <w:pPr>
        <w:pStyle w:val="Texto"/>
        <w:ind w:left="0"/>
      </w:pPr>
      <w:r w:rsidRPr="00497DEE">
        <w:rPr>
          <w:b/>
          <w:bCs/>
        </w:rPr>
        <w:t>Paso 3)</w:t>
      </w:r>
      <w:r w:rsidRPr="00497DEE">
        <w:t> Haga clic en Variables de entorno</w:t>
      </w:r>
    </w:p>
    <w:p w14:paraId="567D7CD0" w14:textId="77777777" w:rsidR="00497DEE" w:rsidRPr="00497DEE" w:rsidRDefault="00497DEE" w:rsidP="00EA7C44">
      <w:pPr>
        <w:pStyle w:val="Texto"/>
        <w:ind w:left="0"/>
      </w:pPr>
      <w:r w:rsidRPr="00497DEE">
        <w:rPr>
          <w:b/>
          <w:bCs/>
        </w:rPr>
        <w:t>Paso 4)</w:t>
      </w:r>
      <w:r w:rsidRPr="00497DEE">
        <w:t> Haga clic en el botón de nuevas variables de usuario</w:t>
      </w:r>
    </w:p>
    <w:p w14:paraId="272A111B" w14:textId="77777777" w:rsidR="00497DEE" w:rsidRPr="00497DEE" w:rsidRDefault="00497DEE" w:rsidP="00EA7C44">
      <w:pPr>
        <w:pStyle w:val="Texto"/>
        <w:ind w:left="0"/>
      </w:pPr>
      <w:r w:rsidRPr="00497DEE">
        <w:rPr>
          <w:b/>
          <w:bCs/>
        </w:rPr>
        <w:t>Paso 5)</w:t>
      </w:r>
      <w:r w:rsidRPr="00497DEE">
        <w:t> Ingrese PATH en el nombre de la variable.</w:t>
      </w:r>
    </w:p>
    <w:p w14:paraId="13DEEE9C" w14:textId="766D1FAC" w:rsidR="00497DEE" w:rsidRPr="00497DEE" w:rsidRDefault="00497DEE" w:rsidP="00EA7C44">
      <w:pPr>
        <w:pStyle w:val="Texto"/>
        <w:ind w:left="0"/>
      </w:pPr>
      <w:r w:rsidRPr="00497DEE">
        <w:rPr>
          <w:noProof/>
          <w:lang w:val="en-US"/>
        </w:rPr>
        <w:drawing>
          <wp:inline distT="0" distB="0" distL="0" distR="0" wp14:anchorId="176F5B3A" wp14:editId="5253DDB4">
            <wp:extent cx="5930900" cy="15024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1502410"/>
                    </a:xfrm>
                    <a:prstGeom prst="rect">
                      <a:avLst/>
                    </a:prstGeom>
                    <a:noFill/>
                    <a:ln>
                      <a:noFill/>
                    </a:ln>
                  </pic:spPr>
                </pic:pic>
              </a:graphicData>
            </a:graphic>
          </wp:inline>
        </w:drawing>
      </w:r>
      <w:r w:rsidRPr="00497DEE">
        <w:t>Configuración de PATH</w:t>
      </w:r>
    </w:p>
    <w:p w14:paraId="6A749A2E" w14:textId="77777777" w:rsidR="00497DEE" w:rsidRPr="00497DEE" w:rsidRDefault="00497DEE" w:rsidP="00EA7C44">
      <w:pPr>
        <w:pStyle w:val="Texto"/>
        <w:ind w:left="0"/>
      </w:pPr>
      <w:r w:rsidRPr="00497DEE">
        <w:rPr>
          <w:b/>
          <w:bCs/>
        </w:rPr>
        <w:t>Paso 6)</w:t>
      </w:r>
      <w:r w:rsidRPr="00497DEE">
        <w:t> Copie la ruta de la carpeta bin que está instalada en la carpeta JDK.</w:t>
      </w:r>
    </w:p>
    <w:p w14:paraId="164BC9CE" w14:textId="77777777" w:rsidR="00497DEE" w:rsidRPr="00497DEE" w:rsidRDefault="00497DEE" w:rsidP="00EA7C44">
      <w:pPr>
        <w:pStyle w:val="Texto"/>
        <w:ind w:left="0"/>
        <w:rPr>
          <w:lang w:val="en-US"/>
        </w:rPr>
      </w:pPr>
      <w:r w:rsidRPr="00497DEE">
        <w:rPr>
          <w:b/>
          <w:bCs/>
        </w:rPr>
        <w:t>Paso 7)</w:t>
      </w:r>
      <w:r w:rsidRPr="00497DEE">
        <w:t xml:space="preserve"> Pegue la ruta de la carpeta bin en el valor de la variable. </w:t>
      </w:r>
      <w:proofErr w:type="spellStart"/>
      <w:r w:rsidRPr="00497DEE">
        <w:rPr>
          <w:lang w:val="en-US"/>
        </w:rPr>
        <w:t>Haga</w:t>
      </w:r>
      <w:proofErr w:type="spellEnd"/>
      <w:r w:rsidRPr="00497DEE">
        <w:rPr>
          <w:lang w:val="en-US"/>
        </w:rPr>
        <w:t xml:space="preserve"> </w:t>
      </w:r>
      <w:proofErr w:type="spellStart"/>
      <w:r w:rsidRPr="00497DEE">
        <w:rPr>
          <w:lang w:val="en-US"/>
        </w:rPr>
        <w:t>clic</w:t>
      </w:r>
      <w:proofErr w:type="spellEnd"/>
      <w:r w:rsidRPr="00497DEE">
        <w:rPr>
          <w:lang w:val="en-US"/>
        </w:rPr>
        <w:t xml:space="preserve"> </w:t>
      </w:r>
      <w:proofErr w:type="spellStart"/>
      <w:r w:rsidRPr="00497DEE">
        <w:rPr>
          <w:lang w:val="en-US"/>
        </w:rPr>
        <w:t>en</w:t>
      </w:r>
      <w:proofErr w:type="spellEnd"/>
      <w:r w:rsidRPr="00497DEE">
        <w:rPr>
          <w:lang w:val="en-US"/>
        </w:rPr>
        <w:t xml:space="preserve"> </w:t>
      </w:r>
      <w:proofErr w:type="spellStart"/>
      <w:r w:rsidRPr="00497DEE">
        <w:rPr>
          <w:lang w:val="en-US"/>
        </w:rPr>
        <w:t>el</w:t>
      </w:r>
      <w:proofErr w:type="spellEnd"/>
      <w:r w:rsidRPr="00497DEE">
        <w:rPr>
          <w:lang w:val="en-US"/>
        </w:rPr>
        <w:t xml:space="preserve"> </w:t>
      </w:r>
      <w:proofErr w:type="spellStart"/>
      <w:r w:rsidRPr="00497DEE">
        <w:rPr>
          <w:lang w:val="en-US"/>
        </w:rPr>
        <w:t>botón</w:t>
      </w:r>
      <w:proofErr w:type="spellEnd"/>
      <w:r w:rsidRPr="00497DEE">
        <w:rPr>
          <w:lang w:val="en-US"/>
        </w:rPr>
        <w:t xml:space="preserve"> </w:t>
      </w:r>
      <w:proofErr w:type="spellStart"/>
      <w:r w:rsidRPr="00497DEE">
        <w:rPr>
          <w:lang w:val="en-US"/>
        </w:rPr>
        <w:t>Aceptar</w:t>
      </w:r>
      <w:proofErr w:type="spellEnd"/>
      <w:r w:rsidRPr="00497DEE">
        <w:rPr>
          <w:lang w:val="en-US"/>
        </w:rPr>
        <w:t>.</w:t>
      </w:r>
    </w:p>
    <w:p w14:paraId="7489974F" w14:textId="6BBE21DC" w:rsidR="00497DEE" w:rsidRPr="00497DEE" w:rsidRDefault="00497DEE" w:rsidP="00EA7C44">
      <w:pPr>
        <w:pStyle w:val="Texto"/>
        <w:ind w:left="0"/>
        <w:rPr>
          <w:lang w:val="en-US"/>
        </w:rPr>
      </w:pPr>
      <w:r w:rsidRPr="00497DEE">
        <w:rPr>
          <w:noProof/>
          <w:lang w:val="en-US"/>
        </w:rPr>
        <w:drawing>
          <wp:inline distT="0" distB="0" distL="0" distR="0" wp14:anchorId="260B8980" wp14:editId="495C0F27">
            <wp:extent cx="5930900" cy="1703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1703070"/>
                    </a:xfrm>
                    <a:prstGeom prst="rect">
                      <a:avLst/>
                    </a:prstGeom>
                    <a:noFill/>
                    <a:ln>
                      <a:noFill/>
                    </a:ln>
                  </pic:spPr>
                </pic:pic>
              </a:graphicData>
            </a:graphic>
          </wp:inline>
        </w:drawing>
      </w:r>
    </w:p>
    <w:p w14:paraId="5D7EA9BC" w14:textId="77777777" w:rsidR="00497DEE" w:rsidRPr="00497DEE" w:rsidRDefault="00497DEE" w:rsidP="00EA7C44">
      <w:pPr>
        <w:pStyle w:val="Texto"/>
        <w:ind w:left="0"/>
      </w:pPr>
      <w:r w:rsidRPr="00497DEE">
        <w:rPr>
          <w:b/>
          <w:bCs/>
        </w:rPr>
        <w:t>Nota:</w:t>
      </w:r>
      <w:r w:rsidRPr="00497DEE">
        <w:t> Si ya tiene una variable PATH creada en su PC, edite la variable PATH para</w:t>
      </w:r>
    </w:p>
    <w:tbl>
      <w:tblPr>
        <w:tblW w:w="10710" w:type="dxa"/>
        <w:tblCellMar>
          <w:left w:w="0" w:type="dxa"/>
          <w:right w:w="0" w:type="dxa"/>
        </w:tblCellMar>
        <w:tblLook w:val="04A0" w:firstRow="1" w:lastRow="0" w:firstColumn="1" w:lastColumn="0" w:noHBand="0" w:noVBand="1"/>
      </w:tblPr>
      <w:tblGrid>
        <w:gridCol w:w="412"/>
        <w:gridCol w:w="10298"/>
      </w:tblGrid>
      <w:tr w:rsidR="00497DEE" w:rsidRPr="00497DEE" w14:paraId="0F16DACC" w14:textId="77777777" w:rsidTr="00497DEE">
        <w:tc>
          <w:tcPr>
            <w:tcW w:w="6" w:type="dxa"/>
            <w:tcBorders>
              <w:top w:val="nil"/>
              <w:left w:val="nil"/>
              <w:bottom w:val="nil"/>
              <w:right w:val="nil"/>
            </w:tcBorders>
            <w:vAlign w:val="bottom"/>
            <w:hideMark/>
          </w:tcPr>
          <w:p w14:paraId="5F426AD6" w14:textId="77777777" w:rsidR="00497DEE" w:rsidRPr="00497DEE" w:rsidRDefault="00497DEE" w:rsidP="00EA7C44">
            <w:pPr>
              <w:pStyle w:val="Texto"/>
              <w:ind w:left="0"/>
              <w:divId w:val="1052193643"/>
              <w:rPr>
                <w:lang w:val="en-US"/>
              </w:rPr>
            </w:pPr>
            <w:r w:rsidRPr="00497DEE">
              <w:rPr>
                <w:lang w:val="en-US"/>
              </w:rPr>
              <w:t>1</w:t>
            </w:r>
          </w:p>
        </w:tc>
        <w:tc>
          <w:tcPr>
            <w:tcW w:w="10116" w:type="dxa"/>
            <w:tcBorders>
              <w:top w:val="nil"/>
              <w:left w:val="nil"/>
              <w:bottom w:val="nil"/>
              <w:right w:val="nil"/>
            </w:tcBorders>
            <w:vAlign w:val="bottom"/>
            <w:hideMark/>
          </w:tcPr>
          <w:p w14:paraId="12096FE8" w14:textId="77777777" w:rsidR="00497DEE" w:rsidRPr="00497DEE" w:rsidRDefault="00497DEE" w:rsidP="00EA7C44">
            <w:pPr>
              <w:pStyle w:val="Texto"/>
              <w:ind w:left="0"/>
              <w:rPr>
                <w:lang w:val="en-US"/>
              </w:rPr>
            </w:pPr>
            <w:r w:rsidRPr="00497DEE">
              <w:rPr>
                <w:lang w:val="en-US"/>
              </w:rPr>
              <w:t>PATH = &lt;</w:t>
            </w:r>
            <w:proofErr w:type="spellStart"/>
            <w:r w:rsidRPr="00497DEE">
              <w:rPr>
                <w:lang w:val="en-US"/>
              </w:rPr>
              <w:t>diretório</w:t>
            </w:r>
            <w:proofErr w:type="spellEnd"/>
            <w:r w:rsidRPr="00497DEE">
              <w:rPr>
                <w:lang w:val="en-US"/>
              </w:rPr>
              <w:t xml:space="preserve"> de </w:t>
            </w:r>
            <w:proofErr w:type="spellStart"/>
            <w:r w:rsidRPr="00497DEE">
              <w:rPr>
                <w:lang w:val="en-US"/>
              </w:rPr>
              <w:t>instalação</w:t>
            </w:r>
            <w:proofErr w:type="spellEnd"/>
            <w:r w:rsidRPr="00497DEE">
              <w:rPr>
                <w:lang w:val="en-US"/>
              </w:rPr>
              <w:t xml:space="preserve"> do JDK&gt; \ </w:t>
            </w:r>
            <w:proofErr w:type="gramStart"/>
            <w:r w:rsidRPr="00497DEE">
              <w:rPr>
                <w:lang w:val="en-US"/>
              </w:rPr>
              <w:t>bin;%</w:t>
            </w:r>
            <w:proofErr w:type="gramEnd"/>
            <w:r w:rsidRPr="00497DEE">
              <w:rPr>
                <w:lang w:val="en-US"/>
              </w:rPr>
              <w:t xml:space="preserve"> PATH%;</w:t>
            </w:r>
          </w:p>
        </w:tc>
      </w:tr>
      <w:tr w:rsidR="00497DEE" w:rsidRPr="00497DEE" w14:paraId="42057DCC" w14:textId="77777777" w:rsidTr="00497DEE">
        <w:tc>
          <w:tcPr>
            <w:tcW w:w="0" w:type="auto"/>
            <w:gridSpan w:val="2"/>
            <w:tcBorders>
              <w:top w:val="nil"/>
              <w:left w:val="nil"/>
              <w:bottom w:val="nil"/>
              <w:right w:val="nil"/>
            </w:tcBorders>
            <w:vAlign w:val="center"/>
            <w:hideMark/>
          </w:tcPr>
          <w:p w14:paraId="7AD46A78" w14:textId="77777777" w:rsidR="00497DEE" w:rsidRPr="00497DEE" w:rsidRDefault="00497DEE" w:rsidP="00EA7C44">
            <w:pPr>
              <w:pStyle w:val="Texto"/>
              <w:ind w:left="0"/>
              <w:rPr>
                <w:lang w:val="en-US"/>
              </w:rPr>
            </w:pPr>
            <w:proofErr w:type="spellStart"/>
            <w:r w:rsidRPr="00497DEE">
              <w:rPr>
                <w:lang w:val="en-US"/>
              </w:rPr>
              <w:t>Exemplo</w:t>
            </w:r>
            <w:proofErr w:type="spellEnd"/>
            <w:r w:rsidRPr="00497DEE">
              <w:rPr>
                <w:lang w:val="en-US"/>
              </w:rPr>
              <w:t xml:space="preserve"> de Código</w:t>
            </w:r>
          </w:p>
        </w:tc>
      </w:tr>
    </w:tbl>
    <w:p w14:paraId="67B7CCDB" w14:textId="77777777" w:rsidR="00497DEE" w:rsidRPr="00497DEE" w:rsidRDefault="00497DEE" w:rsidP="00EA7C44">
      <w:pPr>
        <w:pStyle w:val="Texto"/>
        <w:ind w:left="0"/>
      </w:pPr>
      <w:proofErr w:type="gramStart"/>
      <w:r w:rsidRPr="00497DEE">
        <w:t>Aquí,%</w:t>
      </w:r>
      <w:proofErr w:type="gramEnd"/>
      <w:r w:rsidRPr="00497DEE">
        <w:t xml:space="preserve"> PATH% agrega la variable de ruta existente a nuestro nuevo valor</w:t>
      </w:r>
    </w:p>
    <w:p w14:paraId="17FA7A7A" w14:textId="77777777" w:rsidR="00497DEE" w:rsidRPr="00497DEE" w:rsidRDefault="00497DEE" w:rsidP="00EA7C44">
      <w:pPr>
        <w:pStyle w:val="Texto"/>
        <w:ind w:left="0"/>
      </w:pPr>
      <w:r w:rsidRPr="00497DEE">
        <w:rPr>
          <w:b/>
          <w:bCs/>
        </w:rPr>
        <w:lastRenderedPageBreak/>
        <w:t>Paso 8)</w:t>
      </w:r>
      <w:r w:rsidRPr="00497DEE">
        <w:t> Puede seguir un proceso similar para configurar CLASSPATH.</w:t>
      </w:r>
    </w:p>
    <w:p w14:paraId="7F396672" w14:textId="2CEC4D94" w:rsidR="00497DEE" w:rsidRPr="00497DEE" w:rsidRDefault="00497DEE" w:rsidP="00EA7C44">
      <w:pPr>
        <w:pStyle w:val="Texto"/>
        <w:ind w:left="0"/>
        <w:rPr>
          <w:lang w:val="en-US"/>
        </w:rPr>
      </w:pPr>
      <w:r w:rsidRPr="00497DEE">
        <w:rPr>
          <w:noProof/>
          <w:lang w:val="en-US"/>
        </w:rPr>
        <w:drawing>
          <wp:inline distT="0" distB="0" distL="0" distR="0" wp14:anchorId="23A6CDA4" wp14:editId="58ED914E">
            <wp:extent cx="5930900" cy="1703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703070"/>
                    </a:xfrm>
                    <a:prstGeom prst="rect">
                      <a:avLst/>
                    </a:prstGeom>
                    <a:noFill/>
                    <a:ln>
                      <a:noFill/>
                    </a:ln>
                  </pic:spPr>
                </pic:pic>
              </a:graphicData>
            </a:graphic>
          </wp:inline>
        </w:drawing>
      </w:r>
    </w:p>
    <w:p w14:paraId="581C123B" w14:textId="77777777" w:rsidR="00497DEE" w:rsidRPr="00497DEE" w:rsidRDefault="00497DEE" w:rsidP="00EA7C44">
      <w:pPr>
        <w:pStyle w:val="Texto"/>
        <w:ind w:left="0"/>
      </w:pPr>
      <w:r w:rsidRPr="00497DEE">
        <w:rPr>
          <w:b/>
          <w:bCs/>
        </w:rPr>
        <w:t>Nota:</w:t>
      </w:r>
      <w:r w:rsidRPr="00497DEE">
        <w:t> Si la instalación de Java no funciona después de la instalación, cambie la ruta de clase a</w:t>
      </w:r>
    </w:p>
    <w:tbl>
      <w:tblPr>
        <w:tblW w:w="10710" w:type="dxa"/>
        <w:tblCellMar>
          <w:left w:w="0" w:type="dxa"/>
          <w:right w:w="0" w:type="dxa"/>
        </w:tblCellMar>
        <w:tblLook w:val="04A0" w:firstRow="1" w:lastRow="0" w:firstColumn="1" w:lastColumn="0" w:noHBand="0" w:noVBand="1"/>
      </w:tblPr>
      <w:tblGrid>
        <w:gridCol w:w="412"/>
        <w:gridCol w:w="10298"/>
      </w:tblGrid>
      <w:tr w:rsidR="00497DEE" w:rsidRPr="00497DEE" w14:paraId="3EE51889" w14:textId="77777777" w:rsidTr="00497DEE">
        <w:tc>
          <w:tcPr>
            <w:tcW w:w="6" w:type="dxa"/>
            <w:tcBorders>
              <w:top w:val="nil"/>
              <w:left w:val="nil"/>
              <w:bottom w:val="nil"/>
              <w:right w:val="nil"/>
            </w:tcBorders>
            <w:vAlign w:val="bottom"/>
            <w:hideMark/>
          </w:tcPr>
          <w:p w14:paraId="47F45426" w14:textId="77777777" w:rsidR="00497DEE" w:rsidRPr="00497DEE" w:rsidRDefault="00497DEE" w:rsidP="00EA7C44">
            <w:pPr>
              <w:pStyle w:val="Texto"/>
              <w:ind w:left="0"/>
              <w:divId w:val="1378697350"/>
              <w:rPr>
                <w:lang w:val="en-US"/>
              </w:rPr>
            </w:pPr>
            <w:r w:rsidRPr="00497DEE">
              <w:rPr>
                <w:lang w:val="en-US"/>
              </w:rPr>
              <w:t>1</w:t>
            </w:r>
          </w:p>
        </w:tc>
        <w:tc>
          <w:tcPr>
            <w:tcW w:w="10116" w:type="dxa"/>
            <w:tcBorders>
              <w:top w:val="nil"/>
              <w:left w:val="nil"/>
              <w:bottom w:val="nil"/>
              <w:right w:val="nil"/>
            </w:tcBorders>
            <w:vAlign w:val="bottom"/>
            <w:hideMark/>
          </w:tcPr>
          <w:p w14:paraId="034D132B" w14:textId="6E34BEFB" w:rsidR="00497DEE" w:rsidRPr="007B22F0" w:rsidRDefault="00497DEE" w:rsidP="00EA7C44">
            <w:pPr>
              <w:pStyle w:val="Texto"/>
              <w:ind w:left="0"/>
            </w:pPr>
            <w:r w:rsidRPr="007B22F0">
              <w:t>CLASSPATH = &lt;</w:t>
            </w:r>
            <w:r w:rsidR="007B22F0" w:rsidRPr="007B22F0">
              <w:t xml:space="preserve">directorio de </w:t>
            </w:r>
            <w:r w:rsidR="002A562C" w:rsidRPr="007B22F0">
              <w:t>instalación</w:t>
            </w:r>
            <w:r w:rsidRPr="007B22F0">
              <w:t xml:space="preserve"> JDK&gt; \ </w:t>
            </w:r>
            <w:proofErr w:type="spellStart"/>
            <w:r w:rsidRPr="007B22F0">
              <w:t>lib</w:t>
            </w:r>
            <w:proofErr w:type="spellEnd"/>
            <w:r w:rsidRPr="007B22F0">
              <w:t xml:space="preserve"> \ tools.jar;</w:t>
            </w:r>
          </w:p>
        </w:tc>
      </w:tr>
      <w:tr w:rsidR="00497DEE" w:rsidRPr="00497DEE" w14:paraId="56E9425B" w14:textId="77777777" w:rsidTr="00497DEE">
        <w:tc>
          <w:tcPr>
            <w:tcW w:w="0" w:type="auto"/>
            <w:gridSpan w:val="2"/>
            <w:tcBorders>
              <w:top w:val="nil"/>
              <w:left w:val="nil"/>
              <w:bottom w:val="nil"/>
              <w:right w:val="nil"/>
            </w:tcBorders>
            <w:vAlign w:val="center"/>
            <w:hideMark/>
          </w:tcPr>
          <w:p w14:paraId="75EB1749" w14:textId="001498EA" w:rsidR="00497DEE" w:rsidRPr="00497DEE" w:rsidRDefault="007B22F0" w:rsidP="00EA7C44">
            <w:pPr>
              <w:pStyle w:val="Texto"/>
              <w:ind w:left="0"/>
              <w:rPr>
                <w:lang w:val="en-US"/>
              </w:rPr>
            </w:pPr>
            <w:proofErr w:type="spellStart"/>
            <w:r>
              <w:rPr>
                <w:lang w:val="en-US"/>
              </w:rPr>
              <w:t>Ejemplo</w:t>
            </w:r>
            <w:proofErr w:type="spellEnd"/>
            <w:r w:rsidR="00497DEE" w:rsidRPr="00497DEE">
              <w:rPr>
                <w:lang w:val="en-US"/>
              </w:rPr>
              <w:t xml:space="preserve"> de Código</w:t>
            </w:r>
          </w:p>
        </w:tc>
      </w:tr>
    </w:tbl>
    <w:p w14:paraId="4DA37A32" w14:textId="77777777" w:rsidR="00497DEE" w:rsidRPr="00497DEE" w:rsidRDefault="00497DEE" w:rsidP="00EA7C44">
      <w:pPr>
        <w:pStyle w:val="Texto"/>
        <w:ind w:left="0"/>
      </w:pPr>
      <w:r w:rsidRPr="00497DEE">
        <w:rPr>
          <w:b/>
          <w:bCs/>
        </w:rPr>
        <w:t>Paso 9)</w:t>
      </w:r>
      <w:r w:rsidRPr="00497DEE">
        <w:t> Haga clic en el botón Aceptar</w:t>
      </w:r>
    </w:p>
    <w:p w14:paraId="0EEDD208" w14:textId="77777777" w:rsidR="00EC5D0A" w:rsidRDefault="00497DEE" w:rsidP="00EA7C44">
      <w:pPr>
        <w:pStyle w:val="Texto"/>
        <w:ind w:left="0"/>
      </w:pPr>
      <w:r w:rsidRPr="00497DEE">
        <w:rPr>
          <w:noProof/>
          <w:lang w:val="en-US"/>
        </w:rPr>
        <w:drawing>
          <wp:inline distT="0" distB="0" distL="0" distR="0" wp14:anchorId="512BD3C2" wp14:editId="4074D66B">
            <wp:extent cx="4699000" cy="5149850"/>
            <wp:effectExtent l="0" t="0" r="6350" b="0"/>
            <wp:docPr id="32" name="Picture 32" descr="Java 8 JDK configurado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 8 JDK configurado en Window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9000" cy="5149850"/>
                    </a:xfrm>
                    <a:prstGeom prst="rect">
                      <a:avLst/>
                    </a:prstGeom>
                    <a:noFill/>
                    <a:ln>
                      <a:noFill/>
                    </a:ln>
                  </pic:spPr>
                </pic:pic>
              </a:graphicData>
            </a:graphic>
          </wp:inline>
        </w:drawing>
      </w:r>
    </w:p>
    <w:p w14:paraId="78F07E34" w14:textId="77777777" w:rsidR="00EC5D0A" w:rsidRDefault="00EC5D0A" w:rsidP="00EA7C44">
      <w:pPr>
        <w:pStyle w:val="Texto"/>
        <w:ind w:left="0"/>
      </w:pPr>
    </w:p>
    <w:p w14:paraId="1393A18A" w14:textId="549F28E3" w:rsidR="00497DEE" w:rsidRPr="00497DEE" w:rsidRDefault="00497DEE" w:rsidP="00EA7C44">
      <w:pPr>
        <w:pStyle w:val="Texto"/>
        <w:ind w:left="0"/>
      </w:pPr>
      <w:r w:rsidRPr="00497DEE">
        <w:t>Java 8 JDK configurado en Windows</w:t>
      </w:r>
    </w:p>
    <w:p w14:paraId="21A8E8A7" w14:textId="77777777" w:rsidR="00497DEE" w:rsidRPr="00497DEE" w:rsidRDefault="00497DEE" w:rsidP="00EA7C44">
      <w:pPr>
        <w:pStyle w:val="Texto"/>
        <w:ind w:left="0"/>
        <w:rPr>
          <w:b/>
          <w:bCs/>
        </w:rPr>
      </w:pPr>
      <w:r w:rsidRPr="00497DEE">
        <w:rPr>
          <w:rFonts w:hint="cs"/>
          <w:b/>
          <w:bCs/>
        </w:rPr>
        <w:t>Validación de la instalación de Java en Windows</w:t>
      </w:r>
    </w:p>
    <w:p w14:paraId="67F20703" w14:textId="77777777" w:rsidR="00497DEE" w:rsidRPr="00497DEE" w:rsidRDefault="00497DEE" w:rsidP="00EA7C44">
      <w:pPr>
        <w:pStyle w:val="Texto"/>
        <w:ind w:left="0"/>
      </w:pPr>
      <w:r w:rsidRPr="00497DEE">
        <w:t>Vaya al símbolo del sistema y escriba </w:t>
      </w:r>
      <w:r w:rsidRPr="00497DEE">
        <w:rPr>
          <w:b/>
          <w:bCs/>
        </w:rPr>
        <w:t>comando javac</w:t>
      </w:r>
      <w:r w:rsidRPr="00497DEE">
        <w:t>. Si ve una pantalla como la siguiente, Java está instalado.</w:t>
      </w:r>
    </w:p>
    <w:p w14:paraId="6435DB3C" w14:textId="5B5DC509" w:rsidR="00497DEE" w:rsidRDefault="00497DEE" w:rsidP="00497DEE">
      <w:pPr>
        <w:pStyle w:val="Texto"/>
        <w:ind w:left="0"/>
      </w:pPr>
      <w:r w:rsidRPr="00497DEE">
        <w:rPr>
          <w:noProof/>
          <w:lang w:val="en-US"/>
        </w:rPr>
        <w:lastRenderedPageBreak/>
        <w:drawing>
          <wp:inline distT="0" distB="0" distL="0" distR="0" wp14:anchorId="1967A8BF" wp14:editId="28FA1B69">
            <wp:extent cx="5930900" cy="2687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2687955"/>
                    </a:xfrm>
                    <a:prstGeom prst="rect">
                      <a:avLst/>
                    </a:prstGeom>
                    <a:noFill/>
                    <a:ln>
                      <a:noFill/>
                    </a:ln>
                  </pic:spPr>
                </pic:pic>
              </a:graphicData>
            </a:graphic>
          </wp:inline>
        </w:drawing>
      </w:r>
    </w:p>
    <w:p w14:paraId="375CD20C" w14:textId="5B9DDB01" w:rsidR="00FB5AC1" w:rsidRDefault="00FB5AC1" w:rsidP="00497DEE">
      <w:pPr>
        <w:pStyle w:val="Texto"/>
        <w:ind w:left="0"/>
      </w:pPr>
    </w:p>
    <w:p w14:paraId="51E78BFB" w14:textId="3AF1F520" w:rsidR="00E92D81" w:rsidRDefault="00E92D81" w:rsidP="00497DEE">
      <w:pPr>
        <w:pStyle w:val="Texto"/>
        <w:ind w:left="0"/>
      </w:pPr>
    </w:p>
    <w:p w14:paraId="6F559767" w14:textId="4B1EA058" w:rsidR="00E92D81" w:rsidRDefault="00B40C93" w:rsidP="00EC5D0A">
      <w:pPr>
        <w:pStyle w:val="Nivel1"/>
        <w:ind w:left="0"/>
        <w:jc w:val="left"/>
      </w:pPr>
      <w:r>
        <w:t xml:space="preserve">Realización de la aplicación </w:t>
      </w:r>
    </w:p>
    <w:p w14:paraId="70FA350B" w14:textId="2120071E" w:rsidR="00B40C93" w:rsidRDefault="00B40C93" w:rsidP="00497DEE">
      <w:pPr>
        <w:pStyle w:val="Texto"/>
        <w:ind w:left="0"/>
      </w:pPr>
    </w:p>
    <w:p w14:paraId="546ED370" w14:textId="2A1F313B" w:rsidR="0025663A" w:rsidRDefault="0025663A" w:rsidP="00EC5D0A">
      <w:pPr>
        <w:pStyle w:val="Nivel2"/>
        <w:ind w:left="0"/>
      </w:pPr>
      <w:r>
        <w:t xml:space="preserve">Crear proyecto en </w:t>
      </w:r>
      <w:proofErr w:type="spellStart"/>
      <w:r>
        <w:t>Netbeans</w:t>
      </w:r>
      <w:proofErr w:type="spellEnd"/>
    </w:p>
    <w:p w14:paraId="51191CAD" w14:textId="77777777" w:rsidR="003B6971" w:rsidRDefault="003B6971" w:rsidP="00497DEE">
      <w:pPr>
        <w:pStyle w:val="Texto"/>
        <w:ind w:left="0"/>
      </w:pPr>
    </w:p>
    <w:p w14:paraId="641E3965" w14:textId="561DD249" w:rsidR="0025663A" w:rsidRDefault="00E940B1" w:rsidP="00497DEE">
      <w:pPr>
        <w:pStyle w:val="Texto"/>
        <w:ind w:left="0"/>
      </w:pPr>
      <w:r>
        <w:t xml:space="preserve">Ejecutar </w:t>
      </w:r>
      <w:proofErr w:type="spellStart"/>
      <w:r>
        <w:t>Netbeans</w:t>
      </w:r>
      <w:proofErr w:type="spellEnd"/>
      <w:r>
        <w:t xml:space="preserve"> dando le doble clic al icono de la aplicación</w:t>
      </w:r>
    </w:p>
    <w:p w14:paraId="09CF69DB" w14:textId="6B65B59D" w:rsidR="00E940B1" w:rsidRDefault="003B6971" w:rsidP="00497DEE">
      <w:pPr>
        <w:pStyle w:val="Texto"/>
        <w:ind w:left="0"/>
      </w:pPr>
      <w:r>
        <w:rPr>
          <w:noProof/>
        </w:rPr>
        <w:drawing>
          <wp:inline distT="0" distB="0" distL="0" distR="0" wp14:anchorId="3E2C4FD1" wp14:editId="44FED8B2">
            <wp:extent cx="1552575" cy="1381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52575" cy="1381125"/>
                    </a:xfrm>
                    <a:prstGeom prst="rect">
                      <a:avLst/>
                    </a:prstGeom>
                  </pic:spPr>
                </pic:pic>
              </a:graphicData>
            </a:graphic>
          </wp:inline>
        </w:drawing>
      </w:r>
    </w:p>
    <w:p w14:paraId="53B95EF9" w14:textId="097D47E8" w:rsidR="003B6971" w:rsidRDefault="003B6971" w:rsidP="00497DEE">
      <w:pPr>
        <w:pStyle w:val="Texto"/>
        <w:ind w:left="0"/>
      </w:pPr>
    </w:p>
    <w:p w14:paraId="263C53C5" w14:textId="5B66C24F" w:rsidR="003B6971" w:rsidRDefault="003B6971" w:rsidP="00497DEE">
      <w:pPr>
        <w:pStyle w:val="Texto"/>
        <w:ind w:left="0"/>
      </w:pPr>
      <w:r>
        <w:t xml:space="preserve">Cuando el NetBeans este cargado lo vamos a ver como se visualiza en la imagen </w:t>
      </w:r>
    </w:p>
    <w:p w14:paraId="10394A50" w14:textId="2652EACD" w:rsidR="003B6971" w:rsidRDefault="003B6971" w:rsidP="00497DEE">
      <w:pPr>
        <w:pStyle w:val="Texto"/>
        <w:ind w:left="0"/>
      </w:pPr>
      <w:r>
        <w:rPr>
          <w:noProof/>
        </w:rPr>
        <w:lastRenderedPageBreak/>
        <w:drawing>
          <wp:inline distT="0" distB="0" distL="0" distR="0" wp14:anchorId="29E0B052" wp14:editId="0BF08CB6">
            <wp:extent cx="5930900" cy="3114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900" cy="3114040"/>
                    </a:xfrm>
                    <a:prstGeom prst="rect">
                      <a:avLst/>
                    </a:prstGeom>
                  </pic:spPr>
                </pic:pic>
              </a:graphicData>
            </a:graphic>
          </wp:inline>
        </w:drawing>
      </w:r>
    </w:p>
    <w:p w14:paraId="23F043F3" w14:textId="77777777" w:rsidR="00954756" w:rsidRDefault="00954756" w:rsidP="00497DEE">
      <w:pPr>
        <w:pStyle w:val="Texto"/>
        <w:ind w:left="0"/>
      </w:pPr>
    </w:p>
    <w:p w14:paraId="0AB584A1" w14:textId="77777777" w:rsidR="00CE2720" w:rsidRDefault="00954756" w:rsidP="00497DEE">
      <w:pPr>
        <w:pStyle w:val="Texto"/>
        <w:ind w:left="0"/>
      </w:pPr>
      <w:r>
        <w:t xml:space="preserve">Dar clic en la opción File, luego dar clic en el </w:t>
      </w:r>
      <w:r w:rsidR="00CE2720">
        <w:t>la opción New Project</w:t>
      </w:r>
    </w:p>
    <w:p w14:paraId="5606754A" w14:textId="0573703B" w:rsidR="003B6971" w:rsidRDefault="00CE2720" w:rsidP="00497DEE">
      <w:pPr>
        <w:pStyle w:val="Texto"/>
        <w:ind w:left="0"/>
      </w:pPr>
      <w:r>
        <w:rPr>
          <w:noProof/>
        </w:rPr>
        <w:drawing>
          <wp:inline distT="0" distB="0" distL="0" distR="0" wp14:anchorId="5621704F" wp14:editId="42218D1F">
            <wp:extent cx="5930900" cy="333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0900" cy="3336290"/>
                    </a:xfrm>
                    <a:prstGeom prst="rect">
                      <a:avLst/>
                    </a:prstGeom>
                  </pic:spPr>
                </pic:pic>
              </a:graphicData>
            </a:graphic>
          </wp:inline>
        </w:drawing>
      </w:r>
      <w:r w:rsidR="00954756">
        <w:t xml:space="preserve">  </w:t>
      </w:r>
    </w:p>
    <w:p w14:paraId="38A539C9" w14:textId="35A6B042" w:rsidR="0045136A" w:rsidRDefault="0045136A" w:rsidP="00497DEE">
      <w:pPr>
        <w:pStyle w:val="Texto"/>
        <w:ind w:left="0"/>
      </w:pPr>
    </w:p>
    <w:p w14:paraId="56C49E74" w14:textId="22067AAF" w:rsidR="0045136A" w:rsidRDefault="00CC6ABD" w:rsidP="00497DEE">
      <w:pPr>
        <w:pStyle w:val="Texto"/>
        <w:ind w:left="0"/>
      </w:pPr>
      <w:r>
        <w:t xml:space="preserve">En el recuadro que nos aparece vamos a seleccionar como categoría </w:t>
      </w:r>
      <w:proofErr w:type="spellStart"/>
      <w:r>
        <w:t>JavaFX</w:t>
      </w:r>
      <w:proofErr w:type="spellEnd"/>
      <w:r w:rsidR="00E32E5A">
        <w:t xml:space="preserve"> y como proyecto seleccionamos </w:t>
      </w:r>
      <w:proofErr w:type="spellStart"/>
      <w:r w:rsidR="00E32E5A">
        <w:t>JavaFX</w:t>
      </w:r>
      <w:proofErr w:type="spellEnd"/>
      <w:r w:rsidR="00E32E5A">
        <w:t xml:space="preserve"> FXML </w:t>
      </w:r>
      <w:proofErr w:type="spellStart"/>
      <w:r w:rsidR="00E32E5A">
        <w:t>Application</w:t>
      </w:r>
      <w:proofErr w:type="spellEnd"/>
      <w:r w:rsidR="000975B4">
        <w:t>, luego damos clic en el botón Next</w:t>
      </w:r>
    </w:p>
    <w:p w14:paraId="021ADBFD" w14:textId="6D9D4963" w:rsidR="00CC6ABD" w:rsidRDefault="00CC6ABD" w:rsidP="00497DEE">
      <w:pPr>
        <w:pStyle w:val="Texto"/>
        <w:ind w:left="0"/>
      </w:pPr>
      <w:r>
        <w:rPr>
          <w:noProof/>
        </w:rPr>
        <w:lastRenderedPageBreak/>
        <w:drawing>
          <wp:inline distT="0" distB="0" distL="0" distR="0" wp14:anchorId="0A36AD36" wp14:editId="151F70BE">
            <wp:extent cx="5930900" cy="4289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900" cy="4289425"/>
                    </a:xfrm>
                    <a:prstGeom prst="rect">
                      <a:avLst/>
                    </a:prstGeom>
                  </pic:spPr>
                </pic:pic>
              </a:graphicData>
            </a:graphic>
          </wp:inline>
        </w:drawing>
      </w:r>
    </w:p>
    <w:p w14:paraId="4615558C" w14:textId="3B7FBBFE" w:rsidR="000975B4" w:rsidRDefault="000975B4" w:rsidP="00497DEE">
      <w:pPr>
        <w:pStyle w:val="Texto"/>
        <w:ind w:left="0"/>
      </w:pPr>
    </w:p>
    <w:p w14:paraId="2E5BDAD6" w14:textId="6934D54B" w:rsidR="000975B4" w:rsidRDefault="00FC6F6A" w:rsidP="00497DEE">
      <w:pPr>
        <w:pStyle w:val="Texto"/>
        <w:ind w:left="0"/>
      </w:pPr>
      <w:r>
        <w:rPr>
          <w:noProof/>
        </w:rPr>
        <w:lastRenderedPageBreak/>
        <w:drawing>
          <wp:inline distT="0" distB="0" distL="0" distR="0" wp14:anchorId="0CEB7076" wp14:editId="2259C705">
            <wp:extent cx="5930900" cy="4347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0900" cy="4347210"/>
                    </a:xfrm>
                    <a:prstGeom prst="rect">
                      <a:avLst/>
                    </a:prstGeom>
                  </pic:spPr>
                </pic:pic>
              </a:graphicData>
            </a:graphic>
          </wp:inline>
        </w:drawing>
      </w:r>
    </w:p>
    <w:p w14:paraId="2AE78D37" w14:textId="71A800DE" w:rsidR="00FC6F6A" w:rsidRDefault="00406674" w:rsidP="00497DEE">
      <w:pPr>
        <w:pStyle w:val="Texto"/>
        <w:ind w:left="0"/>
      </w:pPr>
      <w:r>
        <w:t xml:space="preserve">Visualizaremos la venta con la opción de ubicación del proyecto y nombre del mismo, cambiamos el nombre del proyecto por el que deseamos, ubicación, FXML </w:t>
      </w:r>
      <w:proofErr w:type="spellStart"/>
      <w:r>
        <w:t>name</w:t>
      </w:r>
      <w:proofErr w:type="spellEnd"/>
      <w:r>
        <w:t xml:space="preserve"> el cual es nombre de nuestra vista</w:t>
      </w:r>
      <w:r w:rsidR="006F5EDE">
        <w:t xml:space="preserve">, damos clic en finalizar. </w:t>
      </w:r>
    </w:p>
    <w:p w14:paraId="09F7A15F" w14:textId="0477711B" w:rsidR="00406674" w:rsidRDefault="00406674" w:rsidP="00497DEE">
      <w:pPr>
        <w:pStyle w:val="Texto"/>
        <w:ind w:left="0"/>
      </w:pPr>
      <w:r>
        <w:rPr>
          <w:noProof/>
        </w:rPr>
        <w:drawing>
          <wp:inline distT="0" distB="0" distL="0" distR="0" wp14:anchorId="46C75E7E" wp14:editId="7A22C262">
            <wp:extent cx="5930900" cy="37712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0900" cy="3771265"/>
                    </a:xfrm>
                    <a:prstGeom prst="rect">
                      <a:avLst/>
                    </a:prstGeom>
                  </pic:spPr>
                </pic:pic>
              </a:graphicData>
            </a:graphic>
          </wp:inline>
        </w:drawing>
      </w:r>
    </w:p>
    <w:p w14:paraId="753ACAA2" w14:textId="20201AAC" w:rsidR="00FF05BB" w:rsidRDefault="00414452" w:rsidP="00497DEE">
      <w:pPr>
        <w:pStyle w:val="Texto"/>
        <w:ind w:left="0"/>
      </w:pPr>
      <w:r>
        <w:lastRenderedPageBreak/>
        <w:t>Se creo un proyecto como el que veremos en la imagen</w:t>
      </w:r>
    </w:p>
    <w:p w14:paraId="0AAC0896" w14:textId="50E83280" w:rsidR="00414452" w:rsidRDefault="00414452" w:rsidP="00497DEE">
      <w:pPr>
        <w:pStyle w:val="Texto"/>
        <w:ind w:left="0"/>
      </w:pPr>
      <w:r>
        <w:rPr>
          <w:noProof/>
        </w:rPr>
        <w:drawing>
          <wp:inline distT="0" distB="0" distL="0" distR="0" wp14:anchorId="5C37B966" wp14:editId="60D06514">
            <wp:extent cx="34956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5675" cy="1638300"/>
                    </a:xfrm>
                    <a:prstGeom prst="rect">
                      <a:avLst/>
                    </a:prstGeom>
                  </pic:spPr>
                </pic:pic>
              </a:graphicData>
            </a:graphic>
          </wp:inline>
        </w:drawing>
      </w:r>
    </w:p>
    <w:p w14:paraId="3FC372B3" w14:textId="1392B1D8" w:rsidR="00054A0E" w:rsidRDefault="00054A0E" w:rsidP="00497DEE">
      <w:pPr>
        <w:pStyle w:val="Texto"/>
        <w:ind w:left="0"/>
      </w:pPr>
      <w:r>
        <w:t xml:space="preserve">El archivo </w:t>
      </w:r>
      <w:proofErr w:type="spellStart"/>
      <w:r>
        <w:t>fxml</w:t>
      </w:r>
      <w:proofErr w:type="spellEnd"/>
      <w:r>
        <w:t xml:space="preserve"> es la vista que vamos a mostrar.</w:t>
      </w:r>
    </w:p>
    <w:p w14:paraId="129EDC40" w14:textId="77777777" w:rsidR="00054A0E" w:rsidRDefault="00054A0E" w:rsidP="00497DEE">
      <w:pPr>
        <w:pStyle w:val="Texto"/>
        <w:ind w:left="0"/>
      </w:pPr>
      <w:r>
        <w:t>El archivo controller.java es el controlador que se encargara de interactuar con nuestra vista.</w:t>
      </w:r>
    </w:p>
    <w:p w14:paraId="76E63C4D" w14:textId="7A3053C7" w:rsidR="00054A0E" w:rsidRDefault="00054A0E" w:rsidP="00497DEE">
      <w:pPr>
        <w:pStyle w:val="Texto"/>
        <w:ind w:left="0"/>
      </w:pPr>
      <w:r>
        <w:t xml:space="preserve">El archivo </w:t>
      </w:r>
      <w:proofErr w:type="spellStart"/>
      <w:r>
        <w:t>application</w:t>
      </w:r>
      <w:proofErr w:type="spellEnd"/>
      <w:r>
        <w:t xml:space="preserve"> será nuestro archivo principal del proyecto.</w:t>
      </w:r>
    </w:p>
    <w:p w14:paraId="2B0AF60D" w14:textId="0746670A" w:rsidR="00054A0E" w:rsidRDefault="00054A0E" w:rsidP="00497DEE">
      <w:pPr>
        <w:pStyle w:val="Texto"/>
        <w:ind w:left="0"/>
      </w:pPr>
    </w:p>
    <w:p w14:paraId="32EBA946" w14:textId="1A63C009" w:rsidR="004F012F" w:rsidRDefault="00714BCE" w:rsidP="00EC5D0A">
      <w:pPr>
        <w:pStyle w:val="Nivel2"/>
        <w:ind w:left="0"/>
      </w:pPr>
      <w:r>
        <w:t xml:space="preserve">Agregar librerías </w:t>
      </w:r>
    </w:p>
    <w:p w14:paraId="7FCAE684" w14:textId="568A7812" w:rsidR="00714BCE" w:rsidRDefault="007332B6" w:rsidP="00497DEE">
      <w:pPr>
        <w:pStyle w:val="Texto"/>
        <w:ind w:left="0"/>
      </w:pPr>
      <w:r>
        <w:t xml:space="preserve">Clic derecho en la carpeta </w:t>
      </w:r>
      <w:proofErr w:type="spellStart"/>
      <w:r>
        <w:t>Libraries</w:t>
      </w:r>
      <w:proofErr w:type="spellEnd"/>
      <w:r>
        <w:t xml:space="preserve"> en el menú</w:t>
      </w:r>
      <w:r w:rsidR="00A6670F">
        <w:t xml:space="preserve"> que se muestra dar clic en la opción </w:t>
      </w:r>
      <w:proofErr w:type="spellStart"/>
      <w:r w:rsidR="00A6670F">
        <w:t>Add</w:t>
      </w:r>
      <w:proofErr w:type="spellEnd"/>
      <w:r w:rsidR="00A6670F">
        <w:t xml:space="preserve"> JAR/Folder</w:t>
      </w:r>
    </w:p>
    <w:p w14:paraId="7D4FF5E1" w14:textId="4A71E40A" w:rsidR="007332B6" w:rsidRDefault="007332B6" w:rsidP="00497DEE">
      <w:pPr>
        <w:pStyle w:val="Texto"/>
        <w:ind w:left="0"/>
      </w:pPr>
      <w:r>
        <w:rPr>
          <w:noProof/>
        </w:rPr>
        <w:drawing>
          <wp:inline distT="0" distB="0" distL="0" distR="0" wp14:anchorId="0E463917" wp14:editId="6A17120F">
            <wp:extent cx="5930900" cy="333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0900" cy="3336290"/>
                    </a:xfrm>
                    <a:prstGeom prst="rect">
                      <a:avLst/>
                    </a:prstGeom>
                  </pic:spPr>
                </pic:pic>
              </a:graphicData>
            </a:graphic>
          </wp:inline>
        </w:drawing>
      </w:r>
    </w:p>
    <w:p w14:paraId="31A6F0FB" w14:textId="3A8156C2" w:rsidR="00406674" w:rsidRDefault="00406674" w:rsidP="00497DEE">
      <w:pPr>
        <w:pStyle w:val="Texto"/>
        <w:ind w:left="0"/>
      </w:pPr>
    </w:p>
    <w:p w14:paraId="0EEA1890" w14:textId="45BCF5BF" w:rsidR="00233EC8" w:rsidRDefault="00233EC8" w:rsidP="00497DEE">
      <w:pPr>
        <w:pStyle w:val="Texto"/>
        <w:ind w:left="0"/>
      </w:pPr>
    </w:p>
    <w:p w14:paraId="7D2C8B62" w14:textId="30EC1721" w:rsidR="00233EC8" w:rsidRDefault="00233EC8" w:rsidP="00497DEE">
      <w:pPr>
        <w:pStyle w:val="Texto"/>
        <w:ind w:left="0"/>
      </w:pPr>
    </w:p>
    <w:p w14:paraId="6C400F73" w14:textId="709D8D09" w:rsidR="00233EC8" w:rsidRDefault="00233EC8" w:rsidP="00497DEE">
      <w:pPr>
        <w:pStyle w:val="Texto"/>
        <w:ind w:left="0"/>
      </w:pPr>
    </w:p>
    <w:p w14:paraId="67387F96" w14:textId="7D839E4A" w:rsidR="00233EC8" w:rsidRDefault="00233EC8" w:rsidP="00497DEE">
      <w:pPr>
        <w:pStyle w:val="Texto"/>
        <w:ind w:left="0"/>
      </w:pPr>
    </w:p>
    <w:p w14:paraId="3D5C864D" w14:textId="219916E9" w:rsidR="00233EC8" w:rsidRDefault="00233EC8" w:rsidP="00497DEE">
      <w:pPr>
        <w:pStyle w:val="Texto"/>
        <w:ind w:left="0"/>
      </w:pPr>
    </w:p>
    <w:p w14:paraId="0910A172" w14:textId="5E0E39C0" w:rsidR="00233EC8" w:rsidRDefault="00233EC8" w:rsidP="00497DEE">
      <w:pPr>
        <w:pStyle w:val="Texto"/>
        <w:ind w:left="0"/>
      </w:pPr>
    </w:p>
    <w:p w14:paraId="62CA6273" w14:textId="092FBE9B" w:rsidR="00233EC8" w:rsidRDefault="00233EC8" w:rsidP="00497DEE">
      <w:pPr>
        <w:pStyle w:val="Texto"/>
        <w:ind w:left="0"/>
      </w:pPr>
    </w:p>
    <w:p w14:paraId="07AFF835" w14:textId="04D1D011" w:rsidR="00233EC8" w:rsidRDefault="00233EC8" w:rsidP="00497DEE">
      <w:pPr>
        <w:pStyle w:val="Texto"/>
        <w:ind w:left="0"/>
      </w:pPr>
    </w:p>
    <w:p w14:paraId="0027C23E" w14:textId="1053827E" w:rsidR="00233EC8" w:rsidRDefault="00233EC8" w:rsidP="00497DEE">
      <w:pPr>
        <w:pStyle w:val="Texto"/>
        <w:ind w:left="0"/>
      </w:pPr>
    </w:p>
    <w:p w14:paraId="6EC1D791" w14:textId="1D77BBF0" w:rsidR="00233EC8" w:rsidRDefault="00233EC8" w:rsidP="00497DEE">
      <w:pPr>
        <w:pStyle w:val="Texto"/>
        <w:ind w:left="0"/>
      </w:pPr>
    </w:p>
    <w:p w14:paraId="15719F36" w14:textId="42F596DC" w:rsidR="00233EC8" w:rsidRDefault="00233EC8" w:rsidP="00497DEE">
      <w:pPr>
        <w:pStyle w:val="Texto"/>
        <w:ind w:left="0"/>
      </w:pPr>
    </w:p>
    <w:p w14:paraId="62A95142" w14:textId="149F3AEE" w:rsidR="00233EC8" w:rsidRDefault="00233EC8" w:rsidP="00497DEE">
      <w:pPr>
        <w:pStyle w:val="Texto"/>
        <w:ind w:left="0"/>
      </w:pPr>
    </w:p>
    <w:p w14:paraId="7216B546" w14:textId="122C2905" w:rsidR="00233EC8" w:rsidRDefault="00233EC8" w:rsidP="00497DEE">
      <w:pPr>
        <w:pStyle w:val="Texto"/>
        <w:ind w:left="0"/>
      </w:pPr>
      <w:r>
        <w:lastRenderedPageBreak/>
        <w:t xml:space="preserve">En la ventana que se muestra, ubicamos los archivos que agregaran al proyecto, luego se da clic en Open </w:t>
      </w:r>
    </w:p>
    <w:p w14:paraId="76C1ED69" w14:textId="5F7A695D" w:rsidR="00A6670F" w:rsidRDefault="00233EC8" w:rsidP="00497DEE">
      <w:pPr>
        <w:pStyle w:val="Texto"/>
        <w:ind w:left="0"/>
      </w:pPr>
      <w:r>
        <w:rPr>
          <w:noProof/>
        </w:rPr>
        <w:drawing>
          <wp:inline distT="0" distB="0" distL="0" distR="0" wp14:anchorId="310D501D" wp14:editId="10E4F46B">
            <wp:extent cx="5930900" cy="3161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0900" cy="3161030"/>
                    </a:xfrm>
                    <a:prstGeom prst="rect">
                      <a:avLst/>
                    </a:prstGeom>
                  </pic:spPr>
                </pic:pic>
              </a:graphicData>
            </a:graphic>
          </wp:inline>
        </w:drawing>
      </w:r>
    </w:p>
    <w:p w14:paraId="43C37A85" w14:textId="1FFFF537" w:rsidR="00B121D8" w:rsidRDefault="006D77ED" w:rsidP="00497DEE">
      <w:pPr>
        <w:pStyle w:val="Texto"/>
        <w:ind w:left="0"/>
      </w:pPr>
      <w:r>
        <w:t>Crear el modelo de Alumno</w:t>
      </w:r>
    </w:p>
    <w:p w14:paraId="3824D2AE" w14:textId="77B33F97" w:rsidR="00B121D8" w:rsidRDefault="00B121D8" w:rsidP="00497DEE">
      <w:pPr>
        <w:pStyle w:val="Texto"/>
        <w:ind w:left="0"/>
      </w:pPr>
    </w:p>
    <w:p w14:paraId="329B70A7" w14:textId="5C0B564C" w:rsidR="00B121D8" w:rsidRDefault="00B121D8" w:rsidP="00497DEE">
      <w:pPr>
        <w:pStyle w:val="Texto"/>
        <w:ind w:left="0"/>
      </w:pPr>
      <w:r>
        <w:t xml:space="preserve">Clic derecho en la carpeta </w:t>
      </w:r>
      <w:proofErr w:type="spellStart"/>
      <w:r>
        <w:t>Source</w:t>
      </w:r>
      <w:proofErr w:type="spellEnd"/>
      <w:r>
        <w:t xml:space="preserve"> </w:t>
      </w:r>
      <w:proofErr w:type="spellStart"/>
      <w:r>
        <w:t>Package</w:t>
      </w:r>
      <w:proofErr w:type="spellEnd"/>
      <w:r>
        <w:t xml:space="preserve">, clic en la opción New, Clic en la opción Java </w:t>
      </w:r>
      <w:proofErr w:type="spellStart"/>
      <w:r>
        <w:t>Package</w:t>
      </w:r>
      <w:proofErr w:type="spellEnd"/>
      <w:r>
        <w:t xml:space="preserve">  </w:t>
      </w:r>
    </w:p>
    <w:p w14:paraId="0ED04165" w14:textId="39FA90A7" w:rsidR="00B121D8" w:rsidRDefault="00B121D8" w:rsidP="00497DEE">
      <w:pPr>
        <w:pStyle w:val="Texto"/>
        <w:ind w:left="0"/>
      </w:pPr>
      <w:r>
        <w:rPr>
          <w:noProof/>
        </w:rPr>
        <w:drawing>
          <wp:inline distT="0" distB="0" distL="0" distR="0" wp14:anchorId="1190E22C" wp14:editId="55EBA863">
            <wp:extent cx="5930900" cy="3114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638"/>
                    <a:stretch/>
                  </pic:blipFill>
                  <pic:spPr bwMode="auto">
                    <a:xfrm>
                      <a:off x="0" y="0"/>
                      <a:ext cx="5930900" cy="3114675"/>
                    </a:xfrm>
                    <a:prstGeom prst="rect">
                      <a:avLst/>
                    </a:prstGeom>
                    <a:ln>
                      <a:noFill/>
                    </a:ln>
                    <a:extLst>
                      <a:ext uri="{53640926-AAD7-44D8-BBD7-CCE9431645EC}">
                        <a14:shadowObscured xmlns:a14="http://schemas.microsoft.com/office/drawing/2010/main"/>
                      </a:ext>
                    </a:extLst>
                  </pic:spPr>
                </pic:pic>
              </a:graphicData>
            </a:graphic>
          </wp:inline>
        </w:drawing>
      </w:r>
    </w:p>
    <w:p w14:paraId="5C8C37D9" w14:textId="77777777" w:rsidR="00B121D8" w:rsidRDefault="00B121D8" w:rsidP="00497DEE">
      <w:pPr>
        <w:pStyle w:val="Texto"/>
        <w:ind w:left="0"/>
      </w:pPr>
    </w:p>
    <w:p w14:paraId="5B9350DE" w14:textId="0A47703A" w:rsidR="00B121D8" w:rsidRDefault="00B121D8" w:rsidP="00497DEE">
      <w:pPr>
        <w:pStyle w:val="Texto"/>
        <w:ind w:left="0"/>
      </w:pPr>
    </w:p>
    <w:p w14:paraId="71A9263A" w14:textId="012C7204" w:rsidR="00B121D8" w:rsidRDefault="00B121D8" w:rsidP="00497DEE">
      <w:pPr>
        <w:pStyle w:val="Texto"/>
        <w:ind w:left="0"/>
      </w:pPr>
    </w:p>
    <w:p w14:paraId="211EA925" w14:textId="304BB1EE" w:rsidR="00B121D8" w:rsidRDefault="00B121D8" w:rsidP="00497DEE">
      <w:pPr>
        <w:pStyle w:val="Texto"/>
        <w:ind w:left="0"/>
      </w:pPr>
    </w:p>
    <w:p w14:paraId="62F5D35C" w14:textId="0BBA5517" w:rsidR="00B121D8" w:rsidRDefault="00B121D8" w:rsidP="00497DEE">
      <w:pPr>
        <w:pStyle w:val="Texto"/>
        <w:ind w:left="0"/>
      </w:pPr>
    </w:p>
    <w:p w14:paraId="065F1B4A" w14:textId="09A6A7C0" w:rsidR="00B121D8" w:rsidRDefault="00B121D8" w:rsidP="00497DEE">
      <w:pPr>
        <w:pStyle w:val="Texto"/>
        <w:ind w:left="0"/>
      </w:pPr>
    </w:p>
    <w:p w14:paraId="597E1743" w14:textId="554F4D1D" w:rsidR="00B121D8" w:rsidRDefault="00B121D8" w:rsidP="00497DEE">
      <w:pPr>
        <w:pStyle w:val="Texto"/>
        <w:ind w:left="0"/>
      </w:pPr>
    </w:p>
    <w:p w14:paraId="5E4E4154" w14:textId="7B2D0DA7" w:rsidR="00B121D8" w:rsidRDefault="00B121D8" w:rsidP="00497DEE">
      <w:pPr>
        <w:pStyle w:val="Texto"/>
        <w:ind w:left="0"/>
      </w:pPr>
    </w:p>
    <w:p w14:paraId="0A71AD37" w14:textId="460EE009" w:rsidR="00B121D8" w:rsidRDefault="00B121D8" w:rsidP="00497DEE">
      <w:pPr>
        <w:pStyle w:val="Texto"/>
        <w:ind w:left="0"/>
      </w:pPr>
    </w:p>
    <w:p w14:paraId="43B596EE" w14:textId="286C0440" w:rsidR="00B121D8" w:rsidRDefault="00B121D8" w:rsidP="00497DEE">
      <w:pPr>
        <w:pStyle w:val="Texto"/>
        <w:ind w:left="0"/>
      </w:pPr>
    </w:p>
    <w:p w14:paraId="52EBD248" w14:textId="0CE6F48B" w:rsidR="00B121D8" w:rsidRDefault="004A2E48" w:rsidP="00497DEE">
      <w:pPr>
        <w:pStyle w:val="Texto"/>
        <w:ind w:left="0"/>
      </w:pPr>
      <w:r>
        <w:t xml:space="preserve">Escribir el nombre del paquete, dar clic en </w:t>
      </w:r>
      <w:proofErr w:type="spellStart"/>
      <w:r w:rsidR="00EC357E">
        <w:t>Finish</w:t>
      </w:r>
      <w:proofErr w:type="spellEnd"/>
    </w:p>
    <w:p w14:paraId="3930FD91" w14:textId="354757F5" w:rsidR="00B121D8" w:rsidRDefault="00B121D8" w:rsidP="00497DEE">
      <w:pPr>
        <w:pStyle w:val="Texto"/>
        <w:ind w:left="0"/>
      </w:pPr>
      <w:r>
        <w:rPr>
          <w:noProof/>
        </w:rPr>
        <w:drawing>
          <wp:inline distT="0" distB="0" distL="0" distR="0" wp14:anchorId="0CB5A52A" wp14:editId="13528116">
            <wp:extent cx="5930900" cy="43383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0900" cy="4338320"/>
                    </a:xfrm>
                    <a:prstGeom prst="rect">
                      <a:avLst/>
                    </a:prstGeom>
                  </pic:spPr>
                </pic:pic>
              </a:graphicData>
            </a:graphic>
          </wp:inline>
        </w:drawing>
      </w:r>
    </w:p>
    <w:p w14:paraId="4F2CE4AB" w14:textId="3364475E" w:rsidR="00702146" w:rsidRDefault="00702146" w:rsidP="00497DEE">
      <w:pPr>
        <w:pStyle w:val="Texto"/>
        <w:ind w:left="0"/>
      </w:pPr>
    </w:p>
    <w:p w14:paraId="2912BAC4" w14:textId="7EC09A72" w:rsidR="00C35D3D" w:rsidRDefault="00C35D3D" w:rsidP="00EC5D0A">
      <w:pPr>
        <w:pStyle w:val="Nivel2"/>
      </w:pPr>
      <w:r>
        <w:t>Agregar clase Alumno</w:t>
      </w:r>
      <w:r w:rsidR="00821A07">
        <w:t xml:space="preserve"> al Modelo</w:t>
      </w:r>
    </w:p>
    <w:p w14:paraId="520C3633" w14:textId="75D8C050" w:rsidR="00B75DC6" w:rsidRDefault="00B75DC6" w:rsidP="00497DEE">
      <w:pPr>
        <w:pStyle w:val="Texto"/>
        <w:ind w:left="0"/>
      </w:pPr>
    </w:p>
    <w:p w14:paraId="1756AA9C" w14:textId="72DBEBB9" w:rsidR="00821A07" w:rsidRDefault="00821A07" w:rsidP="00497DEE">
      <w:pPr>
        <w:pStyle w:val="Texto"/>
        <w:ind w:left="0"/>
      </w:pPr>
    </w:p>
    <w:p w14:paraId="79EF1C3A" w14:textId="651ADF5E" w:rsidR="00821A07" w:rsidRDefault="00821A07" w:rsidP="00497DEE">
      <w:pPr>
        <w:pStyle w:val="Texto"/>
        <w:ind w:left="0"/>
      </w:pPr>
    </w:p>
    <w:p w14:paraId="52F8148E" w14:textId="12396BA6" w:rsidR="00821A07" w:rsidRDefault="00821A07" w:rsidP="00497DEE">
      <w:pPr>
        <w:pStyle w:val="Texto"/>
        <w:ind w:left="0"/>
      </w:pPr>
    </w:p>
    <w:p w14:paraId="3FE36D89" w14:textId="12EDFD62" w:rsidR="00821A07" w:rsidRDefault="00821A07" w:rsidP="00497DEE">
      <w:pPr>
        <w:pStyle w:val="Texto"/>
        <w:ind w:left="0"/>
      </w:pPr>
    </w:p>
    <w:p w14:paraId="4F1E5F8F" w14:textId="5B44CB50" w:rsidR="00821A07" w:rsidRDefault="00821A07" w:rsidP="00497DEE">
      <w:pPr>
        <w:pStyle w:val="Texto"/>
        <w:ind w:left="0"/>
      </w:pPr>
    </w:p>
    <w:p w14:paraId="79389825" w14:textId="0B31CCB7" w:rsidR="00821A07" w:rsidRDefault="00821A07" w:rsidP="00497DEE">
      <w:pPr>
        <w:pStyle w:val="Texto"/>
        <w:ind w:left="0"/>
      </w:pPr>
    </w:p>
    <w:p w14:paraId="108732F8" w14:textId="2DBB0732" w:rsidR="00821A07" w:rsidRDefault="00821A07" w:rsidP="00497DEE">
      <w:pPr>
        <w:pStyle w:val="Texto"/>
        <w:ind w:left="0"/>
      </w:pPr>
    </w:p>
    <w:p w14:paraId="7B0FDE5B" w14:textId="2AD2370E" w:rsidR="00821A07" w:rsidRDefault="00821A07" w:rsidP="00497DEE">
      <w:pPr>
        <w:pStyle w:val="Texto"/>
        <w:ind w:left="0"/>
      </w:pPr>
    </w:p>
    <w:p w14:paraId="5D96E070" w14:textId="002D060D" w:rsidR="00821A07" w:rsidRDefault="00821A07" w:rsidP="00497DEE">
      <w:pPr>
        <w:pStyle w:val="Texto"/>
        <w:ind w:left="0"/>
      </w:pPr>
    </w:p>
    <w:p w14:paraId="5A4DE0A3" w14:textId="78AFA4BB" w:rsidR="00821A07" w:rsidRDefault="00821A07" w:rsidP="00497DEE">
      <w:pPr>
        <w:pStyle w:val="Texto"/>
        <w:ind w:left="0"/>
      </w:pPr>
    </w:p>
    <w:p w14:paraId="054F8828" w14:textId="57272180" w:rsidR="00821A07" w:rsidRDefault="00821A07" w:rsidP="00497DEE">
      <w:pPr>
        <w:pStyle w:val="Texto"/>
        <w:ind w:left="0"/>
      </w:pPr>
    </w:p>
    <w:p w14:paraId="133D0378" w14:textId="26BACF83" w:rsidR="00821A07" w:rsidRDefault="00821A07" w:rsidP="00497DEE">
      <w:pPr>
        <w:pStyle w:val="Texto"/>
        <w:ind w:left="0"/>
      </w:pPr>
    </w:p>
    <w:p w14:paraId="67B7A1EA" w14:textId="0ACB793C" w:rsidR="00821A07" w:rsidRDefault="00821A07" w:rsidP="00497DEE">
      <w:pPr>
        <w:pStyle w:val="Texto"/>
        <w:ind w:left="0"/>
      </w:pPr>
    </w:p>
    <w:p w14:paraId="3AF6A380" w14:textId="22EB41E4" w:rsidR="00821A07" w:rsidRDefault="00821A07" w:rsidP="00497DEE">
      <w:pPr>
        <w:pStyle w:val="Texto"/>
        <w:ind w:left="0"/>
      </w:pPr>
    </w:p>
    <w:p w14:paraId="364B79E2" w14:textId="088F9378" w:rsidR="00821A07" w:rsidRDefault="00821A07" w:rsidP="00497DEE">
      <w:pPr>
        <w:pStyle w:val="Texto"/>
        <w:ind w:left="0"/>
      </w:pPr>
    </w:p>
    <w:p w14:paraId="07191732" w14:textId="689BA045" w:rsidR="00821A07" w:rsidRDefault="00821A07" w:rsidP="00497DEE">
      <w:pPr>
        <w:pStyle w:val="Texto"/>
        <w:ind w:left="0"/>
      </w:pPr>
    </w:p>
    <w:p w14:paraId="35605F5E" w14:textId="4D376CFE" w:rsidR="00821A07" w:rsidRDefault="00821A07" w:rsidP="00497DEE">
      <w:pPr>
        <w:pStyle w:val="Texto"/>
        <w:ind w:left="0"/>
      </w:pPr>
    </w:p>
    <w:p w14:paraId="625D2FED" w14:textId="2C048744" w:rsidR="00821A07" w:rsidRDefault="00821A07" w:rsidP="00497DEE">
      <w:pPr>
        <w:pStyle w:val="Texto"/>
        <w:ind w:left="0"/>
      </w:pPr>
    </w:p>
    <w:p w14:paraId="44C61252" w14:textId="7DB9ACBA" w:rsidR="00821A07" w:rsidRDefault="00821A07" w:rsidP="00497DEE">
      <w:pPr>
        <w:pStyle w:val="Texto"/>
        <w:ind w:left="0"/>
      </w:pPr>
    </w:p>
    <w:p w14:paraId="5A98650D" w14:textId="7F8BCA70" w:rsidR="00821A07" w:rsidRDefault="00821A07" w:rsidP="00497DEE">
      <w:pPr>
        <w:pStyle w:val="Texto"/>
        <w:ind w:left="0"/>
      </w:pPr>
      <w:r>
        <w:lastRenderedPageBreak/>
        <w:t xml:space="preserve">Clic derecho en el paquete llamado Modelo, en el menú clic en la opción New, Clic en la opción Java </w:t>
      </w:r>
      <w:proofErr w:type="spellStart"/>
      <w:r>
        <w:t>Class</w:t>
      </w:r>
      <w:proofErr w:type="spellEnd"/>
    </w:p>
    <w:p w14:paraId="76290F71" w14:textId="666449D3" w:rsidR="00F54B24" w:rsidRDefault="00821A07" w:rsidP="00497DEE">
      <w:pPr>
        <w:pStyle w:val="Texto"/>
        <w:ind w:left="0"/>
      </w:pPr>
      <w:r>
        <w:rPr>
          <w:noProof/>
        </w:rPr>
        <w:drawing>
          <wp:inline distT="0" distB="0" distL="0" distR="0" wp14:anchorId="617BF811" wp14:editId="4F652211">
            <wp:extent cx="5930900" cy="3336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0900" cy="3336290"/>
                    </a:xfrm>
                    <a:prstGeom prst="rect">
                      <a:avLst/>
                    </a:prstGeom>
                  </pic:spPr>
                </pic:pic>
              </a:graphicData>
            </a:graphic>
          </wp:inline>
        </w:drawing>
      </w:r>
      <w:r w:rsidR="00B42C40">
        <w:t xml:space="preserve"> </w:t>
      </w:r>
    </w:p>
    <w:p w14:paraId="30711CE3" w14:textId="58C4CC67" w:rsidR="00053D57" w:rsidRDefault="00053D57" w:rsidP="00497DEE">
      <w:pPr>
        <w:pStyle w:val="Texto"/>
        <w:ind w:left="0"/>
      </w:pPr>
    </w:p>
    <w:p w14:paraId="10E27E10" w14:textId="0D609AF2" w:rsidR="000D11DC" w:rsidRDefault="000D11DC" w:rsidP="00497DEE">
      <w:pPr>
        <w:pStyle w:val="Texto"/>
        <w:ind w:left="0"/>
      </w:pPr>
      <w:r>
        <w:t xml:space="preserve">En la ventana que apareció, escribir el nombre de la clase, luego clic a </w:t>
      </w:r>
      <w:proofErr w:type="spellStart"/>
      <w:r>
        <w:t>Finish</w:t>
      </w:r>
      <w:proofErr w:type="spellEnd"/>
      <w:r>
        <w:t xml:space="preserve"> </w:t>
      </w:r>
    </w:p>
    <w:p w14:paraId="7244FE6D" w14:textId="2AA40A59" w:rsidR="000D11DC" w:rsidRDefault="000D11DC" w:rsidP="00497DEE">
      <w:pPr>
        <w:pStyle w:val="Texto"/>
        <w:ind w:left="0"/>
      </w:pPr>
      <w:r>
        <w:rPr>
          <w:noProof/>
        </w:rPr>
        <w:drawing>
          <wp:inline distT="0" distB="0" distL="0" distR="0" wp14:anchorId="3439763C" wp14:editId="2E178E8F">
            <wp:extent cx="5930900" cy="4314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00" cy="4314190"/>
                    </a:xfrm>
                    <a:prstGeom prst="rect">
                      <a:avLst/>
                    </a:prstGeom>
                  </pic:spPr>
                </pic:pic>
              </a:graphicData>
            </a:graphic>
          </wp:inline>
        </w:drawing>
      </w:r>
    </w:p>
    <w:p w14:paraId="722DB924" w14:textId="5F249ED9" w:rsidR="006B50F6" w:rsidRDefault="006B50F6" w:rsidP="00497DEE">
      <w:pPr>
        <w:pStyle w:val="Texto"/>
        <w:ind w:left="0"/>
      </w:pPr>
    </w:p>
    <w:p w14:paraId="1AEEE5F1" w14:textId="3BA45FBA" w:rsidR="006B50F6" w:rsidRDefault="00C40DA1" w:rsidP="00EC5D0A">
      <w:pPr>
        <w:pStyle w:val="Nivel2"/>
      </w:pPr>
      <w:r>
        <w:lastRenderedPageBreak/>
        <w:t>Clase Alumno código</w:t>
      </w:r>
    </w:p>
    <w:p w14:paraId="2BF925DC" w14:textId="54B4A5B5" w:rsidR="00C40DA1" w:rsidRDefault="00C40DA1" w:rsidP="00497DEE">
      <w:pPr>
        <w:pStyle w:val="Texto"/>
        <w:ind w:left="0"/>
      </w:pPr>
    </w:p>
    <w:p w14:paraId="3145EF17" w14:textId="74206482" w:rsidR="00C40DA1" w:rsidRDefault="00C40DA1" w:rsidP="00497DEE">
      <w:pPr>
        <w:pStyle w:val="Texto"/>
        <w:ind w:left="0"/>
      </w:pPr>
      <w:r>
        <w:t xml:space="preserve">Agregar a la clase, las propiedades necesarias, </w:t>
      </w:r>
      <w:proofErr w:type="spellStart"/>
      <w:r>
        <w:t>contructor</w:t>
      </w:r>
      <w:proofErr w:type="spellEnd"/>
      <w:r>
        <w:t xml:space="preserve"> y métodos set y </w:t>
      </w:r>
      <w:proofErr w:type="spellStart"/>
      <w:r>
        <w:t>get</w:t>
      </w:r>
      <w:proofErr w:type="spellEnd"/>
    </w:p>
    <w:p w14:paraId="19BCD414" w14:textId="1C9F6EAE" w:rsidR="00C40DA1" w:rsidRDefault="00C40DA1" w:rsidP="00497DEE">
      <w:pPr>
        <w:pStyle w:val="Texto"/>
        <w:ind w:left="0"/>
      </w:pPr>
      <w:r>
        <w:rPr>
          <w:noProof/>
        </w:rPr>
        <w:drawing>
          <wp:inline distT="0" distB="0" distL="0" distR="0" wp14:anchorId="119523D0" wp14:editId="69437675">
            <wp:extent cx="5930900" cy="3218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00" cy="3218815"/>
                    </a:xfrm>
                    <a:prstGeom prst="rect">
                      <a:avLst/>
                    </a:prstGeom>
                  </pic:spPr>
                </pic:pic>
              </a:graphicData>
            </a:graphic>
          </wp:inline>
        </w:drawing>
      </w:r>
      <w:r>
        <w:rPr>
          <w:noProof/>
        </w:rPr>
        <w:drawing>
          <wp:inline distT="0" distB="0" distL="0" distR="0" wp14:anchorId="5EBD9891" wp14:editId="50FC6832">
            <wp:extent cx="5930900" cy="3309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0900" cy="3309620"/>
                    </a:xfrm>
                    <a:prstGeom prst="rect">
                      <a:avLst/>
                    </a:prstGeom>
                  </pic:spPr>
                </pic:pic>
              </a:graphicData>
            </a:graphic>
          </wp:inline>
        </w:drawing>
      </w:r>
    </w:p>
    <w:p w14:paraId="2B65C5FB" w14:textId="7A68ED92" w:rsidR="009778B2" w:rsidRDefault="009778B2" w:rsidP="00497DEE">
      <w:pPr>
        <w:pStyle w:val="Texto"/>
        <w:ind w:left="0"/>
      </w:pPr>
    </w:p>
    <w:p w14:paraId="266EED81" w14:textId="156856E4" w:rsidR="009778B2" w:rsidRDefault="009778B2" w:rsidP="00497DEE">
      <w:pPr>
        <w:pStyle w:val="Texto"/>
        <w:ind w:left="0"/>
      </w:pPr>
    </w:p>
    <w:p w14:paraId="5EDA2C90" w14:textId="1599C9C0" w:rsidR="000C2776" w:rsidRDefault="000C2776" w:rsidP="00497DEE">
      <w:pPr>
        <w:pStyle w:val="Texto"/>
        <w:ind w:left="0"/>
      </w:pPr>
    </w:p>
    <w:p w14:paraId="47DD9022" w14:textId="19EF49D6" w:rsidR="003453E7" w:rsidRDefault="003453E7" w:rsidP="00497DEE">
      <w:pPr>
        <w:pStyle w:val="Texto"/>
        <w:ind w:left="0"/>
      </w:pPr>
    </w:p>
    <w:p w14:paraId="0BF05649" w14:textId="1E2AE332" w:rsidR="003453E7" w:rsidRDefault="003453E7" w:rsidP="00497DEE">
      <w:pPr>
        <w:pStyle w:val="Texto"/>
        <w:ind w:left="0"/>
      </w:pPr>
    </w:p>
    <w:p w14:paraId="6E5AC33D" w14:textId="2B00DF57" w:rsidR="003453E7" w:rsidRDefault="003453E7" w:rsidP="00497DEE">
      <w:pPr>
        <w:pStyle w:val="Texto"/>
        <w:ind w:left="0"/>
      </w:pPr>
    </w:p>
    <w:p w14:paraId="5B84E0E6" w14:textId="13B4BEA9" w:rsidR="003453E7" w:rsidRDefault="003453E7" w:rsidP="00497DEE">
      <w:pPr>
        <w:pStyle w:val="Texto"/>
        <w:ind w:left="0"/>
      </w:pPr>
    </w:p>
    <w:p w14:paraId="18030A7A" w14:textId="47B59CD2" w:rsidR="003453E7" w:rsidRDefault="003453E7" w:rsidP="00497DEE">
      <w:pPr>
        <w:pStyle w:val="Texto"/>
        <w:ind w:left="0"/>
      </w:pPr>
    </w:p>
    <w:p w14:paraId="1D4E0E77" w14:textId="77777777" w:rsidR="003453E7" w:rsidRDefault="003453E7" w:rsidP="00497DEE">
      <w:pPr>
        <w:pStyle w:val="Texto"/>
        <w:ind w:left="0"/>
      </w:pPr>
    </w:p>
    <w:p w14:paraId="73DC1E63" w14:textId="36865B9C" w:rsidR="000C2776" w:rsidRDefault="000C2776" w:rsidP="007E1F3B">
      <w:pPr>
        <w:pStyle w:val="Nivel2"/>
        <w:ind w:left="0"/>
        <w:jc w:val="left"/>
      </w:pPr>
      <w:r>
        <w:t xml:space="preserve">Crear </w:t>
      </w:r>
      <w:r w:rsidR="00EC5D0A">
        <w:t>paquetes informes</w:t>
      </w:r>
      <w:r>
        <w:t xml:space="preserve"> </w:t>
      </w:r>
    </w:p>
    <w:p w14:paraId="20EC51B5" w14:textId="190E382A" w:rsidR="000C2776" w:rsidRDefault="000C2776" w:rsidP="00497DEE">
      <w:pPr>
        <w:pStyle w:val="Texto"/>
        <w:ind w:left="0"/>
      </w:pPr>
    </w:p>
    <w:p w14:paraId="14428395" w14:textId="2F7018F1" w:rsidR="006B6FA6" w:rsidRDefault="000C2776" w:rsidP="000C2776">
      <w:pPr>
        <w:pStyle w:val="Texto"/>
        <w:ind w:left="0"/>
      </w:pPr>
      <w:r>
        <w:t xml:space="preserve">Clic derecho en la carpeta </w:t>
      </w:r>
      <w:proofErr w:type="spellStart"/>
      <w:r>
        <w:t>Source</w:t>
      </w:r>
      <w:proofErr w:type="spellEnd"/>
      <w:r>
        <w:t xml:space="preserve"> </w:t>
      </w:r>
      <w:proofErr w:type="spellStart"/>
      <w:r>
        <w:t>Package</w:t>
      </w:r>
      <w:proofErr w:type="spellEnd"/>
      <w:r>
        <w:t xml:space="preserve">, clic en la opción New, Clic en la opción Java </w:t>
      </w:r>
      <w:proofErr w:type="spellStart"/>
      <w:r>
        <w:t>Package</w:t>
      </w:r>
      <w:proofErr w:type="spellEnd"/>
      <w:r>
        <w:t xml:space="preserve">  </w:t>
      </w:r>
    </w:p>
    <w:p w14:paraId="69BD9324" w14:textId="77777777" w:rsidR="006B6FA6" w:rsidRDefault="006B6FA6" w:rsidP="000C2776">
      <w:pPr>
        <w:pStyle w:val="Texto"/>
        <w:ind w:left="0"/>
      </w:pPr>
    </w:p>
    <w:p w14:paraId="44C05412" w14:textId="08A18A20" w:rsidR="000C2776" w:rsidRDefault="006B6FA6" w:rsidP="000C2776">
      <w:pPr>
        <w:pStyle w:val="Texto"/>
        <w:ind w:left="0"/>
      </w:pPr>
      <w:r>
        <w:rPr>
          <w:noProof/>
        </w:rPr>
        <w:drawing>
          <wp:inline distT="0" distB="0" distL="0" distR="0" wp14:anchorId="383C9B08" wp14:editId="76012608">
            <wp:extent cx="5930900" cy="3336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0900" cy="3336290"/>
                    </a:xfrm>
                    <a:prstGeom prst="rect">
                      <a:avLst/>
                    </a:prstGeom>
                  </pic:spPr>
                </pic:pic>
              </a:graphicData>
            </a:graphic>
          </wp:inline>
        </w:drawing>
      </w:r>
    </w:p>
    <w:p w14:paraId="4E828611" w14:textId="77777777" w:rsidR="000C2776" w:rsidRDefault="000C2776" w:rsidP="000C2776">
      <w:pPr>
        <w:pStyle w:val="Texto"/>
        <w:ind w:left="0"/>
      </w:pPr>
    </w:p>
    <w:p w14:paraId="005E0CFA" w14:textId="77777777" w:rsidR="000C2776" w:rsidRDefault="000C2776" w:rsidP="000C2776">
      <w:pPr>
        <w:pStyle w:val="Texto"/>
        <w:ind w:left="0"/>
      </w:pPr>
      <w:r>
        <w:t xml:space="preserve">Escribir el nombre del paquete, dar clic en </w:t>
      </w:r>
      <w:proofErr w:type="spellStart"/>
      <w:r>
        <w:t>Finish</w:t>
      </w:r>
      <w:proofErr w:type="spellEnd"/>
    </w:p>
    <w:p w14:paraId="33247B48" w14:textId="76ABC0C6" w:rsidR="000C2776" w:rsidRDefault="000C2776" w:rsidP="000C2776">
      <w:pPr>
        <w:pStyle w:val="Texto"/>
        <w:ind w:left="0"/>
      </w:pPr>
      <w:r>
        <w:rPr>
          <w:noProof/>
        </w:rPr>
        <w:drawing>
          <wp:inline distT="0" distB="0" distL="0" distR="0" wp14:anchorId="3CC91473" wp14:editId="712013FD">
            <wp:extent cx="5240947" cy="3833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4306" cy="3836092"/>
                    </a:xfrm>
                    <a:prstGeom prst="rect">
                      <a:avLst/>
                    </a:prstGeom>
                  </pic:spPr>
                </pic:pic>
              </a:graphicData>
            </a:graphic>
          </wp:inline>
        </w:drawing>
      </w:r>
    </w:p>
    <w:p w14:paraId="360F737A" w14:textId="09CDD96E" w:rsidR="006D3634" w:rsidRDefault="006D3634" w:rsidP="000C2776">
      <w:pPr>
        <w:pStyle w:val="Texto"/>
        <w:ind w:left="0"/>
      </w:pPr>
    </w:p>
    <w:p w14:paraId="391AF6BA" w14:textId="5A780606" w:rsidR="006D3634" w:rsidRDefault="006D3634" w:rsidP="000C2776">
      <w:pPr>
        <w:pStyle w:val="Texto"/>
        <w:ind w:left="0"/>
      </w:pPr>
    </w:p>
    <w:p w14:paraId="498C06D2" w14:textId="1AB808BB" w:rsidR="006D3634" w:rsidRDefault="00A861DB" w:rsidP="007E1F3B">
      <w:pPr>
        <w:pStyle w:val="Nivel2"/>
        <w:ind w:left="0"/>
      </w:pPr>
      <w:r>
        <w:t>Agregar reporte</w:t>
      </w:r>
    </w:p>
    <w:p w14:paraId="2133B9B0" w14:textId="586760EA" w:rsidR="0054786C" w:rsidRDefault="0054786C" w:rsidP="000C2776">
      <w:pPr>
        <w:pStyle w:val="Texto"/>
        <w:ind w:left="0"/>
      </w:pPr>
    </w:p>
    <w:p w14:paraId="10FDD1E5" w14:textId="2DAC7EB9" w:rsidR="0054786C" w:rsidRDefault="0054786C" w:rsidP="000C2776">
      <w:pPr>
        <w:pStyle w:val="Texto"/>
        <w:ind w:left="0"/>
      </w:pPr>
      <w:r>
        <w:t xml:space="preserve">Clic derecho en el paquete informes, luego clic en la opción New, clic </w:t>
      </w:r>
      <w:proofErr w:type="spellStart"/>
      <w:r>
        <w:t>Empty</w:t>
      </w:r>
      <w:proofErr w:type="spellEnd"/>
      <w:r>
        <w:t xml:space="preserve"> </w:t>
      </w:r>
      <w:proofErr w:type="spellStart"/>
      <w:r>
        <w:t>report</w:t>
      </w:r>
      <w:proofErr w:type="spellEnd"/>
    </w:p>
    <w:p w14:paraId="2356974F" w14:textId="7B1F6D4F" w:rsidR="00A861DB" w:rsidRDefault="00A861DB" w:rsidP="000C2776">
      <w:pPr>
        <w:pStyle w:val="Texto"/>
        <w:ind w:left="0"/>
      </w:pPr>
      <w:r>
        <w:rPr>
          <w:noProof/>
        </w:rPr>
        <w:drawing>
          <wp:inline distT="0" distB="0" distL="0" distR="0" wp14:anchorId="3AC486EF" wp14:editId="6AB0B601">
            <wp:extent cx="5930900" cy="3336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0900" cy="3336290"/>
                    </a:xfrm>
                    <a:prstGeom prst="rect">
                      <a:avLst/>
                    </a:prstGeom>
                  </pic:spPr>
                </pic:pic>
              </a:graphicData>
            </a:graphic>
          </wp:inline>
        </w:drawing>
      </w:r>
    </w:p>
    <w:p w14:paraId="7FB17897" w14:textId="566C33A9" w:rsidR="004674F7" w:rsidRDefault="004674F7" w:rsidP="000C2776">
      <w:pPr>
        <w:pStyle w:val="Texto"/>
        <w:ind w:left="0"/>
      </w:pPr>
    </w:p>
    <w:p w14:paraId="1006CF83" w14:textId="07A8CCBB" w:rsidR="004674F7" w:rsidRDefault="00EF55BD" w:rsidP="000C2776">
      <w:pPr>
        <w:pStyle w:val="Texto"/>
        <w:ind w:left="0"/>
      </w:pPr>
      <w:r>
        <w:t xml:space="preserve">En la ventana que aparece, escribir el nombre del reporte a realizar, clic en </w:t>
      </w:r>
      <w:proofErr w:type="spellStart"/>
      <w:r>
        <w:t>Finish</w:t>
      </w:r>
      <w:proofErr w:type="spellEnd"/>
      <w:r>
        <w:t xml:space="preserve"> </w:t>
      </w:r>
    </w:p>
    <w:p w14:paraId="3B254AD9" w14:textId="71C2D495" w:rsidR="00EF55BD" w:rsidRDefault="00EF55BD" w:rsidP="000C2776">
      <w:pPr>
        <w:pStyle w:val="Texto"/>
        <w:ind w:left="0"/>
      </w:pPr>
      <w:r>
        <w:rPr>
          <w:noProof/>
        </w:rPr>
        <w:lastRenderedPageBreak/>
        <w:drawing>
          <wp:inline distT="0" distB="0" distL="0" distR="0" wp14:anchorId="47CB189F" wp14:editId="418281A5">
            <wp:extent cx="5930900" cy="42811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0900" cy="4281170"/>
                    </a:xfrm>
                    <a:prstGeom prst="rect">
                      <a:avLst/>
                    </a:prstGeom>
                  </pic:spPr>
                </pic:pic>
              </a:graphicData>
            </a:graphic>
          </wp:inline>
        </w:drawing>
      </w:r>
    </w:p>
    <w:p w14:paraId="5A62503D" w14:textId="09B9C14B" w:rsidR="00B85592" w:rsidRDefault="00B85592" w:rsidP="000C2776">
      <w:pPr>
        <w:pStyle w:val="Texto"/>
        <w:ind w:left="0"/>
      </w:pPr>
      <w:r>
        <w:rPr>
          <w:noProof/>
        </w:rPr>
        <w:drawing>
          <wp:inline distT="0" distB="0" distL="0" distR="0" wp14:anchorId="60BA1384" wp14:editId="5D8BA50A">
            <wp:extent cx="4446306" cy="38874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1454" cy="3891924"/>
                    </a:xfrm>
                    <a:prstGeom prst="rect">
                      <a:avLst/>
                    </a:prstGeom>
                  </pic:spPr>
                </pic:pic>
              </a:graphicData>
            </a:graphic>
          </wp:inline>
        </w:drawing>
      </w:r>
    </w:p>
    <w:p w14:paraId="36391464" w14:textId="46D0185E" w:rsidR="004D16CA" w:rsidRDefault="004D16CA" w:rsidP="000C2776">
      <w:pPr>
        <w:pStyle w:val="Texto"/>
        <w:ind w:left="0"/>
      </w:pPr>
    </w:p>
    <w:p w14:paraId="3843B866" w14:textId="6F6AE5A9" w:rsidR="004D16CA" w:rsidRDefault="004D16CA" w:rsidP="000C2776">
      <w:pPr>
        <w:pStyle w:val="Texto"/>
        <w:ind w:left="0"/>
      </w:pPr>
    </w:p>
    <w:p w14:paraId="12F8D194" w14:textId="65469AA6" w:rsidR="004D16CA" w:rsidRDefault="00B11B2F" w:rsidP="00DF5B83">
      <w:pPr>
        <w:pStyle w:val="Nivel2"/>
        <w:ind w:left="0"/>
      </w:pPr>
      <w:r>
        <w:lastRenderedPageBreak/>
        <w:t xml:space="preserve">Agregar un </w:t>
      </w:r>
      <w:proofErr w:type="spellStart"/>
      <w:r>
        <w:t>Dataset</w:t>
      </w:r>
      <w:proofErr w:type="spellEnd"/>
      <w:r>
        <w:t xml:space="preserve"> </w:t>
      </w:r>
    </w:p>
    <w:p w14:paraId="60A7B5BC" w14:textId="1CF3C890" w:rsidR="00B11B2F" w:rsidRDefault="00B11B2F" w:rsidP="000C2776">
      <w:pPr>
        <w:pStyle w:val="Texto"/>
        <w:ind w:left="0"/>
      </w:pPr>
    </w:p>
    <w:p w14:paraId="76BF3976" w14:textId="6BA48C01" w:rsidR="003F3840" w:rsidRDefault="00B11B2F" w:rsidP="000C2776">
      <w:pPr>
        <w:pStyle w:val="Texto"/>
        <w:ind w:left="0"/>
      </w:pPr>
      <w:r>
        <w:t xml:space="preserve">Clic derecho en el reporte, clic en </w:t>
      </w:r>
      <w:proofErr w:type="spellStart"/>
      <w:r>
        <w:t>Add</w:t>
      </w:r>
      <w:proofErr w:type="spellEnd"/>
      <w:r>
        <w:t xml:space="preserve"> </w:t>
      </w:r>
      <w:proofErr w:type="spellStart"/>
      <w:r>
        <w:t>Dataset</w:t>
      </w:r>
      <w:proofErr w:type="spellEnd"/>
    </w:p>
    <w:p w14:paraId="059B78B1" w14:textId="3871DB71" w:rsidR="008027F9" w:rsidRDefault="008027F9" w:rsidP="000C2776">
      <w:pPr>
        <w:pStyle w:val="Texto"/>
        <w:ind w:left="0"/>
      </w:pPr>
    </w:p>
    <w:p w14:paraId="02FC6049" w14:textId="229BEC3D" w:rsidR="008027F9" w:rsidRDefault="008027F9" w:rsidP="000C2776">
      <w:pPr>
        <w:pStyle w:val="Texto"/>
        <w:ind w:left="0"/>
      </w:pPr>
      <w:r>
        <w:rPr>
          <w:noProof/>
        </w:rPr>
        <w:drawing>
          <wp:inline distT="0" distB="0" distL="0" distR="0" wp14:anchorId="375C83AB" wp14:editId="73788C05">
            <wp:extent cx="5930900" cy="3336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0900" cy="3336290"/>
                    </a:xfrm>
                    <a:prstGeom prst="rect">
                      <a:avLst/>
                    </a:prstGeom>
                  </pic:spPr>
                </pic:pic>
              </a:graphicData>
            </a:graphic>
          </wp:inline>
        </w:drawing>
      </w:r>
    </w:p>
    <w:p w14:paraId="52C2ACF6" w14:textId="11723A2D" w:rsidR="003B6ED5" w:rsidRDefault="003B6ED5" w:rsidP="000C2776">
      <w:pPr>
        <w:pStyle w:val="Texto"/>
        <w:ind w:left="0"/>
      </w:pPr>
    </w:p>
    <w:p w14:paraId="662E9DE5" w14:textId="256C5A52" w:rsidR="003B6ED5" w:rsidRDefault="003B6ED5" w:rsidP="000C2776">
      <w:pPr>
        <w:pStyle w:val="Texto"/>
        <w:ind w:left="0"/>
      </w:pPr>
    </w:p>
    <w:p w14:paraId="48D1C67E" w14:textId="1F2B7924" w:rsidR="003B6ED5" w:rsidRDefault="003B6ED5" w:rsidP="000C2776">
      <w:pPr>
        <w:pStyle w:val="Texto"/>
        <w:ind w:left="0"/>
      </w:pPr>
      <w:r>
        <w:t xml:space="preserve">En el campo </w:t>
      </w:r>
      <w:proofErr w:type="spellStart"/>
      <w:r>
        <w:t>dataset</w:t>
      </w:r>
      <w:proofErr w:type="spellEnd"/>
      <w:r>
        <w:t xml:space="preserve"> </w:t>
      </w:r>
      <w:proofErr w:type="spellStart"/>
      <w:r>
        <w:t>name</w:t>
      </w:r>
      <w:proofErr w:type="spellEnd"/>
      <w:r>
        <w:t xml:space="preserve"> </w:t>
      </w:r>
      <w:proofErr w:type="spellStart"/>
      <w:r>
        <w:t>colocamor</w:t>
      </w:r>
      <w:proofErr w:type="spellEnd"/>
      <w:r>
        <w:t xml:space="preserve"> el nombre de la clase que esta en el modelo, elegir la opción </w:t>
      </w:r>
      <w:proofErr w:type="spellStart"/>
      <w:r>
        <w:t>Create</w:t>
      </w:r>
      <w:proofErr w:type="spellEnd"/>
      <w:r>
        <w:t xml:space="preserve"> </w:t>
      </w:r>
      <w:proofErr w:type="spellStart"/>
      <w:r>
        <w:t>an</w:t>
      </w:r>
      <w:proofErr w:type="spellEnd"/>
      <w:r>
        <w:t xml:space="preserve"> </w:t>
      </w:r>
      <w:proofErr w:type="spellStart"/>
      <w:r>
        <w:t>empty</w:t>
      </w:r>
      <w:proofErr w:type="spellEnd"/>
      <w:r>
        <w:t xml:space="preserve"> </w:t>
      </w:r>
      <w:proofErr w:type="spellStart"/>
      <w:r>
        <w:t>dataset</w:t>
      </w:r>
      <w:proofErr w:type="spellEnd"/>
    </w:p>
    <w:p w14:paraId="133B63D9" w14:textId="55F65B79" w:rsidR="008027F9" w:rsidRDefault="008027F9" w:rsidP="000C2776">
      <w:pPr>
        <w:pStyle w:val="Texto"/>
        <w:ind w:left="0"/>
      </w:pPr>
      <w:r>
        <w:rPr>
          <w:noProof/>
        </w:rPr>
        <w:lastRenderedPageBreak/>
        <w:drawing>
          <wp:inline distT="0" distB="0" distL="0" distR="0" wp14:anchorId="3BD41353" wp14:editId="100355AD">
            <wp:extent cx="5930900" cy="4501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0900" cy="4501515"/>
                    </a:xfrm>
                    <a:prstGeom prst="rect">
                      <a:avLst/>
                    </a:prstGeom>
                  </pic:spPr>
                </pic:pic>
              </a:graphicData>
            </a:graphic>
          </wp:inline>
        </w:drawing>
      </w:r>
    </w:p>
    <w:p w14:paraId="72050E2E" w14:textId="77777777" w:rsidR="009918A5" w:rsidRDefault="009918A5" w:rsidP="000C2776">
      <w:pPr>
        <w:pStyle w:val="Texto"/>
        <w:ind w:left="0"/>
      </w:pPr>
    </w:p>
    <w:p w14:paraId="1BCB15FF" w14:textId="576D5BE1" w:rsidR="00947524" w:rsidRDefault="00867C93" w:rsidP="000C2776">
      <w:pPr>
        <w:pStyle w:val="Texto"/>
        <w:ind w:left="0"/>
      </w:pPr>
      <w:r>
        <w:t>Agregar los Field</w:t>
      </w:r>
      <w:r w:rsidR="00E02A9C">
        <w:t xml:space="preserve"> que serian los atributos de la clase Alumno</w:t>
      </w:r>
    </w:p>
    <w:p w14:paraId="77660786" w14:textId="5CFDB8C7" w:rsidR="00947524" w:rsidRDefault="00601C96" w:rsidP="000C2776">
      <w:pPr>
        <w:pStyle w:val="Texto"/>
        <w:ind w:left="0"/>
      </w:pPr>
      <w:r>
        <w:rPr>
          <w:noProof/>
        </w:rPr>
        <w:drawing>
          <wp:inline distT="0" distB="0" distL="0" distR="0" wp14:anchorId="13F7ABA5" wp14:editId="0C1A0350">
            <wp:extent cx="5930900" cy="3336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0900" cy="3336290"/>
                    </a:xfrm>
                    <a:prstGeom prst="rect">
                      <a:avLst/>
                    </a:prstGeom>
                  </pic:spPr>
                </pic:pic>
              </a:graphicData>
            </a:graphic>
          </wp:inline>
        </w:drawing>
      </w:r>
    </w:p>
    <w:p w14:paraId="0CA68449" w14:textId="5902C25D" w:rsidR="00601C96" w:rsidRDefault="00C1226F" w:rsidP="000C2776">
      <w:pPr>
        <w:pStyle w:val="Texto"/>
        <w:ind w:left="0"/>
      </w:pPr>
      <w:r>
        <w:t>Se hace el mismo proceso para el Field</w:t>
      </w:r>
      <w:r w:rsidR="00F13A40">
        <w:t xml:space="preserve"> del reporte</w:t>
      </w:r>
    </w:p>
    <w:p w14:paraId="500A395A" w14:textId="5EE90B66" w:rsidR="00601C96" w:rsidRDefault="00601C96" w:rsidP="000C2776">
      <w:pPr>
        <w:pStyle w:val="Texto"/>
        <w:ind w:left="0"/>
      </w:pPr>
      <w:r>
        <w:rPr>
          <w:noProof/>
        </w:rPr>
        <w:lastRenderedPageBreak/>
        <w:drawing>
          <wp:inline distT="0" distB="0" distL="0" distR="0" wp14:anchorId="04D45AB3" wp14:editId="61BBC395">
            <wp:extent cx="5930900" cy="33362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900" cy="3336290"/>
                    </a:xfrm>
                    <a:prstGeom prst="rect">
                      <a:avLst/>
                    </a:prstGeom>
                  </pic:spPr>
                </pic:pic>
              </a:graphicData>
            </a:graphic>
          </wp:inline>
        </w:drawing>
      </w:r>
    </w:p>
    <w:p w14:paraId="2D674303" w14:textId="648FC72E" w:rsidR="00182378" w:rsidRDefault="00182378" w:rsidP="000C2776">
      <w:pPr>
        <w:pStyle w:val="Texto"/>
        <w:ind w:left="0"/>
      </w:pPr>
    </w:p>
    <w:p w14:paraId="7AD90CEB" w14:textId="6EB88F10" w:rsidR="00DC62E7" w:rsidRDefault="00DC62E7" w:rsidP="000C2776">
      <w:pPr>
        <w:pStyle w:val="Texto"/>
        <w:ind w:left="0"/>
      </w:pPr>
      <w:r>
        <w:t xml:space="preserve">Seleccionar los campos </w:t>
      </w:r>
      <w:proofErr w:type="spellStart"/>
      <w:r>
        <w:t>Fields</w:t>
      </w:r>
      <w:proofErr w:type="spellEnd"/>
      <w:r>
        <w:t xml:space="preserve"> del </w:t>
      </w:r>
      <w:proofErr w:type="spellStart"/>
      <w:r>
        <w:t>dataset</w:t>
      </w:r>
      <w:proofErr w:type="spellEnd"/>
      <w:r>
        <w:t xml:space="preserve"> creado, arrastrar y </w:t>
      </w:r>
      <w:proofErr w:type="spellStart"/>
      <w:r>
        <w:t>sueltar</w:t>
      </w:r>
      <w:proofErr w:type="spellEnd"/>
      <w:r>
        <w:t xml:space="preserve"> en el detalle del reporte</w:t>
      </w:r>
    </w:p>
    <w:p w14:paraId="1589E7EE" w14:textId="52DC45F4" w:rsidR="00DC62E7" w:rsidRDefault="00DC62E7" w:rsidP="000C2776">
      <w:pPr>
        <w:pStyle w:val="Texto"/>
        <w:ind w:left="0"/>
      </w:pPr>
      <w:r>
        <w:rPr>
          <w:noProof/>
        </w:rPr>
        <w:drawing>
          <wp:inline distT="0" distB="0" distL="0" distR="0" wp14:anchorId="67748239" wp14:editId="7BB4A3B6">
            <wp:extent cx="3114675" cy="4067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4675" cy="4067175"/>
                    </a:xfrm>
                    <a:prstGeom prst="rect">
                      <a:avLst/>
                    </a:prstGeom>
                  </pic:spPr>
                </pic:pic>
              </a:graphicData>
            </a:graphic>
          </wp:inline>
        </w:drawing>
      </w:r>
    </w:p>
    <w:p w14:paraId="220EF948" w14:textId="400620DB" w:rsidR="000F5555" w:rsidRDefault="000F5555" w:rsidP="000C2776">
      <w:pPr>
        <w:pStyle w:val="Texto"/>
        <w:ind w:left="0"/>
      </w:pPr>
    </w:p>
    <w:p w14:paraId="462757D6" w14:textId="6E618442" w:rsidR="002C1171" w:rsidRDefault="002C1171" w:rsidP="000C2776">
      <w:pPr>
        <w:pStyle w:val="Texto"/>
        <w:ind w:left="0"/>
      </w:pPr>
    </w:p>
    <w:p w14:paraId="2E1BB7D0" w14:textId="78676653" w:rsidR="002C1171" w:rsidRDefault="002C1171" w:rsidP="000C2776">
      <w:pPr>
        <w:pStyle w:val="Texto"/>
        <w:ind w:left="0"/>
      </w:pPr>
    </w:p>
    <w:p w14:paraId="31CD6E19" w14:textId="310576F2" w:rsidR="002C1171" w:rsidRDefault="002C1171" w:rsidP="000C2776">
      <w:pPr>
        <w:pStyle w:val="Texto"/>
        <w:ind w:left="0"/>
      </w:pPr>
    </w:p>
    <w:p w14:paraId="39B0EECB" w14:textId="75E872B6" w:rsidR="002C1171" w:rsidRPr="002C1171" w:rsidRDefault="002C1171" w:rsidP="000C2776">
      <w:pPr>
        <w:pStyle w:val="Texto"/>
        <w:ind w:left="0"/>
        <w:rPr>
          <w:lang w:val="es-US"/>
        </w:rPr>
      </w:pPr>
      <w:r>
        <w:t xml:space="preserve">De la palete, seleccionar </w:t>
      </w:r>
      <w:proofErr w:type="spellStart"/>
      <w:r>
        <w:t>Static</w:t>
      </w:r>
      <w:proofErr w:type="spellEnd"/>
      <w:r>
        <w:t xml:space="preserve"> Text arrast</w:t>
      </w:r>
      <w:r w:rsidR="00096935">
        <w:t>r</w:t>
      </w:r>
      <w:r>
        <w:t xml:space="preserve">ar al </w:t>
      </w:r>
      <w:proofErr w:type="spellStart"/>
      <w:r>
        <w:t>title</w:t>
      </w:r>
      <w:proofErr w:type="spellEnd"/>
      <w:r>
        <w:t xml:space="preserve"> de reporte, luego personalizar colocando le tamaño </w:t>
      </w:r>
      <w:r>
        <w:lastRenderedPageBreak/>
        <w:t>y color de texto</w:t>
      </w:r>
    </w:p>
    <w:p w14:paraId="0433671C" w14:textId="19E2B86B" w:rsidR="000F5555" w:rsidRDefault="00150BE9" w:rsidP="000C2776">
      <w:pPr>
        <w:pStyle w:val="Texto"/>
        <w:ind w:left="0"/>
      </w:pPr>
      <w:r>
        <w:rPr>
          <w:noProof/>
        </w:rPr>
        <w:drawing>
          <wp:inline distT="0" distB="0" distL="0" distR="0" wp14:anchorId="7F537F10" wp14:editId="3DBD1530">
            <wp:extent cx="5930900" cy="3336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0900" cy="3336290"/>
                    </a:xfrm>
                    <a:prstGeom prst="rect">
                      <a:avLst/>
                    </a:prstGeom>
                  </pic:spPr>
                </pic:pic>
              </a:graphicData>
            </a:graphic>
          </wp:inline>
        </w:drawing>
      </w:r>
    </w:p>
    <w:p w14:paraId="29C99C84" w14:textId="6564670E" w:rsidR="00150BE9" w:rsidRDefault="00150BE9" w:rsidP="000C2776">
      <w:pPr>
        <w:pStyle w:val="Texto"/>
        <w:ind w:left="0"/>
      </w:pPr>
    </w:p>
    <w:p w14:paraId="5F292966" w14:textId="27F9B515" w:rsidR="00096935" w:rsidRPr="002C1171" w:rsidRDefault="00096935" w:rsidP="00096935">
      <w:pPr>
        <w:pStyle w:val="Texto"/>
        <w:ind w:left="0"/>
        <w:rPr>
          <w:lang w:val="es-US"/>
        </w:rPr>
      </w:pPr>
      <w:r>
        <w:t xml:space="preserve">De la palete, seleccionar Line arrastrar al </w:t>
      </w:r>
      <w:proofErr w:type="spellStart"/>
      <w:r>
        <w:t>Column</w:t>
      </w:r>
      <w:proofErr w:type="spellEnd"/>
      <w:r>
        <w:t xml:space="preserve"> </w:t>
      </w:r>
      <w:proofErr w:type="spellStart"/>
      <w:r>
        <w:t>Header</w:t>
      </w:r>
      <w:proofErr w:type="spellEnd"/>
      <w:r>
        <w:t xml:space="preserve"> de reporte, luego personalizar</w:t>
      </w:r>
    </w:p>
    <w:p w14:paraId="57D26318" w14:textId="77777777" w:rsidR="00E72032" w:rsidRPr="00096935" w:rsidRDefault="00E72032" w:rsidP="000C2776">
      <w:pPr>
        <w:pStyle w:val="Texto"/>
        <w:ind w:left="0"/>
        <w:rPr>
          <w:lang w:val="es-US"/>
        </w:rPr>
      </w:pPr>
    </w:p>
    <w:p w14:paraId="5701D1D5" w14:textId="4AF18A4B" w:rsidR="00150BE9" w:rsidRDefault="00C406A2" w:rsidP="000C2776">
      <w:pPr>
        <w:pStyle w:val="Texto"/>
        <w:ind w:left="0"/>
      </w:pPr>
      <w:r>
        <w:rPr>
          <w:noProof/>
        </w:rPr>
        <w:drawing>
          <wp:inline distT="0" distB="0" distL="0" distR="0" wp14:anchorId="6C76E30B" wp14:editId="78468D8D">
            <wp:extent cx="5930900" cy="33362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0900" cy="3336290"/>
                    </a:xfrm>
                    <a:prstGeom prst="rect">
                      <a:avLst/>
                    </a:prstGeom>
                  </pic:spPr>
                </pic:pic>
              </a:graphicData>
            </a:graphic>
          </wp:inline>
        </w:drawing>
      </w:r>
    </w:p>
    <w:p w14:paraId="2F534719" w14:textId="28DB5A7B" w:rsidR="00041CA3" w:rsidRDefault="00041CA3" w:rsidP="000C2776">
      <w:pPr>
        <w:pStyle w:val="Texto"/>
        <w:ind w:left="0"/>
      </w:pPr>
    </w:p>
    <w:p w14:paraId="022AF6B5" w14:textId="45471EF2" w:rsidR="00041CA3" w:rsidRDefault="00041CA3" w:rsidP="000C2776">
      <w:pPr>
        <w:pStyle w:val="Texto"/>
        <w:ind w:left="0"/>
      </w:pPr>
    </w:p>
    <w:p w14:paraId="547B15AA" w14:textId="10FAECE2" w:rsidR="00041CA3" w:rsidRDefault="00041CA3" w:rsidP="000C2776">
      <w:pPr>
        <w:pStyle w:val="Texto"/>
        <w:ind w:left="0"/>
      </w:pPr>
    </w:p>
    <w:p w14:paraId="055E5094" w14:textId="0E45F345" w:rsidR="00041CA3" w:rsidRDefault="00041CA3" w:rsidP="000C2776">
      <w:pPr>
        <w:pStyle w:val="Texto"/>
        <w:ind w:left="0"/>
      </w:pPr>
    </w:p>
    <w:p w14:paraId="2C9245B4" w14:textId="43AAC4E3" w:rsidR="00041CA3" w:rsidRDefault="00041CA3" w:rsidP="000C2776">
      <w:pPr>
        <w:pStyle w:val="Texto"/>
        <w:ind w:left="0"/>
      </w:pPr>
    </w:p>
    <w:p w14:paraId="09500472" w14:textId="77777777" w:rsidR="00DF5B83" w:rsidRDefault="00DF5B83" w:rsidP="000C2776">
      <w:pPr>
        <w:pStyle w:val="Texto"/>
        <w:ind w:left="0"/>
      </w:pPr>
    </w:p>
    <w:p w14:paraId="5929D749" w14:textId="46855930" w:rsidR="00041CA3" w:rsidRDefault="00041CA3" w:rsidP="000C2776">
      <w:pPr>
        <w:pStyle w:val="Texto"/>
        <w:ind w:left="0"/>
      </w:pPr>
    </w:p>
    <w:p w14:paraId="04BB6E24" w14:textId="01FF1B3C" w:rsidR="00041CA3" w:rsidRDefault="00C700EC" w:rsidP="000C2776">
      <w:pPr>
        <w:pStyle w:val="Texto"/>
        <w:ind w:left="0"/>
      </w:pPr>
      <w:r>
        <w:lastRenderedPageBreak/>
        <w:t xml:space="preserve">Para el campo calculado seleccionamos </w:t>
      </w:r>
      <w:r w:rsidR="00E34B9D">
        <w:t>la Variables REPORT_COUNT</w:t>
      </w:r>
      <w:r w:rsidR="00DA00A9">
        <w:t xml:space="preserve"> arrastramos y soltamos en el </w:t>
      </w:r>
      <w:proofErr w:type="spellStart"/>
      <w:r w:rsidR="00DA00A9">
        <w:t>Column</w:t>
      </w:r>
      <w:proofErr w:type="spellEnd"/>
      <w:r w:rsidR="00DA00A9">
        <w:t xml:space="preserve"> </w:t>
      </w:r>
      <w:proofErr w:type="spellStart"/>
      <w:r w:rsidR="00DA00A9">
        <w:t>Footer</w:t>
      </w:r>
      <w:proofErr w:type="spellEnd"/>
      <w:r w:rsidR="00DA00A9">
        <w:t xml:space="preserve"> </w:t>
      </w:r>
    </w:p>
    <w:p w14:paraId="4A32F8E1" w14:textId="535B3960" w:rsidR="00041CA3" w:rsidRDefault="00041CA3" w:rsidP="000C2776">
      <w:pPr>
        <w:pStyle w:val="Texto"/>
        <w:ind w:left="0"/>
      </w:pPr>
      <w:r>
        <w:rPr>
          <w:noProof/>
        </w:rPr>
        <w:drawing>
          <wp:inline distT="0" distB="0" distL="0" distR="0" wp14:anchorId="38C31863" wp14:editId="2F8B5B84">
            <wp:extent cx="3876675" cy="42862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6675" cy="4286250"/>
                    </a:xfrm>
                    <a:prstGeom prst="rect">
                      <a:avLst/>
                    </a:prstGeom>
                  </pic:spPr>
                </pic:pic>
              </a:graphicData>
            </a:graphic>
          </wp:inline>
        </w:drawing>
      </w:r>
    </w:p>
    <w:p w14:paraId="6DB4F8AE" w14:textId="52B51F20" w:rsidR="001E2CFB" w:rsidRDefault="001E2CFB" w:rsidP="000C2776">
      <w:pPr>
        <w:pStyle w:val="Texto"/>
        <w:ind w:left="0"/>
      </w:pPr>
    </w:p>
    <w:p w14:paraId="0977E878" w14:textId="5EAFE276" w:rsidR="001E2CFB" w:rsidRDefault="00041E2F" w:rsidP="000C2776">
      <w:pPr>
        <w:pStyle w:val="Texto"/>
        <w:ind w:left="0"/>
      </w:pPr>
      <w:r>
        <w:t xml:space="preserve">Clic en Compile </w:t>
      </w:r>
      <w:proofErr w:type="spellStart"/>
      <w:r>
        <w:t>Report</w:t>
      </w:r>
      <w:proofErr w:type="spellEnd"/>
    </w:p>
    <w:p w14:paraId="0F62ED50" w14:textId="28257885" w:rsidR="001E2CFB" w:rsidRDefault="001E2CFB" w:rsidP="000C2776">
      <w:pPr>
        <w:pStyle w:val="Texto"/>
        <w:ind w:left="0"/>
      </w:pPr>
      <w:r>
        <w:rPr>
          <w:noProof/>
        </w:rPr>
        <w:drawing>
          <wp:inline distT="0" distB="0" distL="0" distR="0" wp14:anchorId="408D3B71" wp14:editId="3C8C5554">
            <wp:extent cx="59309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0900" cy="3336290"/>
                    </a:xfrm>
                    <a:prstGeom prst="rect">
                      <a:avLst/>
                    </a:prstGeom>
                  </pic:spPr>
                </pic:pic>
              </a:graphicData>
            </a:graphic>
          </wp:inline>
        </w:drawing>
      </w:r>
    </w:p>
    <w:p w14:paraId="4082125C" w14:textId="59073B6C" w:rsidR="00C406A2" w:rsidRDefault="00C406A2" w:rsidP="000C2776">
      <w:pPr>
        <w:pStyle w:val="Texto"/>
        <w:ind w:left="0"/>
      </w:pPr>
    </w:p>
    <w:p w14:paraId="057F7C93" w14:textId="7324CE6D" w:rsidR="00C406A2" w:rsidRDefault="00C406A2" w:rsidP="000C2776">
      <w:pPr>
        <w:pStyle w:val="Texto"/>
        <w:ind w:left="0"/>
      </w:pPr>
    </w:p>
    <w:p w14:paraId="744DCDF0" w14:textId="34B6D75F" w:rsidR="003F3840" w:rsidRDefault="003F3840" w:rsidP="000C2776">
      <w:pPr>
        <w:pStyle w:val="Texto"/>
        <w:ind w:left="0"/>
      </w:pPr>
    </w:p>
    <w:p w14:paraId="5440D838" w14:textId="07D12602" w:rsidR="001D53D3" w:rsidRDefault="00F10E4E" w:rsidP="000C2776">
      <w:pPr>
        <w:pStyle w:val="Texto"/>
        <w:ind w:left="0"/>
      </w:pPr>
      <w:r>
        <w:t xml:space="preserve">Resultado de la configuración </w:t>
      </w:r>
    </w:p>
    <w:p w14:paraId="3DAC5352" w14:textId="539089DB" w:rsidR="00D22256" w:rsidRDefault="00D22256" w:rsidP="000C2776">
      <w:pPr>
        <w:pStyle w:val="Texto"/>
        <w:ind w:left="0"/>
      </w:pPr>
      <w:r>
        <w:rPr>
          <w:noProof/>
        </w:rPr>
        <w:drawing>
          <wp:inline distT="0" distB="0" distL="0" distR="0" wp14:anchorId="025F31D9" wp14:editId="130BBFA7">
            <wp:extent cx="5930900" cy="2712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0900" cy="2712085"/>
                    </a:xfrm>
                    <a:prstGeom prst="rect">
                      <a:avLst/>
                    </a:prstGeom>
                  </pic:spPr>
                </pic:pic>
              </a:graphicData>
            </a:graphic>
          </wp:inline>
        </w:drawing>
      </w:r>
    </w:p>
    <w:p w14:paraId="6B056980" w14:textId="49AD56A0" w:rsidR="00AB771D" w:rsidRDefault="00AB771D" w:rsidP="000C2776">
      <w:pPr>
        <w:pStyle w:val="Texto"/>
        <w:ind w:left="0"/>
      </w:pPr>
    </w:p>
    <w:p w14:paraId="19E10D2C" w14:textId="69C30AAD" w:rsidR="00AB771D" w:rsidRDefault="00AB771D" w:rsidP="000C2776">
      <w:pPr>
        <w:pStyle w:val="Texto"/>
        <w:ind w:left="0"/>
      </w:pPr>
    </w:p>
    <w:p w14:paraId="04C6860E" w14:textId="08F02C8D" w:rsidR="00C5395D" w:rsidRDefault="00C5395D" w:rsidP="00DF5B83">
      <w:pPr>
        <w:pStyle w:val="Nivel2"/>
        <w:ind w:left="0"/>
      </w:pPr>
      <w:r>
        <w:t xml:space="preserve">Diseñar formulario </w:t>
      </w:r>
    </w:p>
    <w:p w14:paraId="00E9E1C9" w14:textId="27879737" w:rsidR="00C5395D" w:rsidRDefault="00C5395D" w:rsidP="000C2776">
      <w:pPr>
        <w:pStyle w:val="Texto"/>
        <w:ind w:left="0"/>
      </w:pPr>
    </w:p>
    <w:p w14:paraId="17C0DF7E" w14:textId="0844DA33" w:rsidR="00C5395D" w:rsidRDefault="00C5395D" w:rsidP="000C2776">
      <w:pPr>
        <w:pStyle w:val="Texto"/>
        <w:ind w:left="0"/>
      </w:pPr>
      <w:r>
        <w:t xml:space="preserve">Doble clic en el archivo de extensión </w:t>
      </w:r>
      <w:proofErr w:type="spellStart"/>
      <w:r>
        <w:t>fxml</w:t>
      </w:r>
      <w:proofErr w:type="spellEnd"/>
    </w:p>
    <w:p w14:paraId="1CE85C00" w14:textId="191E253F" w:rsidR="00C5395D" w:rsidRDefault="00C5395D" w:rsidP="000C2776">
      <w:pPr>
        <w:pStyle w:val="Texto"/>
        <w:ind w:left="0"/>
      </w:pPr>
    </w:p>
    <w:p w14:paraId="3487B309" w14:textId="34012DB5" w:rsidR="00C5395D" w:rsidRDefault="00C5395D" w:rsidP="000C2776">
      <w:pPr>
        <w:pStyle w:val="Texto"/>
        <w:ind w:left="0"/>
      </w:pPr>
      <w:r>
        <w:rPr>
          <w:noProof/>
        </w:rPr>
        <w:drawing>
          <wp:inline distT="0" distB="0" distL="0" distR="0" wp14:anchorId="72C0C759" wp14:editId="68AC8369">
            <wp:extent cx="3514725" cy="29813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4725" cy="2981325"/>
                    </a:xfrm>
                    <a:prstGeom prst="rect">
                      <a:avLst/>
                    </a:prstGeom>
                  </pic:spPr>
                </pic:pic>
              </a:graphicData>
            </a:graphic>
          </wp:inline>
        </w:drawing>
      </w:r>
    </w:p>
    <w:p w14:paraId="2C434D59" w14:textId="15A81DDE" w:rsidR="000C59BB" w:rsidRDefault="000C59BB" w:rsidP="000C2776">
      <w:pPr>
        <w:pStyle w:val="Texto"/>
        <w:ind w:left="0"/>
      </w:pPr>
    </w:p>
    <w:p w14:paraId="6D8E962D" w14:textId="122435F6" w:rsidR="00E72D7B" w:rsidRDefault="00E72D7B" w:rsidP="000C2776">
      <w:pPr>
        <w:pStyle w:val="Texto"/>
        <w:ind w:left="0"/>
      </w:pPr>
    </w:p>
    <w:p w14:paraId="1236CA5A" w14:textId="5AFDAA12" w:rsidR="00E72D7B" w:rsidRDefault="00E72D7B" w:rsidP="000C2776">
      <w:pPr>
        <w:pStyle w:val="Texto"/>
        <w:ind w:left="0"/>
      </w:pPr>
    </w:p>
    <w:p w14:paraId="50726A67" w14:textId="5068C08B" w:rsidR="00E72D7B" w:rsidRDefault="00E72D7B" w:rsidP="000C2776">
      <w:pPr>
        <w:pStyle w:val="Texto"/>
        <w:ind w:left="0"/>
      </w:pPr>
    </w:p>
    <w:p w14:paraId="5DAF6724" w14:textId="2D14B755" w:rsidR="00E72D7B" w:rsidRDefault="00E72D7B" w:rsidP="000C2776">
      <w:pPr>
        <w:pStyle w:val="Texto"/>
        <w:ind w:left="0"/>
      </w:pPr>
    </w:p>
    <w:p w14:paraId="0EC9F6E6" w14:textId="75117FD0" w:rsidR="00E72D7B" w:rsidRDefault="00E72D7B" w:rsidP="000C2776">
      <w:pPr>
        <w:pStyle w:val="Texto"/>
        <w:ind w:left="0"/>
      </w:pPr>
    </w:p>
    <w:p w14:paraId="3B61397C" w14:textId="473E5E64" w:rsidR="00E72D7B" w:rsidRDefault="00E72D7B" w:rsidP="000C2776">
      <w:pPr>
        <w:pStyle w:val="Texto"/>
        <w:ind w:left="0"/>
      </w:pPr>
    </w:p>
    <w:p w14:paraId="3EB80A67" w14:textId="3573F6B9" w:rsidR="00E72D7B" w:rsidRDefault="00E72D7B" w:rsidP="000C2776">
      <w:pPr>
        <w:pStyle w:val="Texto"/>
        <w:ind w:left="0"/>
      </w:pPr>
    </w:p>
    <w:p w14:paraId="3CCCE0DD" w14:textId="1AEBB330" w:rsidR="00E72D7B" w:rsidRDefault="00E72D7B" w:rsidP="000C2776">
      <w:pPr>
        <w:pStyle w:val="Texto"/>
        <w:ind w:left="0"/>
      </w:pPr>
      <w:r>
        <w:t xml:space="preserve">En la ventana de diseño </w:t>
      </w:r>
      <w:proofErr w:type="spellStart"/>
      <w:r w:rsidRPr="00E72D7B">
        <w:t>JavaFX</w:t>
      </w:r>
      <w:proofErr w:type="spellEnd"/>
      <w:r w:rsidRPr="00E72D7B">
        <w:t xml:space="preserve"> </w:t>
      </w:r>
      <w:proofErr w:type="spellStart"/>
      <w:r w:rsidRPr="00E72D7B">
        <w:t>Scene</w:t>
      </w:r>
      <w:proofErr w:type="spellEnd"/>
      <w:r w:rsidRPr="00E72D7B">
        <w:t xml:space="preserve"> </w:t>
      </w:r>
      <w:proofErr w:type="spellStart"/>
      <w:r w:rsidRPr="00E72D7B">
        <w:t>Builder</w:t>
      </w:r>
      <w:proofErr w:type="spellEnd"/>
      <w:r w:rsidRPr="00E72D7B">
        <w:t xml:space="preserve"> 2.0</w:t>
      </w:r>
      <w:r w:rsidR="00AF6024">
        <w:t xml:space="preserve"> agregar dos </w:t>
      </w:r>
      <w:proofErr w:type="spellStart"/>
      <w:r w:rsidR="00AF6024">
        <w:t>VBox</w:t>
      </w:r>
      <w:proofErr w:type="spellEnd"/>
      <w:r w:rsidR="00AF6024">
        <w:t xml:space="preserve">, dos </w:t>
      </w:r>
      <w:proofErr w:type="spellStart"/>
      <w:r w:rsidR="00AF6024">
        <w:t>Button</w:t>
      </w:r>
      <w:proofErr w:type="spellEnd"/>
      <w:r w:rsidR="00AF6024">
        <w:t xml:space="preserve"> y 1 </w:t>
      </w:r>
      <w:proofErr w:type="spellStart"/>
      <w:r w:rsidR="00AF6024">
        <w:t>Label</w:t>
      </w:r>
      <w:proofErr w:type="spellEnd"/>
      <w:r w:rsidR="0038301B">
        <w:t>, personalizar lo.</w:t>
      </w:r>
    </w:p>
    <w:p w14:paraId="0E837FB1" w14:textId="6C0F6F20" w:rsidR="00E72D7B" w:rsidRDefault="00E72D7B" w:rsidP="000C2776">
      <w:pPr>
        <w:pStyle w:val="Texto"/>
        <w:ind w:left="0"/>
      </w:pPr>
      <w:r>
        <w:rPr>
          <w:noProof/>
        </w:rPr>
        <w:drawing>
          <wp:inline distT="0" distB="0" distL="0" distR="0" wp14:anchorId="272703DB" wp14:editId="53BAFB0F">
            <wp:extent cx="5930900" cy="3431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0900" cy="3431540"/>
                    </a:xfrm>
                    <a:prstGeom prst="rect">
                      <a:avLst/>
                    </a:prstGeom>
                  </pic:spPr>
                </pic:pic>
              </a:graphicData>
            </a:graphic>
          </wp:inline>
        </w:drawing>
      </w:r>
    </w:p>
    <w:p w14:paraId="04D3DC20" w14:textId="4EB06E66" w:rsidR="00E72D7B" w:rsidRDefault="00E72D7B" w:rsidP="000C2776">
      <w:pPr>
        <w:pStyle w:val="Texto"/>
        <w:ind w:left="0"/>
      </w:pPr>
    </w:p>
    <w:p w14:paraId="6188106D" w14:textId="2A0FAF51" w:rsidR="00E72D7B" w:rsidRDefault="00E72D7B" w:rsidP="000C2776">
      <w:pPr>
        <w:pStyle w:val="Texto"/>
        <w:ind w:left="0"/>
      </w:pPr>
      <w:r>
        <w:rPr>
          <w:noProof/>
        </w:rPr>
        <w:drawing>
          <wp:inline distT="0" distB="0" distL="0" distR="0" wp14:anchorId="02EC32C6" wp14:editId="3A649612">
            <wp:extent cx="3562350" cy="3400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2350" cy="3400425"/>
                    </a:xfrm>
                    <a:prstGeom prst="rect">
                      <a:avLst/>
                    </a:prstGeom>
                  </pic:spPr>
                </pic:pic>
              </a:graphicData>
            </a:graphic>
          </wp:inline>
        </w:drawing>
      </w:r>
    </w:p>
    <w:p w14:paraId="36C58121" w14:textId="51F7AC7F" w:rsidR="00E637FD" w:rsidRDefault="00E637FD" w:rsidP="000C2776">
      <w:pPr>
        <w:pStyle w:val="Texto"/>
        <w:ind w:left="0"/>
      </w:pPr>
    </w:p>
    <w:p w14:paraId="25A1785A" w14:textId="3E92E3F8" w:rsidR="00E637FD" w:rsidRDefault="00E637FD" w:rsidP="000C2776">
      <w:pPr>
        <w:pStyle w:val="Texto"/>
        <w:ind w:left="0"/>
      </w:pPr>
    </w:p>
    <w:p w14:paraId="244081AE" w14:textId="59BBA8DB" w:rsidR="00E637FD" w:rsidRDefault="00E637FD" w:rsidP="000C2776">
      <w:pPr>
        <w:pStyle w:val="Texto"/>
        <w:ind w:left="0"/>
      </w:pPr>
    </w:p>
    <w:p w14:paraId="0F49BFB0" w14:textId="1B4B8C85" w:rsidR="00E637FD" w:rsidRDefault="00E637FD" w:rsidP="000C2776">
      <w:pPr>
        <w:pStyle w:val="Texto"/>
        <w:ind w:left="0"/>
      </w:pPr>
    </w:p>
    <w:p w14:paraId="3C5A8C07" w14:textId="78BACDD8" w:rsidR="00E637FD" w:rsidRDefault="00E637FD" w:rsidP="000C2776">
      <w:pPr>
        <w:pStyle w:val="Texto"/>
        <w:ind w:left="0"/>
      </w:pPr>
    </w:p>
    <w:p w14:paraId="3177C77D" w14:textId="5B2CCF2A" w:rsidR="00E637FD" w:rsidRDefault="00E637FD" w:rsidP="000C2776">
      <w:pPr>
        <w:pStyle w:val="Texto"/>
        <w:ind w:left="0"/>
      </w:pPr>
    </w:p>
    <w:p w14:paraId="61146668" w14:textId="3F46E230" w:rsidR="00E637FD" w:rsidRDefault="00A3012C" w:rsidP="000C2776">
      <w:pPr>
        <w:pStyle w:val="Texto"/>
        <w:ind w:left="0"/>
      </w:pPr>
      <w:proofErr w:type="spellStart"/>
      <w:r>
        <w:lastRenderedPageBreak/>
        <w:t>VBox</w:t>
      </w:r>
      <w:proofErr w:type="spellEnd"/>
      <w:r>
        <w:t xml:space="preserve">: </w:t>
      </w:r>
      <w:r w:rsidR="00F4252F">
        <w:t xml:space="preserve">A los </w:t>
      </w:r>
      <w:proofErr w:type="spellStart"/>
      <w:r w:rsidR="00F4252F">
        <w:t>VBox</w:t>
      </w:r>
      <w:proofErr w:type="spellEnd"/>
      <w:r w:rsidR="00F4252F">
        <w:t xml:space="preserve"> configurar el </w:t>
      </w:r>
      <w:proofErr w:type="spellStart"/>
      <w:r w:rsidR="00F4252F">
        <w:t>Alignament</w:t>
      </w:r>
      <w:proofErr w:type="spellEnd"/>
      <w:r w:rsidR="00F4252F">
        <w:t xml:space="preserve"> en CENTER, en la </w:t>
      </w:r>
      <w:proofErr w:type="spellStart"/>
      <w:r w:rsidR="00F4252F">
        <w:t>properties</w:t>
      </w:r>
      <w:proofErr w:type="spellEnd"/>
      <w:r w:rsidR="00F4252F">
        <w:t>-Style agregar el -</w:t>
      </w:r>
      <w:proofErr w:type="spellStart"/>
      <w:r w:rsidR="00F4252F">
        <w:t>fx</w:t>
      </w:r>
      <w:proofErr w:type="spellEnd"/>
      <w:r w:rsidR="00F4252F">
        <w:t>-</w:t>
      </w:r>
      <w:proofErr w:type="spellStart"/>
      <w:r w:rsidR="00F4252F">
        <w:t>background</w:t>
      </w:r>
      <w:proofErr w:type="spellEnd"/>
      <w:r w:rsidR="00F4252F">
        <w:t>-color #20c67a</w:t>
      </w:r>
    </w:p>
    <w:p w14:paraId="12082E9F" w14:textId="77777777" w:rsidR="00E637FD" w:rsidRDefault="00E637FD" w:rsidP="000C2776">
      <w:pPr>
        <w:pStyle w:val="Texto"/>
        <w:ind w:left="0"/>
      </w:pPr>
    </w:p>
    <w:p w14:paraId="0E21B234" w14:textId="4D5CC06D" w:rsidR="000C2776" w:rsidRDefault="007A11CF" w:rsidP="00497DEE">
      <w:pPr>
        <w:pStyle w:val="Texto"/>
        <w:ind w:left="0"/>
      </w:pPr>
      <w:r>
        <w:rPr>
          <w:noProof/>
        </w:rPr>
        <w:drawing>
          <wp:inline distT="0" distB="0" distL="0" distR="0" wp14:anchorId="45E7BEA9" wp14:editId="1BA36148">
            <wp:extent cx="1390650" cy="2705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6835" cy="2736710"/>
                    </a:xfrm>
                    <a:prstGeom prst="rect">
                      <a:avLst/>
                    </a:prstGeom>
                  </pic:spPr>
                </pic:pic>
              </a:graphicData>
            </a:graphic>
          </wp:inline>
        </w:drawing>
      </w:r>
      <w:r w:rsidR="00F4252F">
        <w:rPr>
          <w:noProof/>
        </w:rPr>
        <w:drawing>
          <wp:inline distT="0" distB="0" distL="0" distR="0" wp14:anchorId="0B0D0673" wp14:editId="1A0E33EB">
            <wp:extent cx="1495903" cy="26860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19316" cy="2728091"/>
                    </a:xfrm>
                    <a:prstGeom prst="rect">
                      <a:avLst/>
                    </a:prstGeom>
                  </pic:spPr>
                </pic:pic>
              </a:graphicData>
            </a:graphic>
          </wp:inline>
        </w:drawing>
      </w:r>
    </w:p>
    <w:p w14:paraId="7A4F00D1" w14:textId="7B45D791" w:rsidR="00F4252F" w:rsidRDefault="00F4252F" w:rsidP="00497DEE">
      <w:pPr>
        <w:pStyle w:val="Texto"/>
        <w:ind w:left="0"/>
      </w:pPr>
    </w:p>
    <w:p w14:paraId="181149CD" w14:textId="6A48F212" w:rsidR="00F4252F" w:rsidRDefault="00F4252F" w:rsidP="00497DEE">
      <w:pPr>
        <w:pStyle w:val="Texto"/>
        <w:ind w:left="0"/>
      </w:pPr>
    </w:p>
    <w:p w14:paraId="0B7B8A03" w14:textId="1D6A5707" w:rsidR="00F4252F" w:rsidRDefault="00F4252F" w:rsidP="00497DEE">
      <w:pPr>
        <w:pStyle w:val="Texto"/>
        <w:ind w:left="0"/>
      </w:pPr>
    </w:p>
    <w:p w14:paraId="13997B64" w14:textId="0C018C4A" w:rsidR="00F4252F" w:rsidRDefault="00A3012C" w:rsidP="00497DEE">
      <w:pPr>
        <w:pStyle w:val="Texto"/>
        <w:ind w:left="0"/>
      </w:pPr>
      <w:proofErr w:type="spellStart"/>
      <w:r>
        <w:t>Buttons</w:t>
      </w:r>
      <w:proofErr w:type="spellEnd"/>
      <w:r>
        <w:t xml:space="preserve">: </w:t>
      </w:r>
      <w:r w:rsidR="00F4252F">
        <w:t xml:space="preserve">Escribir el </w:t>
      </w:r>
      <w:r w:rsidR="006D1196">
        <w:t xml:space="preserve">texto para cada </w:t>
      </w:r>
      <w:proofErr w:type="spellStart"/>
      <w:r w:rsidR="006D1196">
        <w:t>button</w:t>
      </w:r>
      <w:proofErr w:type="spellEnd"/>
      <w:r w:rsidR="006D1196">
        <w:t xml:space="preserve">, modificar el tamaño </w:t>
      </w:r>
    </w:p>
    <w:p w14:paraId="2534A220" w14:textId="4D29431A" w:rsidR="00D15594" w:rsidRDefault="00F36DA1" w:rsidP="00497DEE">
      <w:pPr>
        <w:pStyle w:val="Texto"/>
        <w:ind w:left="0"/>
      </w:pPr>
      <w:r>
        <w:rPr>
          <w:noProof/>
        </w:rPr>
        <w:drawing>
          <wp:inline distT="0" distB="0" distL="0" distR="0" wp14:anchorId="419258B6" wp14:editId="153B2AFF">
            <wp:extent cx="1712239" cy="3378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4766" cy="3422644"/>
                    </a:xfrm>
                    <a:prstGeom prst="rect">
                      <a:avLst/>
                    </a:prstGeom>
                  </pic:spPr>
                </pic:pic>
              </a:graphicData>
            </a:graphic>
          </wp:inline>
        </w:drawing>
      </w:r>
      <w:r w:rsidR="00F4252F">
        <w:rPr>
          <w:noProof/>
        </w:rPr>
        <w:drawing>
          <wp:inline distT="0" distB="0" distL="0" distR="0" wp14:anchorId="2B74C6CB" wp14:editId="7850C1D7">
            <wp:extent cx="1740645" cy="3473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4281" cy="3500660"/>
                    </a:xfrm>
                    <a:prstGeom prst="rect">
                      <a:avLst/>
                    </a:prstGeom>
                  </pic:spPr>
                </pic:pic>
              </a:graphicData>
            </a:graphic>
          </wp:inline>
        </w:drawing>
      </w:r>
    </w:p>
    <w:p w14:paraId="430008CC" w14:textId="735E5778" w:rsidR="00E511E0" w:rsidRDefault="00E511E0" w:rsidP="00497DEE">
      <w:pPr>
        <w:pStyle w:val="Texto"/>
        <w:ind w:left="0"/>
      </w:pPr>
    </w:p>
    <w:p w14:paraId="054E7CE0" w14:textId="2F194E9B" w:rsidR="00E511E0" w:rsidRDefault="00E511E0" w:rsidP="00497DEE">
      <w:pPr>
        <w:pStyle w:val="Texto"/>
        <w:ind w:left="0"/>
      </w:pPr>
    </w:p>
    <w:p w14:paraId="78E950BE" w14:textId="29CB9152" w:rsidR="00E511E0" w:rsidRDefault="00E511E0" w:rsidP="00497DEE">
      <w:pPr>
        <w:pStyle w:val="Texto"/>
        <w:ind w:left="0"/>
      </w:pPr>
    </w:p>
    <w:p w14:paraId="0192B9DB" w14:textId="74F0A979" w:rsidR="00E511E0" w:rsidRDefault="00E511E0" w:rsidP="00497DEE">
      <w:pPr>
        <w:pStyle w:val="Texto"/>
        <w:ind w:left="0"/>
      </w:pPr>
    </w:p>
    <w:p w14:paraId="4FA27986" w14:textId="271CE4B8" w:rsidR="00E511E0" w:rsidRDefault="00E511E0" w:rsidP="00497DEE">
      <w:pPr>
        <w:pStyle w:val="Texto"/>
        <w:ind w:left="0"/>
      </w:pPr>
    </w:p>
    <w:p w14:paraId="1A7F34EC" w14:textId="1D1DFF8D" w:rsidR="00E511E0" w:rsidRDefault="00E511E0" w:rsidP="00497DEE">
      <w:pPr>
        <w:pStyle w:val="Texto"/>
        <w:ind w:left="0"/>
      </w:pPr>
    </w:p>
    <w:p w14:paraId="22E19872" w14:textId="43A2072F" w:rsidR="00E511E0" w:rsidRDefault="00E511E0" w:rsidP="00497DEE">
      <w:pPr>
        <w:pStyle w:val="Texto"/>
        <w:ind w:left="0"/>
      </w:pPr>
    </w:p>
    <w:p w14:paraId="39FA71A3" w14:textId="77777777" w:rsidR="00E511E0" w:rsidRDefault="00E511E0" w:rsidP="00497DEE">
      <w:pPr>
        <w:pStyle w:val="Texto"/>
        <w:ind w:left="0"/>
      </w:pPr>
    </w:p>
    <w:p w14:paraId="21EFED3B" w14:textId="33A2EC78" w:rsidR="00F36DA1" w:rsidRDefault="009B764E" w:rsidP="00497DEE">
      <w:pPr>
        <w:pStyle w:val="Texto"/>
        <w:ind w:left="0"/>
      </w:pPr>
      <w:proofErr w:type="spellStart"/>
      <w:r>
        <w:t>Label</w:t>
      </w:r>
      <w:proofErr w:type="spellEnd"/>
      <w:r>
        <w:t>: Escribir texto necesario</w:t>
      </w:r>
      <w:r w:rsidR="00B73DE6">
        <w:t xml:space="preserve">, modificar Font </w:t>
      </w:r>
    </w:p>
    <w:p w14:paraId="4F135C26" w14:textId="5640396D" w:rsidR="00F36DA1" w:rsidRDefault="001C483B" w:rsidP="00497DEE">
      <w:pPr>
        <w:pStyle w:val="Texto"/>
        <w:ind w:left="0"/>
      </w:pPr>
      <w:r>
        <w:rPr>
          <w:noProof/>
        </w:rPr>
        <w:drawing>
          <wp:inline distT="0" distB="0" distL="0" distR="0" wp14:anchorId="78E7DF57" wp14:editId="6B4511E0">
            <wp:extent cx="2085672" cy="41199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98171" cy="4144594"/>
                    </a:xfrm>
                    <a:prstGeom prst="rect">
                      <a:avLst/>
                    </a:prstGeom>
                  </pic:spPr>
                </pic:pic>
              </a:graphicData>
            </a:graphic>
          </wp:inline>
        </w:drawing>
      </w:r>
    </w:p>
    <w:p w14:paraId="3B2B53A4" w14:textId="77777777" w:rsidR="00B42C40" w:rsidRDefault="00B42C40" w:rsidP="00497DEE">
      <w:pPr>
        <w:pStyle w:val="Texto"/>
        <w:ind w:left="0"/>
      </w:pPr>
    </w:p>
    <w:p w14:paraId="46833CAA" w14:textId="48F419F4" w:rsidR="006D77ED" w:rsidRDefault="006D77ED" w:rsidP="00497DEE">
      <w:pPr>
        <w:pStyle w:val="Texto"/>
        <w:ind w:left="0"/>
      </w:pPr>
    </w:p>
    <w:p w14:paraId="5794786F" w14:textId="25E62CBA" w:rsidR="00722FB8" w:rsidRDefault="00722FB8" w:rsidP="00ED727B">
      <w:pPr>
        <w:pStyle w:val="Nivel2"/>
        <w:ind w:left="0"/>
      </w:pPr>
      <w:r>
        <w:t xml:space="preserve">Archivo </w:t>
      </w:r>
      <w:proofErr w:type="spellStart"/>
      <w:r w:rsidRPr="00722FB8">
        <w:t>AlumnosFX</w:t>
      </w:r>
      <w:proofErr w:type="spellEnd"/>
    </w:p>
    <w:p w14:paraId="14BBE68B" w14:textId="4D24AE7C" w:rsidR="002D4C28" w:rsidRDefault="00332D51" w:rsidP="00497DEE">
      <w:pPr>
        <w:pStyle w:val="Texto"/>
        <w:ind w:left="0"/>
      </w:pPr>
      <w:r>
        <w:t>Configurar el titulo para la ventana principal</w:t>
      </w:r>
      <w:r w:rsidR="00722FB8">
        <w:t xml:space="preserve">, </w:t>
      </w:r>
      <w:r w:rsidR="00AB5F92">
        <w:t xml:space="preserve">agregar el siguiente código </w:t>
      </w:r>
    </w:p>
    <w:p w14:paraId="1346B107" w14:textId="51008ACC" w:rsidR="00AB5F92" w:rsidRDefault="00AB5F92" w:rsidP="00497DEE">
      <w:pPr>
        <w:pStyle w:val="Texto"/>
        <w:ind w:left="0"/>
      </w:pPr>
      <w:proofErr w:type="spellStart"/>
      <w:proofErr w:type="gramStart"/>
      <w:r w:rsidRPr="00AB5F92">
        <w:t>stage.setTitle</w:t>
      </w:r>
      <w:proofErr w:type="spellEnd"/>
      <w:proofErr w:type="gramEnd"/>
      <w:r w:rsidRPr="00AB5F92">
        <w:t>("Informes 1.0");</w:t>
      </w:r>
    </w:p>
    <w:p w14:paraId="1CD9A601" w14:textId="468D315E" w:rsidR="00AB5F92" w:rsidRDefault="00AB5F92" w:rsidP="00497DEE">
      <w:pPr>
        <w:pStyle w:val="Texto"/>
        <w:ind w:left="0"/>
      </w:pPr>
      <w:r>
        <w:t xml:space="preserve">Resultado </w:t>
      </w:r>
    </w:p>
    <w:p w14:paraId="470E06AC" w14:textId="0022BE85" w:rsidR="00A91D63" w:rsidRDefault="00A91D63" w:rsidP="00497DEE">
      <w:pPr>
        <w:pStyle w:val="Texto"/>
        <w:ind w:left="0"/>
      </w:pPr>
    </w:p>
    <w:p w14:paraId="4FF3931C" w14:textId="77777777" w:rsidR="00A91D63" w:rsidRDefault="00A91D63" w:rsidP="00497DEE">
      <w:pPr>
        <w:pStyle w:val="Texto"/>
        <w:ind w:left="0"/>
      </w:pPr>
    </w:p>
    <w:p w14:paraId="6E4A81E3" w14:textId="31ABB785" w:rsidR="00332D51" w:rsidRDefault="00332D51" w:rsidP="00497DEE">
      <w:pPr>
        <w:pStyle w:val="Texto"/>
        <w:ind w:left="0"/>
      </w:pPr>
      <w:r>
        <w:rPr>
          <w:noProof/>
        </w:rPr>
        <w:lastRenderedPageBreak/>
        <w:drawing>
          <wp:inline distT="0" distB="0" distL="0" distR="0" wp14:anchorId="684C32DA" wp14:editId="6B095BFC">
            <wp:extent cx="5930900" cy="5205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0900" cy="5205730"/>
                    </a:xfrm>
                    <a:prstGeom prst="rect">
                      <a:avLst/>
                    </a:prstGeom>
                  </pic:spPr>
                </pic:pic>
              </a:graphicData>
            </a:graphic>
          </wp:inline>
        </w:drawing>
      </w:r>
    </w:p>
    <w:p w14:paraId="23AC3106" w14:textId="1FE18681" w:rsidR="00AB5F92" w:rsidRDefault="00AB5F92" w:rsidP="00497DEE">
      <w:pPr>
        <w:pStyle w:val="Texto"/>
        <w:ind w:left="0"/>
      </w:pPr>
    </w:p>
    <w:p w14:paraId="29F1B5BE" w14:textId="38D5FA50" w:rsidR="00AB5F92" w:rsidRDefault="00AB5F92" w:rsidP="00497DEE">
      <w:pPr>
        <w:pStyle w:val="Texto"/>
        <w:ind w:left="0"/>
      </w:pPr>
    </w:p>
    <w:p w14:paraId="03F0A310" w14:textId="0E29C6ED" w:rsidR="00AB5F92" w:rsidRDefault="00F333F7" w:rsidP="00ED727B">
      <w:pPr>
        <w:pStyle w:val="Nivel2"/>
        <w:ind w:left="0"/>
      </w:pPr>
      <w:r>
        <w:t xml:space="preserve">Archivo </w:t>
      </w:r>
      <w:proofErr w:type="spellStart"/>
      <w:r w:rsidRPr="00F333F7">
        <w:t>FXMLVistaController</w:t>
      </w:r>
      <w:proofErr w:type="spellEnd"/>
    </w:p>
    <w:p w14:paraId="73C117EF" w14:textId="2CBFCDD4" w:rsidR="00F333F7" w:rsidRDefault="00213C4E" w:rsidP="00497DEE">
      <w:pPr>
        <w:pStyle w:val="Texto"/>
        <w:ind w:left="0"/>
      </w:pPr>
      <w:r>
        <w:t>Agregar atributo alumnos</w:t>
      </w:r>
    </w:p>
    <w:p w14:paraId="55481229" w14:textId="3AE8F573" w:rsidR="00213C4E" w:rsidRDefault="00213C4E" w:rsidP="00497DEE">
      <w:pPr>
        <w:pStyle w:val="Texto"/>
        <w:ind w:left="0"/>
      </w:pPr>
      <w:proofErr w:type="spellStart"/>
      <w:r w:rsidRPr="00213C4E">
        <w:t>private</w:t>
      </w:r>
      <w:proofErr w:type="spellEnd"/>
      <w:r w:rsidRPr="00213C4E">
        <w:t xml:space="preserve"> </w:t>
      </w:r>
      <w:proofErr w:type="spellStart"/>
      <w:r w:rsidRPr="00213C4E">
        <w:t>ArrayList</w:t>
      </w:r>
      <w:proofErr w:type="spellEnd"/>
      <w:r w:rsidRPr="00213C4E">
        <w:t xml:space="preserve">&lt;Alumno&gt; alumnos = new </w:t>
      </w:r>
      <w:proofErr w:type="spellStart"/>
      <w:r w:rsidRPr="00213C4E">
        <w:t>ArrayList</w:t>
      </w:r>
      <w:proofErr w:type="spellEnd"/>
      <w:r w:rsidRPr="00213C4E">
        <w:t>&lt;Alumno</w:t>
      </w:r>
      <w:proofErr w:type="gramStart"/>
      <w:r w:rsidRPr="00213C4E">
        <w:t>&gt;(</w:t>
      </w:r>
      <w:proofErr w:type="gramEnd"/>
      <w:r w:rsidRPr="00213C4E">
        <w:t>);</w:t>
      </w:r>
    </w:p>
    <w:p w14:paraId="161D01DD" w14:textId="71DD40E4" w:rsidR="00213C4E" w:rsidRDefault="00213C4E" w:rsidP="00497DEE">
      <w:pPr>
        <w:pStyle w:val="Texto"/>
        <w:ind w:left="0"/>
      </w:pPr>
    </w:p>
    <w:p w14:paraId="500F6137" w14:textId="5219DF01" w:rsidR="00213C4E" w:rsidRDefault="00213C4E" w:rsidP="00497DEE">
      <w:pPr>
        <w:pStyle w:val="Texto"/>
        <w:ind w:left="0"/>
      </w:pPr>
    </w:p>
    <w:p w14:paraId="4D656A97" w14:textId="6E48A6F4" w:rsidR="00385039" w:rsidRDefault="00385039" w:rsidP="00497DEE">
      <w:pPr>
        <w:pStyle w:val="Texto"/>
        <w:ind w:left="0"/>
      </w:pPr>
      <w:r>
        <w:t xml:space="preserve">En el método </w:t>
      </w:r>
      <w:proofErr w:type="spellStart"/>
      <w:r>
        <w:t>initialize</w:t>
      </w:r>
      <w:proofErr w:type="spellEnd"/>
      <w:r>
        <w:t xml:space="preserve"> agregar los objetos que representaran los datos a mostrar en el reporte</w:t>
      </w:r>
    </w:p>
    <w:p w14:paraId="5846EF7D" w14:textId="77777777" w:rsidR="00385039" w:rsidRDefault="00385039" w:rsidP="00385039">
      <w:pPr>
        <w:pStyle w:val="Texto"/>
      </w:pPr>
      <w:proofErr w:type="spellStart"/>
      <w:proofErr w:type="gramStart"/>
      <w:r>
        <w:t>alumnos.add</w:t>
      </w:r>
      <w:proofErr w:type="spellEnd"/>
      <w:r>
        <w:t>(</w:t>
      </w:r>
      <w:proofErr w:type="gramEnd"/>
      <w:r>
        <w:t>new Alumno("14785236K",</w:t>
      </w:r>
      <w:r>
        <w:tab/>
        <w:t>"DI",</w:t>
      </w:r>
      <w:r>
        <w:tab/>
        <w:t>7.5,</w:t>
      </w:r>
      <w:r>
        <w:tab/>
        <w:t>"Granada"));</w:t>
      </w:r>
    </w:p>
    <w:p w14:paraId="345E6195" w14:textId="77777777" w:rsidR="00385039" w:rsidRDefault="00385039" w:rsidP="00385039">
      <w:pPr>
        <w:pStyle w:val="Texto"/>
      </w:pPr>
      <w:r>
        <w:t xml:space="preserve">        </w:t>
      </w:r>
      <w:proofErr w:type="spellStart"/>
      <w:proofErr w:type="gramStart"/>
      <w:r>
        <w:t>alumnos.add</w:t>
      </w:r>
      <w:proofErr w:type="spellEnd"/>
      <w:r>
        <w:t>(</w:t>
      </w:r>
      <w:proofErr w:type="gramEnd"/>
      <w:r>
        <w:t>new Alumno("36985214P",</w:t>
      </w:r>
      <w:r>
        <w:tab/>
        <w:t>"DI",</w:t>
      </w:r>
      <w:r>
        <w:tab/>
        <w:t>4.2,</w:t>
      </w:r>
      <w:r>
        <w:tab/>
        <w:t>"Madrid"));</w:t>
      </w:r>
    </w:p>
    <w:p w14:paraId="23D25C6F" w14:textId="77777777" w:rsidR="00385039" w:rsidRDefault="00385039" w:rsidP="00385039">
      <w:pPr>
        <w:pStyle w:val="Texto"/>
      </w:pPr>
      <w:r>
        <w:t xml:space="preserve">        </w:t>
      </w:r>
      <w:proofErr w:type="spellStart"/>
      <w:proofErr w:type="gramStart"/>
      <w:r>
        <w:t>alumnos.add</w:t>
      </w:r>
      <w:proofErr w:type="spellEnd"/>
      <w:r>
        <w:t>(</w:t>
      </w:r>
      <w:proofErr w:type="gramEnd"/>
      <w:r>
        <w:t>new Alumno("85236974S",</w:t>
      </w:r>
      <w:r>
        <w:tab/>
        <w:t>"DI",</w:t>
      </w:r>
      <w:r>
        <w:tab/>
        <w:t>9.5,</w:t>
      </w:r>
      <w:r>
        <w:tab/>
        <w:t>"Málaga"));</w:t>
      </w:r>
    </w:p>
    <w:p w14:paraId="5830D6DB" w14:textId="77777777" w:rsidR="00385039" w:rsidRDefault="00385039" w:rsidP="00385039">
      <w:pPr>
        <w:pStyle w:val="Texto"/>
      </w:pPr>
      <w:r>
        <w:t xml:space="preserve">        </w:t>
      </w:r>
      <w:proofErr w:type="spellStart"/>
      <w:proofErr w:type="gramStart"/>
      <w:r>
        <w:t>alumnos.add</w:t>
      </w:r>
      <w:proofErr w:type="spellEnd"/>
      <w:r>
        <w:t>(</w:t>
      </w:r>
      <w:proofErr w:type="gramEnd"/>
      <w:r>
        <w:t>new Alumno("32145698T",</w:t>
      </w:r>
      <w:r>
        <w:tab/>
        <w:t>"DI",</w:t>
      </w:r>
      <w:r>
        <w:tab/>
        <w:t>8.2,</w:t>
      </w:r>
      <w:r>
        <w:tab/>
        <w:t>"Granada"));</w:t>
      </w:r>
    </w:p>
    <w:p w14:paraId="64AF62CD"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Alumno("78965432X",</w:t>
      </w:r>
      <w:r>
        <w:tab/>
        <w:t>"DI",</w:t>
      </w:r>
      <w:r>
        <w:tab/>
        <w:t>3.0,</w:t>
      </w:r>
      <w:r>
        <w:tab/>
        <w:t>"Málaga"));</w:t>
      </w:r>
    </w:p>
    <w:p w14:paraId="376E4B1C"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Alumno("35786918F",</w:t>
      </w:r>
      <w:r>
        <w:tab/>
        <w:t>"DI",</w:t>
      </w:r>
      <w:r>
        <w:tab/>
        <w:t>6.2,</w:t>
      </w:r>
      <w:r>
        <w:tab/>
        <w:t>"Vizcaya"));</w:t>
      </w:r>
    </w:p>
    <w:p w14:paraId="1D443595"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Alumno("98324561Z",</w:t>
      </w:r>
      <w:r>
        <w:tab/>
        <w:t>"DI",</w:t>
      </w:r>
      <w:r>
        <w:tab/>
        <w:t>8.6,</w:t>
      </w:r>
      <w:r>
        <w:tab/>
        <w:t>"Barcelona"));</w:t>
      </w:r>
    </w:p>
    <w:p w14:paraId="5CC868BF"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Alumno("41638525D",</w:t>
      </w:r>
      <w:r>
        <w:tab/>
        <w:t>"DI",</w:t>
      </w:r>
      <w:r>
        <w:tab/>
        <w:t>3.9,</w:t>
      </w:r>
      <w:r>
        <w:tab/>
        <w:t>"Madrid"));</w:t>
      </w:r>
    </w:p>
    <w:p w14:paraId="0F675C81" w14:textId="77777777" w:rsidR="00385039" w:rsidRDefault="00385039" w:rsidP="00385039">
      <w:pPr>
        <w:pStyle w:val="Texto"/>
      </w:pPr>
      <w:r>
        <w:t xml:space="preserve">        </w:t>
      </w:r>
      <w:proofErr w:type="spellStart"/>
      <w:proofErr w:type="gramStart"/>
      <w:r>
        <w:t>alumnos.add</w:t>
      </w:r>
      <w:proofErr w:type="spellEnd"/>
      <w:r>
        <w:t>(</w:t>
      </w:r>
      <w:proofErr w:type="gramEnd"/>
      <w:r>
        <w:t>new Alumno("59635741H",</w:t>
      </w:r>
      <w:r>
        <w:tab/>
        <w:t>"DI",</w:t>
      </w:r>
      <w:r>
        <w:tab/>
        <w:t>3.0,</w:t>
      </w:r>
      <w:r>
        <w:tab/>
        <w:t xml:space="preserve">"Sevilla"));        </w:t>
      </w:r>
    </w:p>
    <w:p w14:paraId="0B5470AC" w14:textId="77777777" w:rsidR="00385039" w:rsidRDefault="00385039" w:rsidP="00385039">
      <w:pPr>
        <w:pStyle w:val="Texto"/>
      </w:pPr>
      <w:r>
        <w:t xml:space="preserve">        </w:t>
      </w:r>
      <w:proofErr w:type="spellStart"/>
      <w:proofErr w:type="gramStart"/>
      <w:r>
        <w:t>alumnos.add</w:t>
      </w:r>
      <w:proofErr w:type="spellEnd"/>
      <w:r>
        <w:t>(</w:t>
      </w:r>
      <w:proofErr w:type="gramEnd"/>
      <w:r>
        <w:t>new Alumno("30310326Y",</w:t>
      </w:r>
      <w:r>
        <w:tab/>
        <w:t>"DI",</w:t>
      </w:r>
      <w:r>
        <w:tab/>
        <w:t>9.9,</w:t>
      </w:r>
      <w:r>
        <w:tab/>
        <w:t>"Barcelona"));</w:t>
      </w:r>
    </w:p>
    <w:p w14:paraId="4173259D" w14:textId="77777777" w:rsidR="00385039" w:rsidRDefault="00385039" w:rsidP="00385039">
      <w:pPr>
        <w:pStyle w:val="Texto"/>
      </w:pPr>
    </w:p>
    <w:p w14:paraId="7976DB89" w14:textId="77777777" w:rsidR="00385039" w:rsidRDefault="00385039" w:rsidP="00385039">
      <w:pPr>
        <w:pStyle w:val="Texto"/>
      </w:pPr>
      <w:r>
        <w:lastRenderedPageBreak/>
        <w:t xml:space="preserve">        //6 en PMDM</w:t>
      </w:r>
    </w:p>
    <w:p w14:paraId="5FD11F5D"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Alumno("78965431X",</w:t>
      </w:r>
      <w:r>
        <w:tab/>
        <w:t>"PMDM",</w:t>
      </w:r>
      <w:r>
        <w:tab/>
        <w:t>3.0,</w:t>
      </w:r>
      <w:r>
        <w:tab/>
        <w:t>"Málaga"));</w:t>
      </w:r>
    </w:p>
    <w:p w14:paraId="74AD11B7"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Alumno("35786911F",</w:t>
      </w:r>
      <w:r>
        <w:tab/>
        <w:t>"PMDM",</w:t>
      </w:r>
      <w:r>
        <w:tab/>
        <w:t>6.2,</w:t>
      </w:r>
      <w:r>
        <w:tab/>
        <w:t>"Vizcaya"));</w:t>
      </w:r>
    </w:p>
    <w:p w14:paraId="2E8D9F01"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Alumno("98324562Z",</w:t>
      </w:r>
      <w:r>
        <w:tab/>
        <w:t>"PMDM",</w:t>
      </w:r>
      <w:r>
        <w:tab/>
        <w:t>8.6,</w:t>
      </w:r>
      <w:r>
        <w:tab/>
        <w:t>"Barcelona"));</w:t>
      </w:r>
    </w:p>
    <w:p w14:paraId="0A19B738"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Alumno("41638521D",</w:t>
      </w:r>
      <w:r>
        <w:tab/>
        <w:t>"PMDM",</w:t>
      </w:r>
      <w:r>
        <w:tab/>
        <w:t>3.9,</w:t>
      </w:r>
      <w:r>
        <w:tab/>
        <w:t>"Madrid"));</w:t>
      </w:r>
    </w:p>
    <w:p w14:paraId="17968842" w14:textId="77777777" w:rsidR="00385039" w:rsidRDefault="00385039" w:rsidP="00385039">
      <w:pPr>
        <w:pStyle w:val="Texto"/>
      </w:pPr>
      <w:r>
        <w:t xml:space="preserve">        </w:t>
      </w:r>
      <w:proofErr w:type="spellStart"/>
      <w:proofErr w:type="gramStart"/>
      <w:r>
        <w:t>alumnos.add</w:t>
      </w:r>
      <w:proofErr w:type="spellEnd"/>
      <w:r>
        <w:t>(</w:t>
      </w:r>
      <w:proofErr w:type="gramEnd"/>
      <w:r>
        <w:t>new Alumno("59635742H",</w:t>
      </w:r>
      <w:r>
        <w:tab/>
        <w:t>"PMDM",</w:t>
      </w:r>
      <w:r>
        <w:tab/>
        <w:t>3.0,</w:t>
      </w:r>
      <w:r>
        <w:tab/>
        <w:t xml:space="preserve">"Sevilla"));        </w:t>
      </w:r>
    </w:p>
    <w:p w14:paraId="04F60633" w14:textId="77777777" w:rsidR="00385039" w:rsidRDefault="00385039" w:rsidP="00385039">
      <w:pPr>
        <w:pStyle w:val="Texto"/>
      </w:pPr>
      <w:r>
        <w:t xml:space="preserve">        </w:t>
      </w:r>
      <w:proofErr w:type="spellStart"/>
      <w:proofErr w:type="gramStart"/>
      <w:r>
        <w:t>alumnos.add</w:t>
      </w:r>
      <w:proofErr w:type="spellEnd"/>
      <w:r>
        <w:t>(</w:t>
      </w:r>
      <w:proofErr w:type="gramEnd"/>
      <w:r>
        <w:t>new Alumno("35715941V",</w:t>
      </w:r>
      <w:r>
        <w:tab/>
        <w:t>"PMDM",</w:t>
      </w:r>
      <w:r>
        <w:tab/>
        <w:t>5.7,</w:t>
      </w:r>
      <w:r>
        <w:tab/>
        <w:t>"Huelva"));</w:t>
      </w:r>
    </w:p>
    <w:p w14:paraId="6D588B2C" w14:textId="77777777" w:rsidR="00385039" w:rsidRDefault="00385039" w:rsidP="00385039">
      <w:pPr>
        <w:pStyle w:val="Texto"/>
      </w:pPr>
      <w:r>
        <w:t xml:space="preserve">        </w:t>
      </w:r>
    </w:p>
    <w:p w14:paraId="78DFFD1C" w14:textId="77777777" w:rsidR="00385039" w:rsidRDefault="00385039" w:rsidP="00385039">
      <w:pPr>
        <w:pStyle w:val="Texto"/>
      </w:pPr>
      <w:r>
        <w:t xml:space="preserve">        //5 en AD</w:t>
      </w:r>
    </w:p>
    <w:p w14:paraId="43FE0B31" w14:textId="77777777" w:rsidR="00385039" w:rsidRDefault="00385039" w:rsidP="00385039">
      <w:pPr>
        <w:pStyle w:val="Texto"/>
      </w:pPr>
      <w:r>
        <w:t xml:space="preserve">        </w:t>
      </w:r>
      <w:proofErr w:type="spellStart"/>
      <w:proofErr w:type="gramStart"/>
      <w:r>
        <w:t>alumnos.add</w:t>
      </w:r>
      <w:proofErr w:type="spellEnd"/>
      <w:r>
        <w:t>(</w:t>
      </w:r>
      <w:proofErr w:type="gramEnd"/>
      <w:r>
        <w:t>new Alumno("32145691T",</w:t>
      </w:r>
      <w:r>
        <w:tab/>
        <w:t>"AD",</w:t>
      </w:r>
      <w:r>
        <w:tab/>
        <w:t>8.2,</w:t>
      </w:r>
      <w:r>
        <w:tab/>
        <w:t>"Granada"));</w:t>
      </w:r>
    </w:p>
    <w:p w14:paraId="04001F8F"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Alumno("78965431X",</w:t>
      </w:r>
      <w:r>
        <w:tab/>
        <w:t>"AD",</w:t>
      </w:r>
      <w:r>
        <w:tab/>
        <w:t>3.0,</w:t>
      </w:r>
      <w:r>
        <w:tab/>
        <w:t>"Málaga"));</w:t>
      </w:r>
    </w:p>
    <w:p w14:paraId="13C772BD"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Alumno("35786911F",</w:t>
      </w:r>
      <w:r>
        <w:tab/>
        <w:t>"AD",</w:t>
      </w:r>
      <w:r>
        <w:tab/>
        <w:t>6.2,</w:t>
      </w:r>
      <w:r>
        <w:tab/>
        <w:t>"Vizcaya"));</w:t>
      </w:r>
    </w:p>
    <w:p w14:paraId="65898291"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Alumno("98324563Z",</w:t>
      </w:r>
      <w:r>
        <w:tab/>
        <w:t>"AD",</w:t>
      </w:r>
      <w:r>
        <w:tab/>
        <w:t>8.6,</w:t>
      </w:r>
      <w:r>
        <w:tab/>
        <w:t>"Barcelona"));</w:t>
      </w:r>
    </w:p>
    <w:p w14:paraId="6762E092"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Alumno("41638521D",</w:t>
      </w:r>
      <w:r>
        <w:tab/>
        <w:t>"AD",</w:t>
      </w:r>
      <w:r>
        <w:tab/>
        <w:t>3.9,</w:t>
      </w:r>
      <w:r>
        <w:tab/>
        <w:t>"Madrid"));</w:t>
      </w:r>
    </w:p>
    <w:p w14:paraId="574E3075" w14:textId="77777777" w:rsidR="00385039" w:rsidRDefault="00385039" w:rsidP="00385039">
      <w:pPr>
        <w:pStyle w:val="Texto"/>
      </w:pPr>
      <w:r>
        <w:t xml:space="preserve">        </w:t>
      </w:r>
    </w:p>
    <w:p w14:paraId="6DA5D629" w14:textId="77777777" w:rsidR="00385039" w:rsidRDefault="00385039" w:rsidP="00385039">
      <w:pPr>
        <w:pStyle w:val="Texto"/>
      </w:pPr>
      <w:r>
        <w:t xml:space="preserve">        //3 en PSP</w:t>
      </w:r>
    </w:p>
    <w:p w14:paraId="0E15E50C" w14:textId="77777777" w:rsidR="00385039" w:rsidRDefault="00385039" w:rsidP="00385039">
      <w:pPr>
        <w:pStyle w:val="Texto"/>
      </w:pPr>
      <w:r>
        <w:t xml:space="preserve">        </w:t>
      </w:r>
      <w:proofErr w:type="spellStart"/>
      <w:proofErr w:type="gramStart"/>
      <w:r>
        <w:t>alumnos.add</w:t>
      </w:r>
      <w:proofErr w:type="spellEnd"/>
      <w:r>
        <w:t>(</w:t>
      </w:r>
      <w:proofErr w:type="gramEnd"/>
      <w:r>
        <w:t>new Alumno("14785231K",</w:t>
      </w:r>
      <w:r>
        <w:tab/>
        <w:t>"PSP",</w:t>
      </w:r>
      <w:r>
        <w:tab/>
        <w:t>7.5,</w:t>
      </w:r>
      <w:r>
        <w:tab/>
        <w:t>"Granada"));</w:t>
      </w:r>
    </w:p>
    <w:p w14:paraId="7900C477" w14:textId="77777777" w:rsidR="00385039" w:rsidRDefault="00385039" w:rsidP="00385039">
      <w:pPr>
        <w:pStyle w:val="Texto"/>
      </w:pPr>
      <w:r>
        <w:t xml:space="preserve">        </w:t>
      </w:r>
      <w:proofErr w:type="spellStart"/>
      <w:proofErr w:type="gramStart"/>
      <w:r>
        <w:t>alumnos.add</w:t>
      </w:r>
      <w:proofErr w:type="spellEnd"/>
      <w:r>
        <w:t>(</w:t>
      </w:r>
      <w:proofErr w:type="gramEnd"/>
      <w:r>
        <w:t>new Alumno("36985211P",</w:t>
      </w:r>
      <w:r>
        <w:tab/>
        <w:t>"PSP",</w:t>
      </w:r>
      <w:r>
        <w:tab/>
        <w:t>4.2,</w:t>
      </w:r>
      <w:r>
        <w:tab/>
        <w:t>"Madrid"));</w:t>
      </w:r>
    </w:p>
    <w:p w14:paraId="2D7DF188" w14:textId="77777777" w:rsidR="00385039" w:rsidRDefault="00385039" w:rsidP="00385039">
      <w:pPr>
        <w:pStyle w:val="Texto"/>
      </w:pPr>
      <w:r>
        <w:t xml:space="preserve">        </w:t>
      </w:r>
      <w:proofErr w:type="spellStart"/>
      <w:proofErr w:type="gramStart"/>
      <w:r>
        <w:t>alumnos.add</w:t>
      </w:r>
      <w:proofErr w:type="spellEnd"/>
      <w:r>
        <w:t>(</w:t>
      </w:r>
      <w:proofErr w:type="gramEnd"/>
      <w:r>
        <w:t>new Alumno("85236971S",</w:t>
      </w:r>
      <w:r>
        <w:tab/>
        <w:t>"PSP",</w:t>
      </w:r>
      <w:r>
        <w:tab/>
        <w:t>9.5,</w:t>
      </w:r>
      <w:r>
        <w:tab/>
        <w:t>"Málaga"));</w:t>
      </w:r>
    </w:p>
    <w:p w14:paraId="7439BFF8" w14:textId="53A7C240" w:rsidR="00385039" w:rsidRDefault="00385039" w:rsidP="00385039">
      <w:pPr>
        <w:pStyle w:val="Texto"/>
        <w:ind w:left="0"/>
      </w:pPr>
      <w:r>
        <w:t xml:space="preserve">        </w:t>
      </w:r>
    </w:p>
    <w:p w14:paraId="45857211" w14:textId="4C410D24" w:rsidR="000975B4" w:rsidRDefault="000975B4" w:rsidP="00497DEE">
      <w:pPr>
        <w:pStyle w:val="Texto"/>
        <w:ind w:left="0"/>
      </w:pPr>
    </w:p>
    <w:p w14:paraId="76A1F06C" w14:textId="492E5282" w:rsidR="00D27164" w:rsidRDefault="00D27164" w:rsidP="00497DEE">
      <w:pPr>
        <w:pStyle w:val="Texto"/>
        <w:ind w:left="0"/>
      </w:pPr>
    </w:p>
    <w:p w14:paraId="1120340C" w14:textId="444BDBE2" w:rsidR="003C7939" w:rsidRDefault="003C7939" w:rsidP="00497DEE">
      <w:pPr>
        <w:pStyle w:val="Texto"/>
        <w:ind w:left="0"/>
      </w:pPr>
      <w:r>
        <w:t xml:space="preserve">Ordenar el </w:t>
      </w:r>
      <w:proofErr w:type="spellStart"/>
      <w:r w:rsidR="006006A9">
        <w:t>ArrayList</w:t>
      </w:r>
      <w:proofErr w:type="spellEnd"/>
    </w:p>
    <w:p w14:paraId="05CE1B59" w14:textId="77777777" w:rsidR="003C7939" w:rsidRDefault="003C7939" w:rsidP="003C7939">
      <w:pPr>
        <w:pStyle w:val="Texto"/>
      </w:pPr>
    </w:p>
    <w:p w14:paraId="4EFBDD61" w14:textId="77777777" w:rsidR="003C7939" w:rsidRDefault="003C7939" w:rsidP="003C7939">
      <w:pPr>
        <w:pStyle w:val="Texto"/>
      </w:pPr>
      <w:r>
        <w:t xml:space="preserve">        //Ordenamos el </w:t>
      </w:r>
      <w:proofErr w:type="spellStart"/>
      <w:r>
        <w:t>arraylist</w:t>
      </w:r>
      <w:proofErr w:type="spellEnd"/>
    </w:p>
    <w:p w14:paraId="1EAF4F9C" w14:textId="30F91061" w:rsidR="003C7939" w:rsidRDefault="003C7939" w:rsidP="003C7939">
      <w:pPr>
        <w:pStyle w:val="Texto"/>
        <w:ind w:left="0"/>
      </w:pPr>
      <w:r>
        <w:t xml:space="preserve">         </w:t>
      </w:r>
      <w:proofErr w:type="spellStart"/>
      <w:r>
        <w:t>Collections.sort</w:t>
      </w:r>
      <w:proofErr w:type="spellEnd"/>
      <w:r>
        <w:t>(alumnos);</w:t>
      </w:r>
    </w:p>
    <w:p w14:paraId="5DF62F8E" w14:textId="488B3E04" w:rsidR="00961797" w:rsidRDefault="00961797" w:rsidP="003C7939">
      <w:pPr>
        <w:pStyle w:val="Texto"/>
        <w:ind w:left="0"/>
      </w:pPr>
    </w:p>
    <w:p w14:paraId="20D6FAB8" w14:textId="689BA137" w:rsidR="00961797" w:rsidRDefault="00961797" w:rsidP="003C7939">
      <w:pPr>
        <w:pStyle w:val="Texto"/>
        <w:ind w:left="0"/>
      </w:pPr>
    </w:p>
    <w:p w14:paraId="35849DD0" w14:textId="368B0041" w:rsidR="009F4BA6" w:rsidRDefault="009F4BA6" w:rsidP="003C7939">
      <w:pPr>
        <w:pStyle w:val="Texto"/>
        <w:ind w:left="0"/>
      </w:pPr>
      <w:r>
        <w:t xml:space="preserve">Agregar método salir para asignar lo al </w:t>
      </w:r>
      <w:proofErr w:type="spellStart"/>
      <w:r>
        <w:t>button</w:t>
      </w:r>
      <w:proofErr w:type="spellEnd"/>
      <w:r>
        <w:t xml:space="preserve"> salir</w:t>
      </w:r>
    </w:p>
    <w:p w14:paraId="05FFCDAE" w14:textId="77777777" w:rsidR="009F4BA6" w:rsidRPr="009F4BA6" w:rsidRDefault="009F4BA6" w:rsidP="009F4BA6">
      <w:pPr>
        <w:pStyle w:val="Texto"/>
        <w:rPr>
          <w:lang w:val="en-US"/>
        </w:rPr>
      </w:pPr>
      <w:r w:rsidRPr="009F4BA6">
        <w:rPr>
          <w:lang w:val="en-US"/>
        </w:rPr>
        <w:t>@FXML</w:t>
      </w:r>
    </w:p>
    <w:p w14:paraId="41823E0A" w14:textId="77777777" w:rsidR="009F4BA6" w:rsidRPr="009F4BA6" w:rsidRDefault="009F4BA6" w:rsidP="009F4BA6">
      <w:pPr>
        <w:pStyle w:val="Texto"/>
        <w:rPr>
          <w:lang w:val="en-US"/>
        </w:rPr>
      </w:pPr>
      <w:r w:rsidRPr="009F4BA6">
        <w:rPr>
          <w:lang w:val="en-US"/>
        </w:rPr>
        <w:t xml:space="preserve">    private void </w:t>
      </w:r>
      <w:proofErr w:type="spellStart"/>
      <w:proofErr w:type="gramStart"/>
      <w:r w:rsidRPr="009F4BA6">
        <w:rPr>
          <w:lang w:val="en-US"/>
        </w:rPr>
        <w:t>salir</w:t>
      </w:r>
      <w:proofErr w:type="spellEnd"/>
      <w:r w:rsidRPr="009F4BA6">
        <w:rPr>
          <w:lang w:val="en-US"/>
        </w:rPr>
        <w:t>(</w:t>
      </w:r>
      <w:proofErr w:type="spellStart"/>
      <w:proofErr w:type="gramEnd"/>
      <w:r w:rsidRPr="009F4BA6">
        <w:rPr>
          <w:lang w:val="en-US"/>
        </w:rPr>
        <w:t>ActionEvent</w:t>
      </w:r>
      <w:proofErr w:type="spellEnd"/>
      <w:r w:rsidRPr="009F4BA6">
        <w:rPr>
          <w:lang w:val="en-US"/>
        </w:rPr>
        <w:t xml:space="preserve"> event) {</w:t>
      </w:r>
    </w:p>
    <w:p w14:paraId="3C92D774" w14:textId="77777777" w:rsidR="009F4BA6" w:rsidRDefault="009F4BA6" w:rsidP="009F4BA6">
      <w:pPr>
        <w:pStyle w:val="Texto"/>
      </w:pPr>
      <w:r w:rsidRPr="009F4BA6">
        <w:rPr>
          <w:lang w:val="en-US"/>
        </w:rPr>
        <w:t xml:space="preserve">        </w:t>
      </w:r>
      <w:proofErr w:type="spellStart"/>
      <w:r>
        <w:t>System.exit</w:t>
      </w:r>
      <w:proofErr w:type="spellEnd"/>
      <w:r>
        <w:t>(0);</w:t>
      </w:r>
    </w:p>
    <w:p w14:paraId="396968D2" w14:textId="087ACD6A" w:rsidR="009F4BA6" w:rsidRDefault="009F4BA6" w:rsidP="009F4BA6">
      <w:pPr>
        <w:pStyle w:val="Texto"/>
        <w:ind w:left="0"/>
      </w:pPr>
      <w:r>
        <w:t xml:space="preserve">    }</w:t>
      </w:r>
    </w:p>
    <w:p w14:paraId="6A2707A3" w14:textId="765CF7E4" w:rsidR="0026119E" w:rsidRDefault="0026119E" w:rsidP="009F4BA6">
      <w:pPr>
        <w:pStyle w:val="Texto"/>
        <w:ind w:left="0"/>
      </w:pPr>
    </w:p>
    <w:p w14:paraId="679ED372" w14:textId="5322B2BA" w:rsidR="0026119E" w:rsidRDefault="0026119E" w:rsidP="009F4BA6">
      <w:pPr>
        <w:pStyle w:val="Texto"/>
        <w:ind w:left="0"/>
      </w:pPr>
    </w:p>
    <w:p w14:paraId="752F5C23" w14:textId="6C956213" w:rsidR="0026119E" w:rsidRDefault="0026119E" w:rsidP="009F4BA6">
      <w:pPr>
        <w:pStyle w:val="Texto"/>
        <w:ind w:left="0"/>
      </w:pPr>
    </w:p>
    <w:p w14:paraId="39E051D6" w14:textId="457D7135" w:rsidR="00956600" w:rsidRDefault="00956600" w:rsidP="009F4BA6">
      <w:pPr>
        <w:pStyle w:val="Texto"/>
        <w:ind w:left="0"/>
      </w:pPr>
      <w:r>
        <w:t xml:space="preserve">Agregar método </w:t>
      </w:r>
      <w:proofErr w:type="spellStart"/>
      <w:r w:rsidRPr="00956600">
        <w:t>mostrarReporte</w:t>
      </w:r>
      <w:proofErr w:type="spellEnd"/>
      <w:r>
        <w:t xml:space="preserve"> para asignar lo al </w:t>
      </w:r>
      <w:proofErr w:type="spellStart"/>
      <w:r>
        <w:t>button</w:t>
      </w:r>
      <w:proofErr w:type="spellEnd"/>
      <w:r>
        <w:t xml:space="preserve"> Matriculados en DI</w:t>
      </w:r>
    </w:p>
    <w:p w14:paraId="6386716A" w14:textId="77777777" w:rsidR="00C656DB" w:rsidRPr="00C656DB" w:rsidRDefault="00C656DB" w:rsidP="00C656DB">
      <w:pPr>
        <w:pStyle w:val="Texto"/>
        <w:rPr>
          <w:lang w:val="en-US"/>
        </w:rPr>
      </w:pPr>
      <w:r w:rsidRPr="00C656DB">
        <w:rPr>
          <w:lang w:val="en-US"/>
        </w:rPr>
        <w:t>@FXML</w:t>
      </w:r>
    </w:p>
    <w:p w14:paraId="37B9D8B5" w14:textId="77777777" w:rsidR="00C656DB" w:rsidRPr="00C656DB" w:rsidRDefault="00C656DB" w:rsidP="00C656DB">
      <w:pPr>
        <w:pStyle w:val="Texto"/>
        <w:rPr>
          <w:lang w:val="en-US"/>
        </w:rPr>
      </w:pPr>
      <w:r w:rsidRPr="00C656DB">
        <w:rPr>
          <w:lang w:val="en-US"/>
        </w:rPr>
        <w:t xml:space="preserve">    private void </w:t>
      </w:r>
      <w:proofErr w:type="spellStart"/>
      <w:proofErr w:type="gramStart"/>
      <w:r w:rsidRPr="00C656DB">
        <w:rPr>
          <w:lang w:val="en-US"/>
        </w:rPr>
        <w:t>mostrarReporte</w:t>
      </w:r>
      <w:proofErr w:type="spellEnd"/>
      <w:r w:rsidRPr="00C656DB">
        <w:rPr>
          <w:lang w:val="en-US"/>
        </w:rPr>
        <w:t>(</w:t>
      </w:r>
      <w:proofErr w:type="spellStart"/>
      <w:proofErr w:type="gramEnd"/>
      <w:r w:rsidRPr="00C656DB">
        <w:rPr>
          <w:lang w:val="en-US"/>
        </w:rPr>
        <w:t>ActionEvent</w:t>
      </w:r>
      <w:proofErr w:type="spellEnd"/>
      <w:r w:rsidRPr="00C656DB">
        <w:rPr>
          <w:lang w:val="en-US"/>
        </w:rPr>
        <w:t xml:space="preserve"> event) {</w:t>
      </w:r>
    </w:p>
    <w:p w14:paraId="6FBB727D" w14:textId="77777777" w:rsidR="00C656DB" w:rsidRDefault="00C656DB" w:rsidP="00C656DB">
      <w:pPr>
        <w:pStyle w:val="Texto"/>
      </w:pPr>
      <w:r w:rsidRPr="00C656DB">
        <w:rPr>
          <w:lang w:val="en-US"/>
        </w:rPr>
        <w:t xml:space="preserve">        </w:t>
      </w:r>
      <w:r>
        <w:t>try {</w:t>
      </w:r>
    </w:p>
    <w:p w14:paraId="05242458" w14:textId="77777777" w:rsidR="00C656DB" w:rsidRDefault="00C656DB" w:rsidP="00C656DB">
      <w:pPr>
        <w:pStyle w:val="Texto"/>
      </w:pPr>
      <w:r>
        <w:t xml:space="preserve">           // </w:t>
      </w:r>
      <w:proofErr w:type="spellStart"/>
      <w:r>
        <w:t>System.out.println</w:t>
      </w:r>
      <w:proofErr w:type="spellEnd"/>
      <w:r>
        <w:t>(</w:t>
      </w:r>
      <w:proofErr w:type="spellStart"/>
      <w:r>
        <w:t>String.valueOf</w:t>
      </w:r>
      <w:proofErr w:type="spellEnd"/>
      <w:r>
        <w:t>(</w:t>
      </w:r>
      <w:proofErr w:type="spellStart"/>
      <w:proofErr w:type="gramStart"/>
      <w:r>
        <w:t>alumnos.size</w:t>
      </w:r>
      <w:proofErr w:type="spellEnd"/>
      <w:proofErr w:type="gramEnd"/>
      <w:r>
        <w:t>())+" alumnos creados correctamente");</w:t>
      </w:r>
    </w:p>
    <w:p w14:paraId="5692EC0E" w14:textId="77777777" w:rsidR="00C656DB" w:rsidRDefault="00C656DB" w:rsidP="00C656DB">
      <w:pPr>
        <w:pStyle w:val="Texto"/>
      </w:pPr>
      <w:r>
        <w:t xml:space="preserve">            //Definimos la </w:t>
      </w:r>
      <w:proofErr w:type="spellStart"/>
      <w:r>
        <w:t>coleccion</w:t>
      </w:r>
      <w:proofErr w:type="spellEnd"/>
      <w:r>
        <w:t xml:space="preserve"> de datos sobre la que se creará el informe</w:t>
      </w:r>
    </w:p>
    <w:p w14:paraId="5D76B5BE" w14:textId="77777777" w:rsidR="00C656DB" w:rsidRPr="00C656DB" w:rsidRDefault="00C656DB" w:rsidP="00C656DB">
      <w:pPr>
        <w:pStyle w:val="Texto"/>
        <w:rPr>
          <w:lang w:val="en-US"/>
        </w:rPr>
      </w:pPr>
      <w:r>
        <w:t xml:space="preserve">            </w:t>
      </w:r>
      <w:proofErr w:type="spellStart"/>
      <w:r w:rsidRPr="00C656DB">
        <w:rPr>
          <w:lang w:val="en-US"/>
        </w:rPr>
        <w:t>JRBeanCollectionDataSource</w:t>
      </w:r>
      <w:proofErr w:type="spellEnd"/>
      <w:r w:rsidRPr="00C656DB">
        <w:rPr>
          <w:lang w:val="en-US"/>
        </w:rPr>
        <w:t xml:space="preserve"> </w:t>
      </w:r>
      <w:proofErr w:type="spellStart"/>
      <w:r w:rsidRPr="00C656DB">
        <w:rPr>
          <w:lang w:val="en-US"/>
        </w:rPr>
        <w:t>beanColDataSource</w:t>
      </w:r>
      <w:proofErr w:type="spellEnd"/>
      <w:r w:rsidRPr="00C656DB">
        <w:rPr>
          <w:lang w:val="en-US"/>
        </w:rPr>
        <w:t xml:space="preserve"> = </w:t>
      </w:r>
    </w:p>
    <w:p w14:paraId="2E272001" w14:textId="77777777" w:rsidR="00C656DB" w:rsidRPr="00C656DB" w:rsidRDefault="00C656DB" w:rsidP="00C656DB">
      <w:pPr>
        <w:pStyle w:val="Texto"/>
        <w:rPr>
          <w:lang w:val="en-US"/>
        </w:rPr>
      </w:pPr>
      <w:r w:rsidRPr="00C656DB">
        <w:rPr>
          <w:lang w:val="en-US"/>
        </w:rPr>
        <w:t xml:space="preserve">                new </w:t>
      </w:r>
      <w:proofErr w:type="spellStart"/>
      <w:proofErr w:type="gramStart"/>
      <w:r w:rsidRPr="00C656DB">
        <w:rPr>
          <w:lang w:val="en-US"/>
        </w:rPr>
        <w:t>JRBeanCollectionDataSource</w:t>
      </w:r>
      <w:proofErr w:type="spellEnd"/>
      <w:r w:rsidRPr="00C656DB">
        <w:rPr>
          <w:lang w:val="en-US"/>
        </w:rPr>
        <w:t>(</w:t>
      </w:r>
      <w:proofErr w:type="gramEnd"/>
    </w:p>
    <w:p w14:paraId="2E038202" w14:textId="77777777" w:rsidR="00C656DB" w:rsidRPr="00C656DB" w:rsidRDefault="00C656DB" w:rsidP="00C656DB">
      <w:pPr>
        <w:pStyle w:val="Texto"/>
        <w:rPr>
          <w:lang w:val="en-US"/>
        </w:rPr>
      </w:pPr>
      <w:r w:rsidRPr="00C656DB">
        <w:rPr>
          <w:lang w:val="en-US"/>
        </w:rPr>
        <w:t xml:space="preserve">                        </w:t>
      </w:r>
      <w:proofErr w:type="spellStart"/>
      <w:proofErr w:type="gramStart"/>
      <w:r w:rsidRPr="00C656DB">
        <w:rPr>
          <w:lang w:val="en-US"/>
        </w:rPr>
        <w:t>alumnos.stream</w:t>
      </w:r>
      <w:proofErr w:type="spellEnd"/>
      <w:proofErr w:type="gramEnd"/>
      <w:r w:rsidRPr="00C656DB">
        <w:rPr>
          <w:lang w:val="en-US"/>
        </w:rPr>
        <w:t>()</w:t>
      </w:r>
    </w:p>
    <w:p w14:paraId="579F50AE" w14:textId="77777777" w:rsidR="00C656DB" w:rsidRPr="00C656DB" w:rsidRDefault="00C656DB" w:rsidP="00C656DB">
      <w:pPr>
        <w:pStyle w:val="Texto"/>
        <w:rPr>
          <w:lang w:val="en-US"/>
        </w:rPr>
      </w:pPr>
      <w:r w:rsidRPr="00C656DB">
        <w:rPr>
          <w:lang w:val="en-US"/>
        </w:rPr>
        <w:t xml:space="preserve">                                </w:t>
      </w:r>
      <w:proofErr w:type="gramStart"/>
      <w:r w:rsidRPr="00C656DB">
        <w:rPr>
          <w:lang w:val="en-US"/>
        </w:rPr>
        <w:t>.filter</w:t>
      </w:r>
      <w:proofErr w:type="gramEnd"/>
      <w:r w:rsidRPr="00C656DB">
        <w:rPr>
          <w:lang w:val="en-US"/>
        </w:rPr>
        <w:t>(x-&gt;</w:t>
      </w:r>
    </w:p>
    <w:p w14:paraId="15E707C5"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x.</w:t>
      </w:r>
      <w:proofErr w:type="gramStart"/>
      <w:r w:rsidRPr="00C656DB">
        <w:rPr>
          <w:lang w:val="en-US"/>
        </w:rPr>
        <w:t>getSiglaModuloMatriculado</w:t>
      </w:r>
      <w:proofErr w:type="spellEnd"/>
      <w:r w:rsidRPr="00C656DB">
        <w:rPr>
          <w:lang w:val="en-US"/>
        </w:rPr>
        <w:t>(</w:t>
      </w:r>
      <w:proofErr w:type="gramEnd"/>
      <w:r w:rsidRPr="00C656DB">
        <w:rPr>
          <w:lang w:val="en-US"/>
        </w:rPr>
        <w:t>)</w:t>
      </w:r>
    </w:p>
    <w:p w14:paraId="5B21BAE6" w14:textId="77777777" w:rsidR="00C656DB" w:rsidRPr="00C656DB" w:rsidRDefault="00C656DB" w:rsidP="00C656DB">
      <w:pPr>
        <w:pStyle w:val="Texto"/>
        <w:rPr>
          <w:lang w:val="en-US"/>
        </w:rPr>
      </w:pPr>
      <w:r w:rsidRPr="00C656DB">
        <w:rPr>
          <w:lang w:val="en-US"/>
        </w:rPr>
        <w:t xml:space="preserve">                                                </w:t>
      </w:r>
      <w:proofErr w:type="gramStart"/>
      <w:r w:rsidRPr="00C656DB">
        <w:rPr>
          <w:lang w:val="en-US"/>
        </w:rPr>
        <w:t>.equals</w:t>
      </w:r>
      <w:proofErr w:type="gramEnd"/>
      <w:r w:rsidRPr="00C656DB">
        <w:rPr>
          <w:lang w:val="en-US"/>
        </w:rPr>
        <w:t>("DI")</w:t>
      </w:r>
    </w:p>
    <w:p w14:paraId="380BFB72" w14:textId="77777777" w:rsidR="00C656DB" w:rsidRPr="00C656DB" w:rsidRDefault="00C656DB" w:rsidP="00C656DB">
      <w:pPr>
        <w:pStyle w:val="Texto"/>
        <w:rPr>
          <w:lang w:val="en-US"/>
        </w:rPr>
      </w:pPr>
      <w:r w:rsidRPr="00C656DB">
        <w:rPr>
          <w:lang w:val="en-US"/>
        </w:rPr>
        <w:lastRenderedPageBreak/>
        <w:t xml:space="preserve">                                </w:t>
      </w:r>
      <w:proofErr w:type="gramStart"/>
      <w:r w:rsidRPr="00C656DB">
        <w:rPr>
          <w:lang w:val="en-US"/>
        </w:rPr>
        <w:t>).collect</w:t>
      </w:r>
      <w:proofErr w:type="gramEnd"/>
      <w:r w:rsidRPr="00C656DB">
        <w:rPr>
          <w:lang w:val="en-US"/>
        </w:rPr>
        <w:t>(</w:t>
      </w:r>
      <w:proofErr w:type="spellStart"/>
      <w:r w:rsidRPr="00C656DB">
        <w:rPr>
          <w:lang w:val="en-US"/>
        </w:rPr>
        <w:t>Collectors.toList</w:t>
      </w:r>
      <w:proofErr w:type="spellEnd"/>
      <w:r w:rsidRPr="00C656DB">
        <w:rPr>
          <w:lang w:val="en-US"/>
        </w:rPr>
        <w:t>()));</w:t>
      </w:r>
    </w:p>
    <w:p w14:paraId="3EBA21DA" w14:textId="77777777" w:rsidR="00C656DB" w:rsidRPr="00C656DB" w:rsidRDefault="00C656DB" w:rsidP="00C656DB">
      <w:pPr>
        <w:pStyle w:val="Texto"/>
        <w:rPr>
          <w:lang w:val="en-US"/>
        </w:rPr>
      </w:pPr>
      <w:r w:rsidRPr="00C656DB">
        <w:rPr>
          <w:lang w:val="en-US"/>
        </w:rPr>
        <w:t xml:space="preserve">            </w:t>
      </w:r>
    </w:p>
    <w:p w14:paraId="05B16F15" w14:textId="77777777" w:rsidR="00C656DB" w:rsidRDefault="00C656DB" w:rsidP="00C656DB">
      <w:pPr>
        <w:pStyle w:val="Texto"/>
      </w:pPr>
      <w:r w:rsidRPr="00C656DB">
        <w:rPr>
          <w:lang w:val="en-US"/>
        </w:rPr>
        <w:t xml:space="preserve">            </w:t>
      </w:r>
      <w:r>
        <w:t>//</w:t>
      </w:r>
      <w:proofErr w:type="spellStart"/>
      <w:r>
        <w:t>Map</w:t>
      </w:r>
      <w:proofErr w:type="spellEnd"/>
      <w:r>
        <w:t xml:space="preserve"> </w:t>
      </w:r>
      <w:proofErr w:type="spellStart"/>
      <w:r>
        <w:t>parameters</w:t>
      </w:r>
      <w:proofErr w:type="spellEnd"/>
      <w:r>
        <w:t xml:space="preserve"> = new </w:t>
      </w:r>
      <w:proofErr w:type="spellStart"/>
      <w:proofErr w:type="gramStart"/>
      <w:r>
        <w:t>HashMap</w:t>
      </w:r>
      <w:proofErr w:type="spellEnd"/>
      <w:r>
        <w:t>(</w:t>
      </w:r>
      <w:proofErr w:type="gramEnd"/>
      <w:r>
        <w:t>);</w:t>
      </w:r>
    </w:p>
    <w:p w14:paraId="02FF25AA" w14:textId="77777777" w:rsidR="00C656DB" w:rsidRDefault="00C656DB" w:rsidP="00C656DB">
      <w:pPr>
        <w:pStyle w:val="Texto"/>
      </w:pPr>
      <w:r>
        <w:t xml:space="preserve">            /* Obtiene el botón(origen) desde el cuál se hizo clic para llamar al método</w:t>
      </w:r>
    </w:p>
    <w:p w14:paraId="1154A49B" w14:textId="77777777" w:rsidR="00C656DB" w:rsidRDefault="00C656DB" w:rsidP="00C656DB">
      <w:pPr>
        <w:pStyle w:val="Texto"/>
      </w:pPr>
      <w:r>
        <w:t xml:space="preserve">           </w:t>
      </w:r>
      <w:proofErr w:type="spellStart"/>
      <w:r>
        <w:t>generarGráfico</w:t>
      </w:r>
      <w:proofErr w:type="spellEnd"/>
      <w:r>
        <w:t xml:space="preserve"> y crea un nodo con él*/</w:t>
      </w:r>
    </w:p>
    <w:p w14:paraId="773B8A7A" w14:textId="77777777" w:rsidR="00C656DB" w:rsidRPr="00C656DB" w:rsidRDefault="00C656DB" w:rsidP="00C656DB">
      <w:pPr>
        <w:pStyle w:val="Texto"/>
        <w:rPr>
          <w:lang w:val="en-US"/>
        </w:rPr>
      </w:pPr>
      <w:r>
        <w:t xml:space="preserve">            </w:t>
      </w:r>
      <w:r w:rsidRPr="00C656DB">
        <w:rPr>
          <w:lang w:val="en-US"/>
        </w:rPr>
        <w:t xml:space="preserve">Node source = (Node) </w:t>
      </w:r>
      <w:proofErr w:type="spellStart"/>
      <w:proofErr w:type="gramStart"/>
      <w:r w:rsidRPr="00C656DB">
        <w:rPr>
          <w:lang w:val="en-US"/>
        </w:rPr>
        <w:t>event.getSource</w:t>
      </w:r>
      <w:proofErr w:type="spellEnd"/>
      <w:proofErr w:type="gramEnd"/>
      <w:r w:rsidRPr="00C656DB">
        <w:rPr>
          <w:lang w:val="en-US"/>
        </w:rPr>
        <w:t>();</w:t>
      </w:r>
    </w:p>
    <w:p w14:paraId="423C55B1" w14:textId="77777777" w:rsidR="00C656DB" w:rsidRDefault="00C656DB" w:rsidP="00C656DB">
      <w:pPr>
        <w:pStyle w:val="Texto"/>
      </w:pPr>
      <w:r w:rsidRPr="00C656DB">
        <w:rPr>
          <w:lang w:val="en-US"/>
        </w:rPr>
        <w:t xml:space="preserve">            </w:t>
      </w:r>
      <w:r>
        <w:t>/* A continuación, obtiene la escena a la que pertenece ese botón, y con la escena</w:t>
      </w:r>
    </w:p>
    <w:p w14:paraId="1FB04C62" w14:textId="77777777" w:rsidR="00C656DB" w:rsidRDefault="00C656DB" w:rsidP="00C656DB">
      <w:pPr>
        <w:pStyle w:val="Texto"/>
      </w:pPr>
      <w:r>
        <w:t xml:space="preserve">           obtiene la ventana a la que pertenece la misma */</w:t>
      </w:r>
    </w:p>
    <w:p w14:paraId="496F005A" w14:textId="77777777" w:rsidR="00C656DB" w:rsidRPr="00C656DB" w:rsidRDefault="00C656DB" w:rsidP="00C656DB">
      <w:pPr>
        <w:pStyle w:val="Texto"/>
        <w:rPr>
          <w:lang w:val="en-US"/>
        </w:rPr>
      </w:pPr>
      <w:r>
        <w:t xml:space="preserve">            </w:t>
      </w:r>
      <w:r w:rsidRPr="00C656DB">
        <w:rPr>
          <w:lang w:val="en-US"/>
        </w:rPr>
        <w:t xml:space="preserve">Stage </w:t>
      </w:r>
      <w:proofErr w:type="spellStart"/>
      <w:r w:rsidRPr="00C656DB">
        <w:rPr>
          <w:lang w:val="en-US"/>
        </w:rPr>
        <w:t>stage</w:t>
      </w:r>
      <w:proofErr w:type="spellEnd"/>
      <w:r w:rsidRPr="00C656DB">
        <w:rPr>
          <w:lang w:val="en-US"/>
        </w:rPr>
        <w:t xml:space="preserve"> = (Stage) </w:t>
      </w:r>
      <w:proofErr w:type="spellStart"/>
      <w:proofErr w:type="gramStart"/>
      <w:r w:rsidRPr="00C656DB">
        <w:rPr>
          <w:lang w:val="en-US"/>
        </w:rPr>
        <w:t>source.getScene</w:t>
      </w:r>
      <w:proofErr w:type="spellEnd"/>
      <w:proofErr w:type="gramEnd"/>
      <w:r w:rsidRPr="00C656DB">
        <w:rPr>
          <w:lang w:val="en-US"/>
        </w:rPr>
        <w:t>().</w:t>
      </w:r>
      <w:proofErr w:type="spellStart"/>
      <w:r w:rsidRPr="00C656DB">
        <w:rPr>
          <w:lang w:val="en-US"/>
        </w:rPr>
        <w:t>getWindow</w:t>
      </w:r>
      <w:proofErr w:type="spellEnd"/>
      <w:r w:rsidRPr="00C656DB">
        <w:rPr>
          <w:lang w:val="en-US"/>
        </w:rPr>
        <w:t>();</w:t>
      </w:r>
    </w:p>
    <w:p w14:paraId="426D51BD" w14:textId="77777777" w:rsidR="00C656DB" w:rsidRPr="00C656DB" w:rsidRDefault="00C656DB" w:rsidP="00C656DB">
      <w:pPr>
        <w:pStyle w:val="Texto"/>
        <w:rPr>
          <w:lang w:val="en-US"/>
        </w:rPr>
      </w:pPr>
    </w:p>
    <w:p w14:paraId="76E59FB7" w14:textId="77777777" w:rsidR="00C656DB" w:rsidRDefault="00C656DB" w:rsidP="00C656DB">
      <w:pPr>
        <w:pStyle w:val="Texto"/>
      </w:pPr>
      <w:r w:rsidRPr="00C656DB">
        <w:rPr>
          <w:lang w:val="en-US"/>
        </w:rPr>
        <w:t xml:space="preserve">            </w:t>
      </w:r>
      <w:r>
        <w:t>/* Al final de la ejecución de las dos líneas anteriores, lo que tenemos en la</w:t>
      </w:r>
    </w:p>
    <w:p w14:paraId="622D2A70" w14:textId="77777777" w:rsidR="00C656DB" w:rsidRDefault="00C656DB" w:rsidP="00C656DB">
      <w:pPr>
        <w:pStyle w:val="Texto"/>
      </w:pPr>
      <w:r>
        <w:t xml:space="preserve">           variable </w:t>
      </w:r>
      <w:proofErr w:type="spellStart"/>
      <w:r>
        <w:t>stage</w:t>
      </w:r>
      <w:proofErr w:type="spellEnd"/>
      <w:r>
        <w:t xml:space="preserve"> es una referencia de la ventana desde la </w:t>
      </w:r>
      <w:proofErr w:type="spellStart"/>
      <w:r>
        <w:t>cuál</w:t>
      </w:r>
      <w:proofErr w:type="spellEnd"/>
      <w:r>
        <w:t xml:space="preserve"> se hizo clic,</w:t>
      </w:r>
    </w:p>
    <w:p w14:paraId="79C1E75F" w14:textId="77777777" w:rsidR="00C656DB" w:rsidRDefault="00C656DB" w:rsidP="00C656DB">
      <w:pPr>
        <w:pStyle w:val="Texto"/>
      </w:pPr>
      <w:r>
        <w:t xml:space="preserve">           para que nuestro informe se muestre como una ventana modal asociada a la </w:t>
      </w:r>
    </w:p>
    <w:p w14:paraId="1ED61BCE" w14:textId="77777777" w:rsidR="00C656DB" w:rsidRDefault="00C656DB" w:rsidP="00C656DB">
      <w:pPr>
        <w:pStyle w:val="Texto"/>
      </w:pPr>
      <w:r>
        <w:t xml:space="preserve">           ventana que lo invocó */</w:t>
      </w:r>
    </w:p>
    <w:p w14:paraId="16F55DB8" w14:textId="77777777" w:rsidR="00C656DB" w:rsidRDefault="00C656DB" w:rsidP="00C656DB">
      <w:pPr>
        <w:pStyle w:val="Texto"/>
      </w:pPr>
      <w:r>
        <w:t xml:space="preserve">            //Declaramos nuestro visor de informes</w:t>
      </w:r>
    </w:p>
    <w:p w14:paraId="5E1911F1" w14:textId="77777777" w:rsidR="00C656DB" w:rsidRDefault="00C656DB" w:rsidP="00C656DB">
      <w:pPr>
        <w:pStyle w:val="Texto"/>
      </w:pPr>
      <w:r>
        <w:t xml:space="preserve">            </w:t>
      </w:r>
      <w:proofErr w:type="spellStart"/>
      <w:r>
        <w:t>JasperViewerFX</w:t>
      </w:r>
      <w:proofErr w:type="spellEnd"/>
      <w:r>
        <w:t xml:space="preserve"> </w:t>
      </w:r>
      <w:proofErr w:type="spellStart"/>
      <w:r>
        <w:t>viewerfx</w:t>
      </w:r>
      <w:proofErr w:type="spellEnd"/>
      <w:r>
        <w:t>;</w:t>
      </w:r>
    </w:p>
    <w:p w14:paraId="02D229F0" w14:textId="77777777" w:rsidR="00C656DB" w:rsidRDefault="00C656DB" w:rsidP="00C656DB">
      <w:pPr>
        <w:pStyle w:val="Texto"/>
      </w:pPr>
    </w:p>
    <w:p w14:paraId="539F986E" w14:textId="77777777" w:rsidR="00C656DB" w:rsidRDefault="00C656DB" w:rsidP="00C656DB">
      <w:pPr>
        <w:pStyle w:val="Texto"/>
      </w:pPr>
      <w:r>
        <w:t xml:space="preserve">            /* Creamos el visor de informes, pasándole la ventana desde la cual se solicita</w:t>
      </w:r>
    </w:p>
    <w:p w14:paraId="2CA78F4D" w14:textId="77777777" w:rsidR="00C656DB" w:rsidRDefault="00C656DB" w:rsidP="00C656DB">
      <w:pPr>
        <w:pStyle w:val="Texto"/>
      </w:pPr>
      <w:r>
        <w:t xml:space="preserve">           el informe gráfico, un título para ese informe, la ruta de acceso al informe </w:t>
      </w:r>
    </w:p>
    <w:p w14:paraId="33315790" w14:textId="77777777" w:rsidR="00C656DB" w:rsidRDefault="00C656DB" w:rsidP="00C656DB">
      <w:pPr>
        <w:pStyle w:val="Texto"/>
      </w:pPr>
      <w:r>
        <w:t xml:space="preserve">           gráfico que debe cargar el visor, un objeto </w:t>
      </w:r>
      <w:proofErr w:type="spellStart"/>
      <w:r>
        <w:t>HashMap</w:t>
      </w:r>
      <w:proofErr w:type="spellEnd"/>
      <w:r>
        <w:t xml:space="preserve"> que el visor necesita</w:t>
      </w:r>
    </w:p>
    <w:p w14:paraId="06F8F9F2" w14:textId="77777777" w:rsidR="00C656DB" w:rsidRDefault="00C656DB" w:rsidP="00C656DB">
      <w:pPr>
        <w:pStyle w:val="Texto"/>
      </w:pPr>
      <w:r>
        <w:t xml:space="preserve">           pero que en este ejercicio no aporta ninguna funcionalidad, y por último nuestro</w:t>
      </w:r>
    </w:p>
    <w:p w14:paraId="18996918" w14:textId="77777777" w:rsidR="00C656DB" w:rsidRDefault="00C656DB" w:rsidP="00C656DB">
      <w:pPr>
        <w:pStyle w:val="Texto"/>
      </w:pPr>
      <w:r>
        <w:t xml:space="preserve">           origen de datos representado por el </w:t>
      </w:r>
      <w:proofErr w:type="spellStart"/>
      <w:r>
        <w:t>beanColDataSource</w:t>
      </w:r>
      <w:proofErr w:type="spellEnd"/>
      <w:r>
        <w:t xml:space="preserve"> sobre el cual se creará el</w:t>
      </w:r>
    </w:p>
    <w:p w14:paraId="50618FB1" w14:textId="77777777" w:rsidR="00C656DB" w:rsidRPr="00C656DB" w:rsidRDefault="00C656DB" w:rsidP="00C656DB">
      <w:pPr>
        <w:pStyle w:val="Texto"/>
        <w:rPr>
          <w:lang w:val="en-US"/>
        </w:rPr>
      </w:pPr>
      <w:r>
        <w:t xml:space="preserve">           </w:t>
      </w:r>
      <w:proofErr w:type="spellStart"/>
      <w:proofErr w:type="gramStart"/>
      <w:r w:rsidRPr="00C656DB">
        <w:rPr>
          <w:lang w:val="en-US"/>
        </w:rPr>
        <w:t>informe</w:t>
      </w:r>
      <w:proofErr w:type="spellEnd"/>
      <w:r w:rsidRPr="00C656DB">
        <w:rPr>
          <w:lang w:val="en-US"/>
        </w:rPr>
        <w:t>,  *</w:t>
      </w:r>
      <w:proofErr w:type="gramEnd"/>
      <w:r w:rsidRPr="00C656DB">
        <w:rPr>
          <w:lang w:val="en-US"/>
        </w:rPr>
        <w:t>/</w:t>
      </w:r>
    </w:p>
    <w:p w14:paraId="49D24833"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viewerfx</w:t>
      </w:r>
      <w:proofErr w:type="spellEnd"/>
      <w:r w:rsidRPr="00C656DB">
        <w:rPr>
          <w:lang w:val="en-US"/>
        </w:rPr>
        <w:t xml:space="preserve"> = new </w:t>
      </w:r>
      <w:proofErr w:type="spellStart"/>
      <w:proofErr w:type="gramStart"/>
      <w:r w:rsidRPr="00C656DB">
        <w:rPr>
          <w:lang w:val="en-US"/>
        </w:rPr>
        <w:t>JasperViewerFX</w:t>
      </w:r>
      <w:proofErr w:type="spellEnd"/>
      <w:r w:rsidRPr="00C656DB">
        <w:rPr>
          <w:lang w:val="en-US"/>
        </w:rPr>
        <w:t>(</w:t>
      </w:r>
      <w:proofErr w:type="gramEnd"/>
      <w:r w:rsidRPr="00C656DB">
        <w:rPr>
          <w:lang w:val="en-US"/>
        </w:rPr>
        <w:t>stage,</w:t>
      </w:r>
    </w:p>
    <w:p w14:paraId="2328B0A2" w14:textId="77777777" w:rsidR="00C656DB" w:rsidRDefault="00C656DB" w:rsidP="00C656DB">
      <w:pPr>
        <w:pStyle w:val="Texto"/>
      </w:pPr>
      <w:r w:rsidRPr="00C656DB">
        <w:rPr>
          <w:lang w:val="en-US"/>
        </w:rPr>
        <w:t xml:space="preserve">                    </w:t>
      </w:r>
      <w:r>
        <w:t>"Informe",</w:t>
      </w:r>
    </w:p>
    <w:p w14:paraId="6B0D041A" w14:textId="77777777" w:rsidR="00C656DB" w:rsidRDefault="00C656DB" w:rsidP="00C656DB">
      <w:pPr>
        <w:pStyle w:val="Texto"/>
      </w:pPr>
      <w:r>
        <w:t xml:space="preserve">                    "/informes/</w:t>
      </w:r>
      <w:proofErr w:type="spellStart"/>
      <w:r>
        <w:t>reportealumnos.jasper</w:t>
      </w:r>
      <w:proofErr w:type="spellEnd"/>
      <w:r>
        <w:t>",</w:t>
      </w:r>
    </w:p>
    <w:p w14:paraId="6D633DB2" w14:textId="77777777" w:rsidR="00C656DB" w:rsidRDefault="00C656DB" w:rsidP="00C656DB">
      <w:pPr>
        <w:pStyle w:val="Texto"/>
      </w:pPr>
      <w:r>
        <w:t xml:space="preserve">                    new </w:t>
      </w:r>
      <w:proofErr w:type="spellStart"/>
      <w:proofErr w:type="gramStart"/>
      <w:r>
        <w:t>HashMap</w:t>
      </w:r>
      <w:proofErr w:type="spellEnd"/>
      <w:r>
        <w:t>(</w:t>
      </w:r>
      <w:proofErr w:type="gramEnd"/>
      <w:r>
        <w:t xml:space="preserve">) , </w:t>
      </w:r>
    </w:p>
    <w:p w14:paraId="1342D75E" w14:textId="77777777" w:rsidR="00C656DB" w:rsidRDefault="00C656DB" w:rsidP="00C656DB">
      <w:pPr>
        <w:pStyle w:val="Texto"/>
      </w:pPr>
      <w:r>
        <w:t xml:space="preserve">                    </w:t>
      </w:r>
      <w:proofErr w:type="spellStart"/>
      <w:r>
        <w:t>beanColDataSource</w:t>
      </w:r>
      <w:proofErr w:type="spellEnd"/>
      <w:r>
        <w:t>);</w:t>
      </w:r>
    </w:p>
    <w:p w14:paraId="064CF4D0" w14:textId="77777777" w:rsidR="00C656DB" w:rsidRDefault="00C656DB" w:rsidP="00C656DB">
      <w:pPr>
        <w:pStyle w:val="Texto"/>
      </w:pPr>
      <w:r>
        <w:t xml:space="preserve">            </w:t>
      </w:r>
    </w:p>
    <w:p w14:paraId="515883DD" w14:textId="77777777" w:rsidR="00C656DB" w:rsidRDefault="00C656DB" w:rsidP="00C656DB">
      <w:pPr>
        <w:pStyle w:val="Texto"/>
      </w:pPr>
      <w:r>
        <w:t xml:space="preserve">            //Mostramos el informe en el visor</w:t>
      </w:r>
    </w:p>
    <w:p w14:paraId="4BC786E2" w14:textId="77777777" w:rsidR="00C656DB" w:rsidRPr="00C656DB" w:rsidRDefault="00C656DB" w:rsidP="00C656DB">
      <w:pPr>
        <w:pStyle w:val="Texto"/>
        <w:rPr>
          <w:lang w:val="en-US"/>
        </w:rPr>
      </w:pPr>
      <w:r>
        <w:t xml:space="preserve">            </w:t>
      </w:r>
      <w:proofErr w:type="spellStart"/>
      <w:proofErr w:type="gramStart"/>
      <w:r w:rsidRPr="00C656DB">
        <w:rPr>
          <w:lang w:val="en-US"/>
        </w:rPr>
        <w:t>viewerfx.show</w:t>
      </w:r>
      <w:proofErr w:type="spellEnd"/>
      <w:proofErr w:type="gramEnd"/>
      <w:r w:rsidRPr="00C656DB">
        <w:rPr>
          <w:lang w:val="en-US"/>
        </w:rPr>
        <w:t>();</w:t>
      </w:r>
    </w:p>
    <w:p w14:paraId="408E5E86" w14:textId="77777777" w:rsidR="00C656DB" w:rsidRPr="00C656DB" w:rsidRDefault="00C656DB" w:rsidP="00C656DB">
      <w:pPr>
        <w:pStyle w:val="Texto"/>
        <w:rPr>
          <w:lang w:val="en-US"/>
        </w:rPr>
      </w:pPr>
    </w:p>
    <w:p w14:paraId="30CD0D07" w14:textId="77777777" w:rsidR="00C656DB" w:rsidRPr="00C656DB" w:rsidRDefault="00C656DB" w:rsidP="00C656DB">
      <w:pPr>
        <w:pStyle w:val="Texto"/>
        <w:rPr>
          <w:lang w:val="en-US"/>
        </w:rPr>
      </w:pPr>
      <w:r w:rsidRPr="00C656DB">
        <w:rPr>
          <w:lang w:val="en-US"/>
        </w:rPr>
        <w:t xml:space="preserve">        } catch (Exception ex) {</w:t>
      </w:r>
    </w:p>
    <w:p w14:paraId="457990EC"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System.out.println</w:t>
      </w:r>
      <w:proofErr w:type="spellEnd"/>
      <w:r w:rsidRPr="00C656DB">
        <w:rPr>
          <w:lang w:val="en-US"/>
        </w:rPr>
        <w:t>(</w:t>
      </w:r>
      <w:proofErr w:type="spellStart"/>
      <w:proofErr w:type="gramStart"/>
      <w:r w:rsidRPr="00C656DB">
        <w:rPr>
          <w:lang w:val="en-US"/>
        </w:rPr>
        <w:t>ex.getMessage</w:t>
      </w:r>
      <w:proofErr w:type="spellEnd"/>
      <w:proofErr w:type="gramEnd"/>
      <w:r w:rsidRPr="00C656DB">
        <w:rPr>
          <w:lang w:val="en-US"/>
        </w:rPr>
        <w:t>());</w:t>
      </w:r>
    </w:p>
    <w:p w14:paraId="63B97D3B" w14:textId="77777777" w:rsidR="00C656DB" w:rsidRDefault="00C656DB" w:rsidP="00C656DB">
      <w:pPr>
        <w:pStyle w:val="Texto"/>
      </w:pPr>
      <w:r w:rsidRPr="00C656DB">
        <w:rPr>
          <w:lang w:val="en-US"/>
        </w:rPr>
        <w:t xml:space="preserve">        </w:t>
      </w:r>
      <w:r>
        <w:t>}</w:t>
      </w:r>
    </w:p>
    <w:p w14:paraId="5E0635EB" w14:textId="77777777" w:rsidR="00C656DB" w:rsidRDefault="00C656DB" w:rsidP="00C656DB">
      <w:pPr>
        <w:pStyle w:val="Texto"/>
      </w:pPr>
    </w:p>
    <w:p w14:paraId="2F4F7162" w14:textId="77777777" w:rsidR="00C656DB" w:rsidRDefault="00C656DB" w:rsidP="00C656DB">
      <w:pPr>
        <w:pStyle w:val="Texto"/>
      </w:pPr>
      <w:r>
        <w:t xml:space="preserve">    }</w:t>
      </w:r>
    </w:p>
    <w:p w14:paraId="786CE3EE" w14:textId="7D37AEE9" w:rsidR="00956600" w:rsidRDefault="00C656DB" w:rsidP="00C656DB">
      <w:pPr>
        <w:pStyle w:val="Texto"/>
        <w:ind w:left="0"/>
      </w:pPr>
      <w:r>
        <w:t xml:space="preserve">    </w:t>
      </w:r>
    </w:p>
    <w:p w14:paraId="5C3E28DD" w14:textId="5214B315" w:rsidR="00220705" w:rsidRDefault="00220705" w:rsidP="00C656DB">
      <w:pPr>
        <w:pStyle w:val="Texto"/>
        <w:ind w:left="0"/>
      </w:pPr>
      <w:r>
        <w:t xml:space="preserve">Filtrar los alumnos con matricula DI </w:t>
      </w:r>
    </w:p>
    <w:p w14:paraId="65BFA909" w14:textId="77777777" w:rsidR="00220705" w:rsidRDefault="00220705" w:rsidP="00220705">
      <w:pPr>
        <w:pStyle w:val="Texto"/>
      </w:pPr>
      <w:proofErr w:type="spellStart"/>
      <w:proofErr w:type="gramStart"/>
      <w:r>
        <w:t>alumnos.stream</w:t>
      </w:r>
      <w:proofErr w:type="spellEnd"/>
      <w:proofErr w:type="gramEnd"/>
      <w:r>
        <w:t>()</w:t>
      </w:r>
    </w:p>
    <w:p w14:paraId="04C4AFB7" w14:textId="77777777" w:rsidR="00220705" w:rsidRDefault="00220705" w:rsidP="00220705">
      <w:pPr>
        <w:pStyle w:val="Texto"/>
      </w:pPr>
      <w:r>
        <w:t xml:space="preserve">                                </w:t>
      </w:r>
      <w:proofErr w:type="gramStart"/>
      <w:r>
        <w:t>.</w:t>
      </w:r>
      <w:proofErr w:type="spellStart"/>
      <w:r>
        <w:t>filter</w:t>
      </w:r>
      <w:proofErr w:type="spellEnd"/>
      <w:proofErr w:type="gramEnd"/>
      <w:r>
        <w:t>(x-&gt;</w:t>
      </w:r>
    </w:p>
    <w:p w14:paraId="0895B31C" w14:textId="77777777" w:rsidR="00220705" w:rsidRDefault="00220705" w:rsidP="00220705">
      <w:pPr>
        <w:pStyle w:val="Texto"/>
      </w:pPr>
      <w:r>
        <w:t xml:space="preserve">                                        </w:t>
      </w:r>
      <w:proofErr w:type="spellStart"/>
      <w:r>
        <w:t>x.</w:t>
      </w:r>
      <w:proofErr w:type="gramStart"/>
      <w:r>
        <w:t>getSiglaModuloMatriculado</w:t>
      </w:r>
      <w:proofErr w:type="spellEnd"/>
      <w:r>
        <w:t>(</w:t>
      </w:r>
      <w:proofErr w:type="gramEnd"/>
      <w:r>
        <w:t>)</w:t>
      </w:r>
    </w:p>
    <w:p w14:paraId="7F270604" w14:textId="3FAFA812" w:rsidR="00220705" w:rsidRDefault="00220705" w:rsidP="00220705">
      <w:pPr>
        <w:pStyle w:val="Texto"/>
        <w:ind w:left="0"/>
      </w:pPr>
      <w:r>
        <w:t xml:space="preserve">                                                </w:t>
      </w:r>
      <w:proofErr w:type="gramStart"/>
      <w:r>
        <w:t>.</w:t>
      </w:r>
      <w:proofErr w:type="spellStart"/>
      <w:r>
        <w:t>equals</w:t>
      </w:r>
      <w:proofErr w:type="spellEnd"/>
      <w:proofErr w:type="gramEnd"/>
      <w:r>
        <w:t>("DI")</w:t>
      </w:r>
    </w:p>
    <w:p w14:paraId="50CF8A7D" w14:textId="4500AFFB" w:rsidR="00A655ED" w:rsidRDefault="00A655ED" w:rsidP="00220705">
      <w:pPr>
        <w:pStyle w:val="Texto"/>
        <w:ind w:left="0"/>
      </w:pPr>
    </w:p>
    <w:p w14:paraId="466C1077" w14:textId="6941A12E" w:rsidR="00A655ED" w:rsidRDefault="00A655ED" w:rsidP="00220705">
      <w:pPr>
        <w:pStyle w:val="Texto"/>
        <w:ind w:left="0"/>
      </w:pPr>
    </w:p>
    <w:p w14:paraId="15D15301" w14:textId="1A6A196B" w:rsidR="00314832" w:rsidRDefault="00314832" w:rsidP="00220705">
      <w:pPr>
        <w:pStyle w:val="Texto"/>
        <w:ind w:left="0"/>
      </w:pPr>
    </w:p>
    <w:p w14:paraId="735DDF5B" w14:textId="734E9CD1" w:rsidR="00314832" w:rsidRDefault="00314832" w:rsidP="00220705">
      <w:pPr>
        <w:pStyle w:val="Texto"/>
        <w:ind w:left="0"/>
      </w:pPr>
    </w:p>
    <w:p w14:paraId="29E2FA62" w14:textId="03AC5035" w:rsidR="00314832" w:rsidRDefault="00314832" w:rsidP="00220705">
      <w:pPr>
        <w:pStyle w:val="Texto"/>
        <w:ind w:left="0"/>
      </w:pPr>
    </w:p>
    <w:p w14:paraId="048DA320" w14:textId="5E4AAF24" w:rsidR="00314832" w:rsidRDefault="0008204A" w:rsidP="00220705">
      <w:pPr>
        <w:pStyle w:val="Texto"/>
        <w:ind w:left="0"/>
      </w:pPr>
      <w:r>
        <w:t xml:space="preserve">Resultado </w:t>
      </w:r>
    </w:p>
    <w:p w14:paraId="47A62B3E" w14:textId="77777777" w:rsidR="0008204A" w:rsidRDefault="0008204A" w:rsidP="0008204A">
      <w:pPr>
        <w:pStyle w:val="Texto"/>
      </w:pPr>
    </w:p>
    <w:p w14:paraId="4CD5C83B" w14:textId="77777777" w:rsidR="0008204A" w:rsidRDefault="0008204A" w:rsidP="0008204A">
      <w:pPr>
        <w:pStyle w:val="Texto"/>
      </w:pPr>
      <w:proofErr w:type="spellStart"/>
      <w:r w:rsidRPr="00ED604B">
        <w:t>FXMLVistaController</w:t>
      </w:r>
      <w:proofErr w:type="spellEnd"/>
    </w:p>
    <w:p w14:paraId="406F700D" w14:textId="77777777" w:rsidR="0008204A" w:rsidRDefault="0008204A" w:rsidP="0008204A">
      <w:pPr>
        <w:pStyle w:val="Texto"/>
      </w:pPr>
      <w:r>
        <w:rPr>
          <w:noProof/>
        </w:rPr>
        <w:drawing>
          <wp:inline distT="0" distB="0" distL="0" distR="0" wp14:anchorId="413DCF09" wp14:editId="7B3C72C5">
            <wp:extent cx="5930900" cy="3122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0900" cy="3122930"/>
                    </a:xfrm>
                    <a:prstGeom prst="rect">
                      <a:avLst/>
                    </a:prstGeom>
                  </pic:spPr>
                </pic:pic>
              </a:graphicData>
            </a:graphic>
          </wp:inline>
        </w:drawing>
      </w:r>
    </w:p>
    <w:p w14:paraId="0E2A7CCA" w14:textId="77777777" w:rsidR="0008204A" w:rsidRDefault="0008204A" w:rsidP="0008204A">
      <w:pPr>
        <w:pStyle w:val="Texto"/>
      </w:pPr>
      <w:r>
        <w:rPr>
          <w:noProof/>
        </w:rPr>
        <w:drawing>
          <wp:inline distT="0" distB="0" distL="0" distR="0" wp14:anchorId="590BDBFD" wp14:editId="37034C75">
            <wp:extent cx="5930900" cy="4366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0900" cy="4366260"/>
                    </a:xfrm>
                    <a:prstGeom prst="rect">
                      <a:avLst/>
                    </a:prstGeom>
                  </pic:spPr>
                </pic:pic>
              </a:graphicData>
            </a:graphic>
          </wp:inline>
        </w:drawing>
      </w:r>
    </w:p>
    <w:p w14:paraId="0F02119A" w14:textId="77777777" w:rsidR="0008204A" w:rsidRDefault="0008204A" w:rsidP="0008204A">
      <w:pPr>
        <w:pStyle w:val="Texto"/>
      </w:pPr>
      <w:r>
        <w:rPr>
          <w:noProof/>
        </w:rPr>
        <w:lastRenderedPageBreak/>
        <w:drawing>
          <wp:inline distT="0" distB="0" distL="0" distR="0" wp14:anchorId="1498EC4A" wp14:editId="49AD86CF">
            <wp:extent cx="5930900" cy="3438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0900" cy="3438525"/>
                    </a:xfrm>
                    <a:prstGeom prst="rect">
                      <a:avLst/>
                    </a:prstGeom>
                  </pic:spPr>
                </pic:pic>
              </a:graphicData>
            </a:graphic>
          </wp:inline>
        </w:drawing>
      </w:r>
    </w:p>
    <w:p w14:paraId="5D69E79B" w14:textId="77777777" w:rsidR="0008204A" w:rsidRDefault="0008204A" w:rsidP="0008204A">
      <w:pPr>
        <w:pStyle w:val="Texto"/>
      </w:pPr>
      <w:r>
        <w:rPr>
          <w:noProof/>
        </w:rPr>
        <w:drawing>
          <wp:inline distT="0" distB="0" distL="0" distR="0" wp14:anchorId="21198852" wp14:editId="6B8F7273">
            <wp:extent cx="59309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0900" cy="3274695"/>
                    </a:xfrm>
                    <a:prstGeom prst="rect">
                      <a:avLst/>
                    </a:prstGeom>
                  </pic:spPr>
                </pic:pic>
              </a:graphicData>
            </a:graphic>
          </wp:inline>
        </w:drawing>
      </w:r>
    </w:p>
    <w:p w14:paraId="42E71B05" w14:textId="77777777" w:rsidR="0008204A" w:rsidRDefault="0008204A" w:rsidP="0008204A">
      <w:pPr>
        <w:pStyle w:val="Texto"/>
      </w:pPr>
      <w:r>
        <w:rPr>
          <w:noProof/>
        </w:rPr>
        <w:lastRenderedPageBreak/>
        <w:drawing>
          <wp:inline distT="0" distB="0" distL="0" distR="0" wp14:anchorId="79269C9C" wp14:editId="5953102B">
            <wp:extent cx="5930900" cy="3032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0900" cy="3032760"/>
                    </a:xfrm>
                    <a:prstGeom prst="rect">
                      <a:avLst/>
                    </a:prstGeom>
                  </pic:spPr>
                </pic:pic>
              </a:graphicData>
            </a:graphic>
          </wp:inline>
        </w:drawing>
      </w:r>
    </w:p>
    <w:p w14:paraId="3704765E" w14:textId="77777777" w:rsidR="0008204A" w:rsidRDefault="0008204A" w:rsidP="0008204A">
      <w:pPr>
        <w:pStyle w:val="Texto"/>
        <w:ind w:left="0"/>
      </w:pPr>
    </w:p>
    <w:p w14:paraId="722DDD74" w14:textId="61099501" w:rsidR="0008204A" w:rsidRPr="00DD2532" w:rsidRDefault="0008204A" w:rsidP="00220705">
      <w:pPr>
        <w:pStyle w:val="Texto"/>
        <w:ind w:left="0"/>
      </w:pPr>
    </w:p>
    <w:sectPr w:rsidR="0008204A" w:rsidRPr="00DD2532" w:rsidSect="00D27929">
      <w:headerReference w:type="default" r:id="rId70"/>
      <w:footerReference w:type="default" r:id="rId71"/>
      <w:pgSz w:w="11920" w:h="16840"/>
      <w:pgMar w:top="1420" w:right="1300" w:bottom="280" w:left="1280" w:header="1227" w:footer="1298"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624D1" w14:textId="77777777" w:rsidR="00FA3835" w:rsidRDefault="00FA3835">
      <w:pPr>
        <w:spacing w:after="0" w:line="240" w:lineRule="auto"/>
      </w:pPr>
      <w:r>
        <w:separator/>
      </w:r>
    </w:p>
  </w:endnote>
  <w:endnote w:type="continuationSeparator" w:id="0">
    <w:p w14:paraId="3AE912BA" w14:textId="77777777" w:rsidR="00FA3835" w:rsidRDefault="00FA3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F29A" w14:textId="77777777" w:rsidR="00703237" w:rsidRPr="00336AFF" w:rsidRDefault="00703237" w:rsidP="009B790D">
    <w:pPr>
      <w:pStyle w:val="Footer"/>
      <w:tabs>
        <w:tab w:val="clear" w:pos="4252"/>
        <w:tab w:val="clear" w:pos="8504"/>
        <w:tab w:val="right" w:pos="9340"/>
      </w:tabs>
      <w:rPr>
        <w:rFonts w:ascii="Arial" w:hAnsi="Arial" w:cs="Arial"/>
        <w:b/>
        <w:color w:val="A6A6A6" w:themeColor="background1" w:themeShade="A6"/>
        <w:sz w:val="16"/>
        <w:szCs w:val="16"/>
        <w:u w:val="single" w:color="244061" w:themeColor="accent1" w:themeShade="80"/>
      </w:rPr>
    </w:pPr>
    <w:r>
      <w:rPr>
        <w:rFonts w:ascii="Arial" w:hAnsi="Arial" w:cs="Arial"/>
        <w:b/>
        <w:color w:val="A6A6A6" w:themeColor="background1" w:themeShade="A6"/>
        <w:sz w:val="16"/>
        <w:szCs w:val="16"/>
        <w:u w:val="single" w:color="244061" w:themeColor="accent1" w:themeShade="80"/>
      </w:rPr>
      <w:tab/>
      <w:t>PÁGINA</w:t>
    </w:r>
    <w:r w:rsidRPr="00336AFF">
      <w:rPr>
        <w:rFonts w:ascii="Arial" w:hAnsi="Arial" w:cs="Arial"/>
        <w:b/>
        <w:color w:val="A6A6A6" w:themeColor="background1" w:themeShade="A6"/>
        <w:sz w:val="16"/>
        <w:szCs w:val="16"/>
        <w:u w:val="single" w:color="244061" w:themeColor="accent1" w:themeShade="80"/>
      </w:rPr>
      <w:t xml:space="preserve"> </w:t>
    </w:r>
    <w:r w:rsidR="009C5D3D">
      <w:rPr>
        <w:rFonts w:ascii="Arial" w:hAnsi="Arial" w:cs="Arial"/>
        <w:b/>
        <w:color w:val="A6A6A6" w:themeColor="background1" w:themeShade="A6"/>
        <w:sz w:val="16"/>
        <w:szCs w:val="16"/>
        <w:u w:val="single" w:color="244061" w:themeColor="accent1" w:themeShade="80"/>
      </w:rPr>
      <w:fldChar w:fldCharType="begin"/>
    </w:r>
    <w:r w:rsidR="00D27929">
      <w:rPr>
        <w:rFonts w:ascii="Arial" w:hAnsi="Arial" w:cs="Arial"/>
        <w:b/>
        <w:color w:val="A6A6A6" w:themeColor="background1" w:themeShade="A6"/>
        <w:sz w:val="16"/>
        <w:szCs w:val="16"/>
        <w:u w:val="single" w:color="244061" w:themeColor="accent1" w:themeShade="80"/>
      </w:rPr>
      <w:instrText xml:space="preserve"> PAGE   \* MERGEFORMAT </w:instrText>
    </w:r>
    <w:r w:rsidR="009C5D3D">
      <w:rPr>
        <w:rFonts w:ascii="Arial" w:hAnsi="Arial" w:cs="Arial"/>
        <w:b/>
        <w:color w:val="A6A6A6" w:themeColor="background1" w:themeShade="A6"/>
        <w:sz w:val="16"/>
        <w:szCs w:val="16"/>
        <w:u w:val="single" w:color="244061" w:themeColor="accent1" w:themeShade="80"/>
      </w:rPr>
      <w:fldChar w:fldCharType="separate"/>
    </w:r>
    <w:r w:rsidR="003A0E18">
      <w:rPr>
        <w:rFonts w:ascii="Arial" w:hAnsi="Arial" w:cs="Arial"/>
        <w:b/>
        <w:noProof/>
        <w:color w:val="A6A6A6" w:themeColor="background1" w:themeShade="A6"/>
        <w:sz w:val="16"/>
        <w:szCs w:val="16"/>
        <w:u w:val="single" w:color="244061" w:themeColor="accent1" w:themeShade="80"/>
      </w:rPr>
      <w:t>2</w:t>
    </w:r>
    <w:r w:rsidR="009C5D3D">
      <w:rPr>
        <w:rFonts w:ascii="Arial" w:hAnsi="Arial" w:cs="Arial"/>
        <w:b/>
        <w:color w:val="A6A6A6" w:themeColor="background1" w:themeShade="A6"/>
        <w:sz w:val="16"/>
        <w:szCs w:val="16"/>
        <w:u w:val="single" w:color="244061" w:themeColor="accent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7790D" w14:textId="77777777" w:rsidR="00FA3835" w:rsidRDefault="00FA3835">
      <w:pPr>
        <w:spacing w:after="0" w:line="240" w:lineRule="auto"/>
      </w:pPr>
      <w:r>
        <w:separator/>
      </w:r>
    </w:p>
  </w:footnote>
  <w:footnote w:type="continuationSeparator" w:id="0">
    <w:p w14:paraId="46A51509" w14:textId="77777777" w:rsidR="00FA3835" w:rsidRDefault="00FA3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DB18" w14:textId="77777777" w:rsidR="00703237" w:rsidRDefault="00E72733">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7728" behindDoc="1" locked="0" layoutInCell="0" allowOverlap="1" wp14:anchorId="6AF9F895" wp14:editId="12C26631">
              <wp:simplePos x="0" y="0"/>
              <wp:positionH relativeFrom="page">
                <wp:posOffset>883285</wp:posOffset>
              </wp:positionH>
              <wp:positionV relativeFrom="page">
                <wp:posOffset>698500</wp:posOffset>
              </wp:positionV>
              <wp:extent cx="5774055" cy="127000"/>
              <wp:effectExtent l="0" t="0" r="17145" b="635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7153B" w14:textId="77777777" w:rsidR="00703237" w:rsidRPr="00912C96" w:rsidRDefault="00703237">
                          <w:pPr>
                            <w:widowControl w:val="0"/>
                            <w:tabs>
                              <w:tab w:val="left" w:pos="6520"/>
                            </w:tabs>
                            <w:autoSpaceDE w:val="0"/>
                            <w:autoSpaceDN w:val="0"/>
                            <w:adjustRightInd w:val="0"/>
                            <w:spacing w:after="0" w:line="184" w:lineRule="exact"/>
                            <w:ind w:left="20" w:right="-44"/>
                            <w:rPr>
                              <w:rFonts w:ascii="Arial" w:hAnsi="Arial" w:cs="Arial"/>
                              <w:color w:val="000000"/>
                              <w:sz w:val="16"/>
                              <w:szCs w:val="16"/>
                            </w:rPr>
                          </w:pPr>
                          <w:r>
                            <w:rPr>
                              <w:color w:val="939598"/>
                              <w:sz w:val="16"/>
                              <w:szCs w:val="16"/>
                              <w:u w:val="single" w:color="004990"/>
                            </w:rPr>
                            <w:t xml:space="preserve"> </w:t>
                          </w:r>
                          <w:r>
                            <w:rPr>
                              <w:color w:val="939598"/>
                              <w:sz w:val="16"/>
                              <w:szCs w:val="16"/>
                              <w:u w:val="single" w:color="004990"/>
                            </w:rPr>
                            <w:tab/>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F9F895" id="_x0000_t202" coordsize="21600,21600" o:spt="202" path="m,l,21600r21600,l21600,xe">
              <v:stroke joinstyle="miter"/>
              <v:path gradientshapeok="t" o:connecttype="rect"/>
            </v:shapetype>
            <v:shape id="Text Box 1" o:spid="_x0000_s1026" type="#_x0000_t202" style="position:absolute;margin-left:69.55pt;margin-top:55pt;width:454.65pt;height:10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" o:allowincell="f" filled="f" stroked="f">
              <v:textbox inset="0,0,0,0">
                <w:txbxContent>
                  <w:p w14:paraId="46D7153B" w14:textId="77777777" w:rsidR="00703237" w:rsidRPr="00912C96" w:rsidRDefault="00703237">
                    <w:pPr>
                      <w:widowControl w:val="0"/>
                      <w:tabs>
                        <w:tab w:val="left" w:pos="6520"/>
                      </w:tabs>
                      <w:autoSpaceDE w:val="0"/>
                      <w:autoSpaceDN w:val="0"/>
                      <w:adjustRightInd w:val="0"/>
                      <w:spacing w:after="0" w:line="184" w:lineRule="exact"/>
                      <w:ind w:left="20" w:right="-44"/>
                      <w:rPr>
                        <w:rFonts w:ascii="Arial" w:hAnsi="Arial" w:cs="Arial"/>
                        <w:color w:val="000000"/>
                        <w:sz w:val="16"/>
                        <w:szCs w:val="16"/>
                      </w:rPr>
                    </w:pPr>
                    <w:r>
                      <w:rPr>
                        <w:color w:val="939598"/>
                        <w:sz w:val="16"/>
                        <w:szCs w:val="16"/>
                        <w:u w:val="single" w:color="004990"/>
                      </w:rPr>
                      <w:t xml:space="preserve"> </w:t>
                    </w:r>
                    <w:r>
                      <w:rPr>
                        <w:color w:val="939598"/>
                        <w:sz w:val="16"/>
                        <w:szCs w:val="16"/>
                        <w:u w:val="single" w:color="004990"/>
                      </w:rPr>
                      <w:tab/>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E0A35"/>
    <w:multiLevelType w:val="hybridMultilevel"/>
    <w:tmpl w:val="902C6552"/>
    <w:lvl w:ilvl="0" w:tplc="0C0A000F">
      <w:start w:val="1"/>
      <w:numFmt w:val="decimal"/>
      <w:lvlText w:val="%1."/>
      <w:lvlJc w:val="left"/>
      <w:pPr>
        <w:ind w:left="2275" w:hanging="360"/>
      </w:pPr>
      <w:rPr>
        <w:rFonts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 w15:restartNumberingAfterBreak="0">
    <w:nsid w:val="36836F45"/>
    <w:multiLevelType w:val="hybridMultilevel"/>
    <w:tmpl w:val="D88AA890"/>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abstractNum w:abstractNumId="2" w15:restartNumberingAfterBreak="0">
    <w:nsid w:val="4B425ADD"/>
    <w:multiLevelType w:val="multilevel"/>
    <w:tmpl w:val="45505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E00E14"/>
    <w:multiLevelType w:val="hybridMultilevel"/>
    <w:tmpl w:val="83BAF236"/>
    <w:lvl w:ilvl="0" w:tplc="0C0A000F">
      <w:start w:val="1"/>
      <w:numFmt w:val="decimal"/>
      <w:lvlText w:val="%1."/>
      <w:lvlJc w:val="left"/>
      <w:pPr>
        <w:ind w:left="930" w:hanging="360"/>
      </w:pPr>
    </w:lvl>
    <w:lvl w:ilvl="1" w:tplc="0C0A0019" w:tentative="1">
      <w:start w:val="1"/>
      <w:numFmt w:val="lowerLetter"/>
      <w:lvlText w:val="%2."/>
      <w:lvlJc w:val="left"/>
      <w:pPr>
        <w:ind w:left="1650" w:hanging="360"/>
      </w:pPr>
    </w:lvl>
    <w:lvl w:ilvl="2" w:tplc="0C0A001B" w:tentative="1">
      <w:start w:val="1"/>
      <w:numFmt w:val="lowerRoman"/>
      <w:lvlText w:val="%3."/>
      <w:lvlJc w:val="right"/>
      <w:pPr>
        <w:ind w:left="2370" w:hanging="180"/>
      </w:pPr>
    </w:lvl>
    <w:lvl w:ilvl="3" w:tplc="0C0A000F" w:tentative="1">
      <w:start w:val="1"/>
      <w:numFmt w:val="decimal"/>
      <w:lvlText w:val="%4."/>
      <w:lvlJc w:val="left"/>
      <w:pPr>
        <w:ind w:left="3090" w:hanging="360"/>
      </w:pPr>
    </w:lvl>
    <w:lvl w:ilvl="4" w:tplc="0C0A0019" w:tentative="1">
      <w:start w:val="1"/>
      <w:numFmt w:val="lowerLetter"/>
      <w:lvlText w:val="%5."/>
      <w:lvlJc w:val="left"/>
      <w:pPr>
        <w:ind w:left="3810" w:hanging="360"/>
      </w:pPr>
    </w:lvl>
    <w:lvl w:ilvl="5" w:tplc="0C0A001B" w:tentative="1">
      <w:start w:val="1"/>
      <w:numFmt w:val="lowerRoman"/>
      <w:lvlText w:val="%6."/>
      <w:lvlJc w:val="right"/>
      <w:pPr>
        <w:ind w:left="4530" w:hanging="180"/>
      </w:pPr>
    </w:lvl>
    <w:lvl w:ilvl="6" w:tplc="0C0A000F" w:tentative="1">
      <w:start w:val="1"/>
      <w:numFmt w:val="decimal"/>
      <w:lvlText w:val="%7."/>
      <w:lvlJc w:val="left"/>
      <w:pPr>
        <w:ind w:left="5250" w:hanging="360"/>
      </w:pPr>
    </w:lvl>
    <w:lvl w:ilvl="7" w:tplc="0C0A0019" w:tentative="1">
      <w:start w:val="1"/>
      <w:numFmt w:val="lowerLetter"/>
      <w:lvlText w:val="%8."/>
      <w:lvlJc w:val="left"/>
      <w:pPr>
        <w:ind w:left="5970" w:hanging="360"/>
      </w:pPr>
    </w:lvl>
    <w:lvl w:ilvl="8" w:tplc="0C0A001B" w:tentative="1">
      <w:start w:val="1"/>
      <w:numFmt w:val="lowerRoman"/>
      <w:lvlText w:val="%9."/>
      <w:lvlJc w:val="right"/>
      <w:pPr>
        <w:ind w:left="6690" w:hanging="180"/>
      </w:pPr>
    </w:lvl>
  </w:abstractNum>
  <w:abstractNum w:abstractNumId="4" w15:restartNumberingAfterBreak="0">
    <w:nsid w:val="5BAC2DF1"/>
    <w:multiLevelType w:val="hybridMultilevel"/>
    <w:tmpl w:val="81ECCDB6"/>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abstractNum w:abstractNumId="5" w15:restartNumberingAfterBreak="0">
    <w:nsid w:val="67382ADF"/>
    <w:multiLevelType w:val="hybridMultilevel"/>
    <w:tmpl w:val="B4FA5E08"/>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num w:numId="1" w16cid:durableId="172495516">
    <w:abstractNumId w:val="0"/>
  </w:num>
  <w:num w:numId="2" w16cid:durableId="543516542">
    <w:abstractNumId w:val="3"/>
  </w:num>
  <w:num w:numId="3" w16cid:durableId="659964347">
    <w:abstractNumId w:val="5"/>
  </w:num>
  <w:num w:numId="4" w16cid:durableId="244456962">
    <w:abstractNumId w:val="4"/>
  </w:num>
  <w:num w:numId="5" w16cid:durableId="1862275897">
    <w:abstractNumId w:val="1"/>
  </w:num>
  <w:num w:numId="6" w16cid:durableId="90946475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attachedTemplate r:id="rId1"/>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0E1"/>
    <w:rsid w:val="00004D8C"/>
    <w:rsid w:val="00012563"/>
    <w:rsid w:val="00025EDA"/>
    <w:rsid w:val="00041CA3"/>
    <w:rsid w:val="00041E2F"/>
    <w:rsid w:val="00053D57"/>
    <w:rsid w:val="0005427A"/>
    <w:rsid w:val="00054A0E"/>
    <w:rsid w:val="00067D3E"/>
    <w:rsid w:val="0008204A"/>
    <w:rsid w:val="000879ED"/>
    <w:rsid w:val="00090399"/>
    <w:rsid w:val="00090440"/>
    <w:rsid w:val="000912C4"/>
    <w:rsid w:val="00092C7B"/>
    <w:rsid w:val="00096935"/>
    <w:rsid w:val="000975B4"/>
    <w:rsid w:val="00097829"/>
    <w:rsid w:val="000B748C"/>
    <w:rsid w:val="000B7FF1"/>
    <w:rsid w:val="000C2776"/>
    <w:rsid w:val="000C59BB"/>
    <w:rsid w:val="000D030B"/>
    <w:rsid w:val="000D11DC"/>
    <w:rsid w:val="000D5D7C"/>
    <w:rsid w:val="000F5555"/>
    <w:rsid w:val="00101F5C"/>
    <w:rsid w:val="00124386"/>
    <w:rsid w:val="00132402"/>
    <w:rsid w:val="001331F1"/>
    <w:rsid w:val="00140A8D"/>
    <w:rsid w:val="00147D06"/>
    <w:rsid w:val="00150BE9"/>
    <w:rsid w:val="0015182A"/>
    <w:rsid w:val="00161EC3"/>
    <w:rsid w:val="00163825"/>
    <w:rsid w:val="00180BEA"/>
    <w:rsid w:val="001815E8"/>
    <w:rsid w:val="00182378"/>
    <w:rsid w:val="00182695"/>
    <w:rsid w:val="00185B12"/>
    <w:rsid w:val="00186800"/>
    <w:rsid w:val="001874C4"/>
    <w:rsid w:val="001926C2"/>
    <w:rsid w:val="001977E1"/>
    <w:rsid w:val="001A5923"/>
    <w:rsid w:val="001B4210"/>
    <w:rsid w:val="001B52BD"/>
    <w:rsid w:val="001B6A54"/>
    <w:rsid w:val="001B7ACA"/>
    <w:rsid w:val="001C483B"/>
    <w:rsid w:val="001C48F1"/>
    <w:rsid w:val="001C6544"/>
    <w:rsid w:val="001C7CD5"/>
    <w:rsid w:val="001D53D3"/>
    <w:rsid w:val="001E2CFB"/>
    <w:rsid w:val="001E4344"/>
    <w:rsid w:val="001E7775"/>
    <w:rsid w:val="001F2BEC"/>
    <w:rsid w:val="001F3186"/>
    <w:rsid w:val="001F4C4B"/>
    <w:rsid w:val="00203591"/>
    <w:rsid w:val="00212163"/>
    <w:rsid w:val="00213094"/>
    <w:rsid w:val="00213850"/>
    <w:rsid w:val="00213C4E"/>
    <w:rsid w:val="00215C7A"/>
    <w:rsid w:val="00220705"/>
    <w:rsid w:val="00220C46"/>
    <w:rsid w:val="00226196"/>
    <w:rsid w:val="00232EAE"/>
    <w:rsid w:val="00233EC8"/>
    <w:rsid w:val="002530C9"/>
    <w:rsid w:val="0025663A"/>
    <w:rsid w:val="0026119E"/>
    <w:rsid w:val="0026313C"/>
    <w:rsid w:val="0026713F"/>
    <w:rsid w:val="00267E7D"/>
    <w:rsid w:val="0027000A"/>
    <w:rsid w:val="00275182"/>
    <w:rsid w:val="00280996"/>
    <w:rsid w:val="002870A5"/>
    <w:rsid w:val="00293AB6"/>
    <w:rsid w:val="002960B3"/>
    <w:rsid w:val="002A2F97"/>
    <w:rsid w:val="002A348E"/>
    <w:rsid w:val="002A562C"/>
    <w:rsid w:val="002A6575"/>
    <w:rsid w:val="002B075B"/>
    <w:rsid w:val="002B4EB6"/>
    <w:rsid w:val="002C0011"/>
    <w:rsid w:val="002C1171"/>
    <w:rsid w:val="002D0398"/>
    <w:rsid w:val="002D4C28"/>
    <w:rsid w:val="002E46EB"/>
    <w:rsid w:val="002E670B"/>
    <w:rsid w:val="002E6FD1"/>
    <w:rsid w:val="002F3CA5"/>
    <w:rsid w:val="00314832"/>
    <w:rsid w:val="00330FB6"/>
    <w:rsid w:val="00332D51"/>
    <w:rsid w:val="00336AFF"/>
    <w:rsid w:val="003405CB"/>
    <w:rsid w:val="003453E7"/>
    <w:rsid w:val="00352005"/>
    <w:rsid w:val="00356B0E"/>
    <w:rsid w:val="00361280"/>
    <w:rsid w:val="00370A9E"/>
    <w:rsid w:val="00371E08"/>
    <w:rsid w:val="0038301B"/>
    <w:rsid w:val="00385039"/>
    <w:rsid w:val="0038715C"/>
    <w:rsid w:val="0038789F"/>
    <w:rsid w:val="00390EEB"/>
    <w:rsid w:val="003942A8"/>
    <w:rsid w:val="00395772"/>
    <w:rsid w:val="003A0E18"/>
    <w:rsid w:val="003A1B7F"/>
    <w:rsid w:val="003B3045"/>
    <w:rsid w:val="003B6971"/>
    <w:rsid w:val="003B6CF5"/>
    <w:rsid w:val="003B6ED5"/>
    <w:rsid w:val="003C47AF"/>
    <w:rsid w:val="003C7939"/>
    <w:rsid w:val="003D2429"/>
    <w:rsid w:val="003D37D6"/>
    <w:rsid w:val="003F3840"/>
    <w:rsid w:val="003F38C2"/>
    <w:rsid w:val="004049DE"/>
    <w:rsid w:val="004058A9"/>
    <w:rsid w:val="00406674"/>
    <w:rsid w:val="00414452"/>
    <w:rsid w:val="00424A45"/>
    <w:rsid w:val="00432816"/>
    <w:rsid w:val="004435AD"/>
    <w:rsid w:val="00444285"/>
    <w:rsid w:val="004468A2"/>
    <w:rsid w:val="0045136A"/>
    <w:rsid w:val="004674F7"/>
    <w:rsid w:val="00472076"/>
    <w:rsid w:val="0047437A"/>
    <w:rsid w:val="00487705"/>
    <w:rsid w:val="00487AA5"/>
    <w:rsid w:val="00497DEE"/>
    <w:rsid w:val="004A2E48"/>
    <w:rsid w:val="004A4366"/>
    <w:rsid w:val="004A52AE"/>
    <w:rsid w:val="004B32CF"/>
    <w:rsid w:val="004B7FF7"/>
    <w:rsid w:val="004D16CA"/>
    <w:rsid w:val="004E7D46"/>
    <w:rsid w:val="004F012F"/>
    <w:rsid w:val="00542CBF"/>
    <w:rsid w:val="00544082"/>
    <w:rsid w:val="0054786C"/>
    <w:rsid w:val="005613B4"/>
    <w:rsid w:val="00564DF0"/>
    <w:rsid w:val="00593B24"/>
    <w:rsid w:val="0059467D"/>
    <w:rsid w:val="005A2FF3"/>
    <w:rsid w:val="005A4007"/>
    <w:rsid w:val="005C3CAA"/>
    <w:rsid w:val="005E1475"/>
    <w:rsid w:val="005F5AEE"/>
    <w:rsid w:val="006006A9"/>
    <w:rsid w:val="00601C96"/>
    <w:rsid w:val="00602844"/>
    <w:rsid w:val="00612183"/>
    <w:rsid w:val="00623E17"/>
    <w:rsid w:val="00642DE9"/>
    <w:rsid w:val="00652152"/>
    <w:rsid w:val="00663FED"/>
    <w:rsid w:val="00676475"/>
    <w:rsid w:val="006878A4"/>
    <w:rsid w:val="006950F8"/>
    <w:rsid w:val="006A11C0"/>
    <w:rsid w:val="006A1AA8"/>
    <w:rsid w:val="006B33D4"/>
    <w:rsid w:val="006B50F6"/>
    <w:rsid w:val="006B6FA6"/>
    <w:rsid w:val="006D0E01"/>
    <w:rsid w:val="006D1196"/>
    <w:rsid w:val="006D2CAE"/>
    <w:rsid w:val="006D3634"/>
    <w:rsid w:val="006D5858"/>
    <w:rsid w:val="006D77ED"/>
    <w:rsid w:val="006F5EDE"/>
    <w:rsid w:val="00702146"/>
    <w:rsid w:val="00703237"/>
    <w:rsid w:val="0070496E"/>
    <w:rsid w:val="007050DE"/>
    <w:rsid w:val="00714BCE"/>
    <w:rsid w:val="007219E9"/>
    <w:rsid w:val="00722FB8"/>
    <w:rsid w:val="007332B6"/>
    <w:rsid w:val="00760750"/>
    <w:rsid w:val="00765ADF"/>
    <w:rsid w:val="007716CC"/>
    <w:rsid w:val="0077337C"/>
    <w:rsid w:val="00774DFF"/>
    <w:rsid w:val="0077560D"/>
    <w:rsid w:val="007764FA"/>
    <w:rsid w:val="00783A60"/>
    <w:rsid w:val="007854DC"/>
    <w:rsid w:val="00794DA8"/>
    <w:rsid w:val="007950AF"/>
    <w:rsid w:val="007A11CF"/>
    <w:rsid w:val="007B22F0"/>
    <w:rsid w:val="007B3855"/>
    <w:rsid w:val="007C1CAC"/>
    <w:rsid w:val="007D206B"/>
    <w:rsid w:val="007D4F8A"/>
    <w:rsid w:val="007E1F3B"/>
    <w:rsid w:val="007E31BD"/>
    <w:rsid w:val="007E7BD9"/>
    <w:rsid w:val="008027F9"/>
    <w:rsid w:val="008038BA"/>
    <w:rsid w:val="008054A2"/>
    <w:rsid w:val="00810A01"/>
    <w:rsid w:val="008117E4"/>
    <w:rsid w:val="00813304"/>
    <w:rsid w:val="008174C7"/>
    <w:rsid w:val="00821A07"/>
    <w:rsid w:val="00822481"/>
    <w:rsid w:val="008233F8"/>
    <w:rsid w:val="00823DD0"/>
    <w:rsid w:val="0082694D"/>
    <w:rsid w:val="00837EB9"/>
    <w:rsid w:val="0084164E"/>
    <w:rsid w:val="008504AE"/>
    <w:rsid w:val="00862BF5"/>
    <w:rsid w:val="00867C93"/>
    <w:rsid w:val="00884768"/>
    <w:rsid w:val="00885FB2"/>
    <w:rsid w:val="008B7871"/>
    <w:rsid w:val="008C3CAE"/>
    <w:rsid w:val="008E40D3"/>
    <w:rsid w:val="008F3112"/>
    <w:rsid w:val="00901652"/>
    <w:rsid w:val="00904806"/>
    <w:rsid w:val="00911E7D"/>
    <w:rsid w:val="00912C96"/>
    <w:rsid w:val="009221ED"/>
    <w:rsid w:val="00931B11"/>
    <w:rsid w:val="009330E1"/>
    <w:rsid w:val="00947524"/>
    <w:rsid w:val="009518C6"/>
    <w:rsid w:val="00954756"/>
    <w:rsid w:val="00956600"/>
    <w:rsid w:val="00961341"/>
    <w:rsid w:val="00961797"/>
    <w:rsid w:val="00963AAC"/>
    <w:rsid w:val="00966695"/>
    <w:rsid w:val="00974332"/>
    <w:rsid w:val="009778B2"/>
    <w:rsid w:val="00977B80"/>
    <w:rsid w:val="009918A5"/>
    <w:rsid w:val="00994FF9"/>
    <w:rsid w:val="009A3048"/>
    <w:rsid w:val="009A427A"/>
    <w:rsid w:val="009B764E"/>
    <w:rsid w:val="009B790D"/>
    <w:rsid w:val="009C2515"/>
    <w:rsid w:val="009C479D"/>
    <w:rsid w:val="009C5D3D"/>
    <w:rsid w:val="009C75E3"/>
    <w:rsid w:val="009D3FCE"/>
    <w:rsid w:val="009D5F01"/>
    <w:rsid w:val="009E126E"/>
    <w:rsid w:val="009E28AF"/>
    <w:rsid w:val="009F15F7"/>
    <w:rsid w:val="009F4BA6"/>
    <w:rsid w:val="00A0252F"/>
    <w:rsid w:val="00A04C5F"/>
    <w:rsid w:val="00A079A6"/>
    <w:rsid w:val="00A133DB"/>
    <w:rsid w:val="00A16292"/>
    <w:rsid w:val="00A257FB"/>
    <w:rsid w:val="00A3012C"/>
    <w:rsid w:val="00A3099E"/>
    <w:rsid w:val="00A33EA1"/>
    <w:rsid w:val="00A37BD6"/>
    <w:rsid w:val="00A43B89"/>
    <w:rsid w:val="00A50EBF"/>
    <w:rsid w:val="00A51BA7"/>
    <w:rsid w:val="00A55F61"/>
    <w:rsid w:val="00A5759B"/>
    <w:rsid w:val="00A655ED"/>
    <w:rsid w:val="00A6670F"/>
    <w:rsid w:val="00A71114"/>
    <w:rsid w:val="00A861DB"/>
    <w:rsid w:val="00A91D63"/>
    <w:rsid w:val="00A9794F"/>
    <w:rsid w:val="00AB56FA"/>
    <w:rsid w:val="00AB5F92"/>
    <w:rsid w:val="00AB771D"/>
    <w:rsid w:val="00AC00D2"/>
    <w:rsid w:val="00AD4A57"/>
    <w:rsid w:val="00AD4E89"/>
    <w:rsid w:val="00AD7814"/>
    <w:rsid w:val="00AE1E16"/>
    <w:rsid w:val="00AF6024"/>
    <w:rsid w:val="00B11B2F"/>
    <w:rsid w:val="00B121D8"/>
    <w:rsid w:val="00B215A3"/>
    <w:rsid w:val="00B40C93"/>
    <w:rsid w:val="00B42C40"/>
    <w:rsid w:val="00B44431"/>
    <w:rsid w:val="00B66642"/>
    <w:rsid w:val="00B73DE6"/>
    <w:rsid w:val="00B75B9E"/>
    <w:rsid w:val="00B75DC6"/>
    <w:rsid w:val="00B76B01"/>
    <w:rsid w:val="00B802A8"/>
    <w:rsid w:val="00B80602"/>
    <w:rsid w:val="00B8323F"/>
    <w:rsid w:val="00B84855"/>
    <w:rsid w:val="00B84CF6"/>
    <w:rsid w:val="00B85592"/>
    <w:rsid w:val="00B866F4"/>
    <w:rsid w:val="00B9501C"/>
    <w:rsid w:val="00B9760A"/>
    <w:rsid w:val="00BA3F94"/>
    <w:rsid w:val="00BC26F3"/>
    <w:rsid w:val="00BC4395"/>
    <w:rsid w:val="00BC4479"/>
    <w:rsid w:val="00BE0057"/>
    <w:rsid w:val="00BE44AE"/>
    <w:rsid w:val="00BF3BE4"/>
    <w:rsid w:val="00BF5290"/>
    <w:rsid w:val="00C06C98"/>
    <w:rsid w:val="00C1226F"/>
    <w:rsid w:val="00C17FE1"/>
    <w:rsid w:val="00C22937"/>
    <w:rsid w:val="00C35D3D"/>
    <w:rsid w:val="00C406A2"/>
    <w:rsid w:val="00C40DA1"/>
    <w:rsid w:val="00C420D6"/>
    <w:rsid w:val="00C45DB9"/>
    <w:rsid w:val="00C463EE"/>
    <w:rsid w:val="00C5395D"/>
    <w:rsid w:val="00C656DB"/>
    <w:rsid w:val="00C663B8"/>
    <w:rsid w:val="00C700EC"/>
    <w:rsid w:val="00C77629"/>
    <w:rsid w:val="00C824E1"/>
    <w:rsid w:val="00C93354"/>
    <w:rsid w:val="00C97F9F"/>
    <w:rsid w:val="00CA0C26"/>
    <w:rsid w:val="00CC09F1"/>
    <w:rsid w:val="00CC4866"/>
    <w:rsid w:val="00CC6ABD"/>
    <w:rsid w:val="00CE2720"/>
    <w:rsid w:val="00CE3D24"/>
    <w:rsid w:val="00CE77EE"/>
    <w:rsid w:val="00CF4504"/>
    <w:rsid w:val="00D13C12"/>
    <w:rsid w:val="00D14453"/>
    <w:rsid w:val="00D14EA2"/>
    <w:rsid w:val="00D15594"/>
    <w:rsid w:val="00D17F0E"/>
    <w:rsid w:val="00D22256"/>
    <w:rsid w:val="00D2370B"/>
    <w:rsid w:val="00D24A4D"/>
    <w:rsid w:val="00D27164"/>
    <w:rsid w:val="00D27929"/>
    <w:rsid w:val="00D30563"/>
    <w:rsid w:val="00D36B1E"/>
    <w:rsid w:val="00D5314A"/>
    <w:rsid w:val="00D64219"/>
    <w:rsid w:val="00D64259"/>
    <w:rsid w:val="00D658A9"/>
    <w:rsid w:val="00D67E36"/>
    <w:rsid w:val="00D75892"/>
    <w:rsid w:val="00D912B9"/>
    <w:rsid w:val="00D93035"/>
    <w:rsid w:val="00D95303"/>
    <w:rsid w:val="00D955CB"/>
    <w:rsid w:val="00DA00A9"/>
    <w:rsid w:val="00DA4E49"/>
    <w:rsid w:val="00DB7C8F"/>
    <w:rsid w:val="00DC14BB"/>
    <w:rsid w:val="00DC62E7"/>
    <w:rsid w:val="00DC7E8F"/>
    <w:rsid w:val="00DD2532"/>
    <w:rsid w:val="00DD6B04"/>
    <w:rsid w:val="00DF405C"/>
    <w:rsid w:val="00DF5B83"/>
    <w:rsid w:val="00E02A9C"/>
    <w:rsid w:val="00E07439"/>
    <w:rsid w:val="00E1556B"/>
    <w:rsid w:val="00E161E5"/>
    <w:rsid w:val="00E2056B"/>
    <w:rsid w:val="00E248F8"/>
    <w:rsid w:val="00E32E5A"/>
    <w:rsid w:val="00E33605"/>
    <w:rsid w:val="00E34B9D"/>
    <w:rsid w:val="00E443EF"/>
    <w:rsid w:val="00E511E0"/>
    <w:rsid w:val="00E52C9F"/>
    <w:rsid w:val="00E54054"/>
    <w:rsid w:val="00E56568"/>
    <w:rsid w:val="00E637FD"/>
    <w:rsid w:val="00E67E1E"/>
    <w:rsid w:val="00E72032"/>
    <w:rsid w:val="00E72733"/>
    <w:rsid w:val="00E72D7B"/>
    <w:rsid w:val="00E76447"/>
    <w:rsid w:val="00E77970"/>
    <w:rsid w:val="00E805E2"/>
    <w:rsid w:val="00E806E2"/>
    <w:rsid w:val="00E82A9E"/>
    <w:rsid w:val="00E92D81"/>
    <w:rsid w:val="00E940B1"/>
    <w:rsid w:val="00EA04A7"/>
    <w:rsid w:val="00EA7C44"/>
    <w:rsid w:val="00EB23CC"/>
    <w:rsid w:val="00EB5729"/>
    <w:rsid w:val="00EB61DB"/>
    <w:rsid w:val="00EB6A9C"/>
    <w:rsid w:val="00EC357E"/>
    <w:rsid w:val="00EC5D0A"/>
    <w:rsid w:val="00EC6F0C"/>
    <w:rsid w:val="00ED604B"/>
    <w:rsid w:val="00ED727B"/>
    <w:rsid w:val="00EE33C6"/>
    <w:rsid w:val="00EE72BE"/>
    <w:rsid w:val="00EF3BE0"/>
    <w:rsid w:val="00EF55BD"/>
    <w:rsid w:val="00F10E4E"/>
    <w:rsid w:val="00F13A40"/>
    <w:rsid w:val="00F13AFD"/>
    <w:rsid w:val="00F15F01"/>
    <w:rsid w:val="00F333F7"/>
    <w:rsid w:val="00F36DA1"/>
    <w:rsid w:val="00F4252F"/>
    <w:rsid w:val="00F54B24"/>
    <w:rsid w:val="00F56488"/>
    <w:rsid w:val="00F86AE2"/>
    <w:rsid w:val="00FA3835"/>
    <w:rsid w:val="00FB2592"/>
    <w:rsid w:val="00FB2689"/>
    <w:rsid w:val="00FB43B2"/>
    <w:rsid w:val="00FB49F9"/>
    <w:rsid w:val="00FB5AC1"/>
    <w:rsid w:val="00FC488E"/>
    <w:rsid w:val="00FC5720"/>
    <w:rsid w:val="00FC6F6A"/>
    <w:rsid w:val="00FD7890"/>
    <w:rsid w:val="00FE3794"/>
    <w:rsid w:val="00FF05BB"/>
    <w:rsid w:val="00FF19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8E14BD"/>
  <w15:docId w15:val="{159A1254-F763-4E41-B69F-599DB064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s-ES" w:eastAsia="es-E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C6F0C"/>
    <w:pPr>
      <w:spacing w:after="200" w:line="276" w:lineRule="auto"/>
    </w:pPr>
    <w:rPr>
      <w:rFonts w:cs="Times New Roman"/>
      <w:sz w:val="22"/>
      <w:szCs w:val="22"/>
    </w:rPr>
  </w:style>
  <w:style w:type="paragraph" w:styleId="Heading1">
    <w:name w:val="heading 1"/>
    <w:basedOn w:val="Nivel1"/>
    <w:next w:val="Normal"/>
    <w:link w:val="Heading1Char"/>
    <w:uiPriority w:val="9"/>
    <w:rsid w:val="00FB49F9"/>
    <w:pPr>
      <w:keepNext/>
      <w:spacing w:before="240" w:after="60"/>
      <w:outlineLvl w:val="0"/>
    </w:pPr>
    <w:rPr>
      <w:rFonts w:ascii="Cambria" w:hAnsi="Cambria"/>
      <w:b w:val="0"/>
      <w:bCs w:val="0"/>
      <w:kern w:val="32"/>
      <w:sz w:val="32"/>
      <w:szCs w:val="32"/>
    </w:rPr>
  </w:style>
  <w:style w:type="paragraph" w:styleId="Heading2">
    <w:name w:val="heading 2"/>
    <w:basedOn w:val="Normal"/>
    <w:next w:val="Normal"/>
    <w:link w:val="Heading2Char"/>
    <w:uiPriority w:val="9"/>
    <w:semiHidden/>
    <w:unhideWhenUsed/>
    <w:rsid w:val="00A0252F"/>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3C47AF"/>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13C12"/>
    <w:rPr>
      <w:rFonts w:ascii="Cambria" w:hAnsi="Cambria" w:cs="Arial"/>
      <w:color w:val="004990"/>
      <w:kern w:val="32"/>
      <w:position w:val="-1"/>
      <w:sz w:val="32"/>
      <w:szCs w:val="32"/>
    </w:rPr>
  </w:style>
  <w:style w:type="character" w:customStyle="1" w:styleId="Heading2Char">
    <w:name w:val="Heading 2 Char"/>
    <w:basedOn w:val="DefaultParagraphFont"/>
    <w:link w:val="Heading2"/>
    <w:uiPriority w:val="9"/>
    <w:semiHidden/>
    <w:locked/>
    <w:rsid w:val="00A0252F"/>
    <w:rPr>
      <w:rFonts w:ascii="Cambria" w:hAnsi="Cambria" w:cs="Times New Roman"/>
      <w:b/>
      <w:bCs/>
      <w:i/>
      <w:iCs/>
      <w:sz w:val="28"/>
      <w:szCs w:val="28"/>
    </w:rPr>
  </w:style>
  <w:style w:type="character" w:customStyle="1" w:styleId="Heading3Char">
    <w:name w:val="Heading 3 Char"/>
    <w:basedOn w:val="DefaultParagraphFont"/>
    <w:link w:val="Heading3"/>
    <w:uiPriority w:val="9"/>
    <w:semiHidden/>
    <w:locked/>
    <w:rsid w:val="003C47AF"/>
    <w:rPr>
      <w:rFonts w:ascii="Cambria" w:hAnsi="Cambria" w:cs="Times New Roman"/>
      <w:b/>
      <w:bCs/>
      <w:sz w:val="26"/>
      <w:szCs w:val="26"/>
    </w:rPr>
  </w:style>
  <w:style w:type="paragraph" w:customStyle="1" w:styleId="UnidadPortada">
    <w:name w:val="Unidad Portada"/>
    <w:basedOn w:val="Normal"/>
    <w:link w:val="UnidadPortadaCar"/>
    <w:qFormat/>
    <w:rsid w:val="00FB2689"/>
    <w:pPr>
      <w:widowControl w:val="0"/>
      <w:autoSpaceDE w:val="0"/>
      <w:autoSpaceDN w:val="0"/>
      <w:adjustRightInd w:val="0"/>
      <w:spacing w:after="0" w:line="1060" w:lineRule="exact"/>
      <w:ind w:right="-73"/>
      <w:jc w:val="right"/>
    </w:pPr>
    <w:rPr>
      <w:rFonts w:ascii="Arial" w:hAnsi="Arial" w:cs="Arial"/>
      <w:b/>
      <w:bCs/>
      <w:color w:val="004990"/>
      <w:position w:val="-2"/>
      <w:sz w:val="100"/>
      <w:szCs w:val="100"/>
    </w:rPr>
  </w:style>
  <w:style w:type="paragraph" w:customStyle="1" w:styleId="NombreUnidadPortada">
    <w:name w:val="Nombre Unidad Portada"/>
    <w:basedOn w:val="NombreUnidad"/>
    <w:link w:val="NombreUnidadPortadaCar"/>
    <w:qFormat/>
    <w:rsid w:val="008038BA"/>
  </w:style>
  <w:style w:type="character" w:customStyle="1" w:styleId="UnidadPortadaCar">
    <w:name w:val="Unidad Portada Car"/>
    <w:basedOn w:val="DefaultParagraphFont"/>
    <w:link w:val="UnidadPortada"/>
    <w:locked/>
    <w:rsid w:val="00FB2689"/>
    <w:rPr>
      <w:rFonts w:ascii="Arial" w:hAnsi="Arial" w:cs="Arial"/>
      <w:b/>
      <w:bCs/>
      <w:color w:val="004990"/>
      <w:position w:val="-2"/>
      <w:sz w:val="100"/>
      <w:szCs w:val="100"/>
    </w:rPr>
  </w:style>
  <w:style w:type="paragraph" w:customStyle="1" w:styleId="Nivel1">
    <w:name w:val="Nivel 1"/>
    <w:basedOn w:val="Normal"/>
    <w:link w:val="Nivel1Car"/>
    <w:qFormat/>
    <w:rsid w:val="00765ADF"/>
    <w:pPr>
      <w:widowControl w:val="0"/>
      <w:autoSpaceDE w:val="0"/>
      <w:autoSpaceDN w:val="0"/>
      <w:adjustRightInd w:val="0"/>
      <w:spacing w:after="0" w:line="451" w:lineRule="exact"/>
      <w:ind w:left="137" w:right="-20"/>
      <w:jc w:val="both"/>
    </w:pPr>
    <w:rPr>
      <w:rFonts w:ascii="Arial" w:hAnsi="Arial" w:cs="Arial"/>
      <w:b/>
      <w:bCs/>
      <w:color w:val="004990"/>
      <w:position w:val="-1"/>
      <w:sz w:val="40"/>
      <w:szCs w:val="40"/>
    </w:rPr>
  </w:style>
  <w:style w:type="character" w:customStyle="1" w:styleId="NombreUnidadPortadaCar">
    <w:name w:val="Nombre Unidad Portada Car"/>
    <w:basedOn w:val="DefaultParagraphFont"/>
    <w:link w:val="NombreUnidadPortada"/>
    <w:locked/>
    <w:rsid w:val="008038BA"/>
    <w:rPr>
      <w:rFonts w:ascii="Arial" w:hAnsi="Arial" w:cs="Arial"/>
      <w:b/>
      <w:bCs/>
      <w:color w:val="004990"/>
      <w:position w:val="-1"/>
      <w:sz w:val="80"/>
      <w:szCs w:val="80"/>
    </w:rPr>
  </w:style>
  <w:style w:type="paragraph" w:customStyle="1" w:styleId="Nivel2">
    <w:name w:val="Nivel 2"/>
    <w:basedOn w:val="Normal"/>
    <w:next w:val="Texto"/>
    <w:link w:val="Nivel2Car"/>
    <w:qFormat/>
    <w:rsid w:val="00765ADF"/>
    <w:pPr>
      <w:widowControl w:val="0"/>
      <w:autoSpaceDE w:val="0"/>
      <w:autoSpaceDN w:val="0"/>
      <w:adjustRightInd w:val="0"/>
      <w:spacing w:before="21" w:after="0" w:line="338" w:lineRule="exact"/>
      <w:ind w:left="132" w:right="-20"/>
      <w:jc w:val="both"/>
    </w:pPr>
    <w:rPr>
      <w:rFonts w:ascii="Arial" w:hAnsi="Arial" w:cs="Arial"/>
      <w:b/>
      <w:bCs/>
      <w:color w:val="004990"/>
      <w:position w:val="-1"/>
      <w:sz w:val="30"/>
      <w:szCs w:val="30"/>
    </w:rPr>
  </w:style>
  <w:style w:type="character" w:customStyle="1" w:styleId="Nivel1Car">
    <w:name w:val="Nivel 1 Car"/>
    <w:basedOn w:val="DefaultParagraphFont"/>
    <w:link w:val="Nivel1"/>
    <w:locked/>
    <w:rsid w:val="00765ADF"/>
    <w:rPr>
      <w:rFonts w:ascii="Arial" w:hAnsi="Arial" w:cs="Arial"/>
      <w:b/>
      <w:bCs/>
      <w:color w:val="004990"/>
      <w:sz w:val="40"/>
      <w:szCs w:val="40"/>
    </w:rPr>
  </w:style>
  <w:style w:type="paragraph" w:customStyle="1" w:styleId="Nivel3">
    <w:name w:val="Nivel 3"/>
    <w:basedOn w:val="Normal"/>
    <w:link w:val="Nivel3Car"/>
    <w:qFormat/>
    <w:rsid w:val="00961341"/>
    <w:pPr>
      <w:widowControl w:val="0"/>
      <w:autoSpaceDE w:val="0"/>
      <w:autoSpaceDN w:val="0"/>
      <w:adjustRightInd w:val="0"/>
      <w:spacing w:after="0" w:line="271" w:lineRule="exact"/>
      <w:ind w:left="816" w:right="-23"/>
    </w:pPr>
    <w:rPr>
      <w:rFonts w:ascii="Arial" w:hAnsi="Arial" w:cs="Arial"/>
      <w:b/>
      <w:bCs/>
      <w:i/>
      <w:iCs/>
      <w:color w:val="000000"/>
      <w:position w:val="-1"/>
      <w:sz w:val="24"/>
      <w:szCs w:val="24"/>
    </w:rPr>
  </w:style>
  <w:style w:type="character" w:customStyle="1" w:styleId="Nivel2Car">
    <w:name w:val="Nivel 2 Car"/>
    <w:basedOn w:val="DefaultParagraphFont"/>
    <w:link w:val="Nivel2"/>
    <w:locked/>
    <w:rsid w:val="00765ADF"/>
    <w:rPr>
      <w:rFonts w:ascii="Arial" w:hAnsi="Arial" w:cs="Arial"/>
      <w:b/>
      <w:bCs/>
      <w:color w:val="004990"/>
      <w:sz w:val="30"/>
      <w:szCs w:val="30"/>
    </w:rPr>
  </w:style>
  <w:style w:type="paragraph" w:customStyle="1" w:styleId="Texto">
    <w:name w:val="Texto"/>
    <w:basedOn w:val="Normal"/>
    <w:link w:val="TextoCar"/>
    <w:qFormat/>
    <w:rsid w:val="001B52BD"/>
    <w:pPr>
      <w:widowControl w:val="0"/>
      <w:autoSpaceDE w:val="0"/>
      <w:autoSpaceDN w:val="0"/>
      <w:adjustRightInd w:val="0"/>
      <w:spacing w:after="0" w:line="292" w:lineRule="auto"/>
      <w:ind w:left="1555" w:right="53"/>
      <w:jc w:val="both"/>
    </w:pPr>
    <w:rPr>
      <w:rFonts w:ascii="Arial" w:hAnsi="Arial" w:cs="Arial"/>
      <w:color w:val="231F20"/>
      <w:sz w:val="20"/>
      <w:szCs w:val="20"/>
    </w:rPr>
  </w:style>
  <w:style w:type="character" w:customStyle="1" w:styleId="Nivel3Car">
    <w:name w:val="Nivel 3 Car"/>
    <w:basedOn w:val="DefaultParagraphFont"/>
    <w:link w:val="Nivel3"/>
    <w:locked/>
    <w:rsid w:val="00961341"/>
    <w:rPr>
      <w:rFonts w:ascii="Arial" w:hAnsi="Arial" w:cs="Arial"/>
      <w:b/>
      <w:bCs/>
      <w:i/>
      <w:iCs/>
      <w:color w:val="000000"/>
      <w:sz w:val="24"/>
      <w:szCs w:val="24"/>
    </w:rPr>
  </w:style>
  <w:style w:type="character" w:customStyle="1" w:styleId="FOCN1Car">
    <w:name w:val="FOC N1 Car"/>
    <w:basedOn w:val="DefaultParagraphFont"/>
    <w:link w:val="FOCN1"/>
    <w:locked/>
    <w:rsid w:val="00A0252F"/>
    <w:rPr>
      <w:rFonts w:ascii="Arial" w:hAnsi="Arial" w:cs="Arial"/>
      <w:b/>
      <w:sz w:val="28"/>
      <w:szCs w:val="28"/>
    </w:rPr>
  </w:style>
  <w:style w:type="character" w:customStyle="1" w:styleId="TextoCar">
    <w:name w:val="Texto Car"/>
    <w:basedOn w:val="DefaultParagraphFont"/>
    <w:link w:val="Texto"/>
    <w:locked/>
    <w:rsid w:val="001B52BD"/>
    <w:rPr>
      <w:rFonts w:ascii="Arial" w:hAnsi="Arial" w:cs="Arial"/>
      <w:color w:val="231F20"/>
      <w:sz w:val="20"/>
      <w:szCs w:val="20"/>
    </w:rPr>
  </w:style>
  <w:style w:type="paragraph" w:customStyle="1" w:styleId="FOCN1">
    <w:name w:val="FOC N1"/>
    <w:basedOn w:val="Normal"/>
    <w:link w:val="FOCN1Car"/>
    <w:rsid w:val="00A0252F"/>
    <w:pPr>
      <w:spacing w:after="0" w:line="240" w:lineRule="auto"/>
      <w:jc w:val="both"/>
    </w:pPr>
    <w:rPr>
      <w:rFonts w:ascii="Arial" w:hAnsi="Arial" w:cs="Arial"/>
      <w:b/>
      <w:sz w:val="28"/>
      <w:szCs w:val="28"/>
    </w:rPr>
  </w:style>
  <w:style w:type="character" w:customStyle="1" w:styleId="FocTitulo2Char">
    <w:name w:val="Foc Titulo 2 Char"/>
    <w:basedOn w:val="DefaultParagraphFont"/>
    <w:link w:val="FocTitulo2"/>
    <w:locked/>
    <w:rsid w:val="00A0252F"/>
    <w:rPr>
      <w:rFonts w:ascii="Cambria" w:hAnsi="Cambria" w:cs="Arial"/>
      <w:b/>
      <w:bCs/>
      <w:iCs/>
      <w:color w:val="4F81BD"/>
      <w:sz w:val="28"/>
      <w:szCs w:val="28"/>
    </w:rPr>
  </w:style>
  <w:style w:type="paragraph" w:customStyle="1" w:styleId="FocTitulo2">
    <w:name w:val="Foc Titulo 2"/>
    <w:basedOn w:val="Heading2"/>
    <w:link w:val="FocTitulo2Char"/>
    <w:rsid w:val="00A0252F"/>
    <w:pPr>
      <w:spacing w:line="240" w:lineRule="auto"/>
    </w:pPr>
    <w:rPr>
      <w:rFonts w:cs="Arial"/>
      <w:i w:val="0"/>
      <w:color w:val="4F81BD"/>
    </w:rPr>
  </w:style>
  <w:style w:type="paragraph" w:customStyle="1" w:styleId="NegritasTareas">
    <w:name w:val="Negritas Tareas"/>
    <w:basedOn w:val="Texto"/>
    <w:link w:val="NegritasTareasCar"/>
    <w:qFormat/>
    <w:rsid w:val="0026313C"/>
    <w:pPr>
      <w:ind w:left="851"/>
    </w:pPr>
    <w:rPr>
      <w:b/>
      <w:color w:val="365F91"/>
      <w:sz w:val="24"/>
      <w:szCs w:val="24"/>
    </w:rPr>
  </w:style>
  <w:style w:type="paragraph" w:styleId="Header">
    <w:name w:val="header"/>
    <w:basedOn w:val="Normal"/>
    <w:link w:val="HeaderChar"/>
    <w:uiPriority w:val="99"/>
    <w:unhideWhenUsed/>
    <w:rsid w:val="0026313C"/>
    <w:pPr>
      <w:tabs>
        <w:tab w:val="center" w:pos="4252"/>
        <w:tab w:val="right" w:pos="8504"/>
      </w:tabs>
    </w:pPr>
  </w:style>
  <w:style w:type="character" w:customStyle="1" w:styleId="HeaderChar">
    <w:name w:val="Header Char"/>
    <w:basedOn w:val="DefaultParagraphFont"/>
    <w:link w:val="Header"/>
    <w:uiPriority w:val="99"/>
    <w:locked/>
    <w:rsid w:val="0026313C"/>
    <w:rPr>
      <w:rFonts w:cs="Times New Roman"/>
    </w:rPr>
  </w:style>
  <w:style w:type="character" w:customStyle="1" w:styleId="NegritasTareasCar">
    <w:name w:val="Negritas Tareas Car"/>
    <w:basedOn w:val="TextoCar"/>
    <w:link w:val="NegritasTareas"/>
    <w:locked/>
    <w:rsid w:val="0026313C"/>
    <w:rPr>
      <w:rFonts w:ascii="Arial" w:hAnsi="Arial" w:cs="Arial"/>
      <w:b/>
      <w:color w:val="365F91"/>
      <w:sz w:val="24"/>
      <w:szCs w:val="24"/>
    </w:rPr>
  </w:style>
  <w:style w:type="paragraph" w:styleId="Footer">
    <w:name w:val="footer"/>
    <w:basedOn w:val="Normal"/>
    <w:link w:val="FooterChar"/>
    <w:uiPriority w:val="99"/>
    <w:unhideWhenUsed/>
    <w:rsid w:val="0026313C"/>
    <w:pPr>
      <w:tabs>
        <w:tab w:val="center" w:pos="4252"/>
        <w:tab w:val="right" w:pos="8504"/>
      </w:tabs>
    </w:pPr>
  </w:style>
  <w:style w:type="character" w:customStyle="1" w:styleId="FooterChar">
    <w:name w:val="Footer Char"/>
    <w:basedOn w:val="DefaultParagraphFont"/>
    <w:link w:val="Footer"/>
    <w:uiPriority w:val="99"/>
    <w:locked/>
    <w:rsid w:val="0026313C"/>
    <w:rPr>
      <w:rFonts w:cs="Times New Roman"/>
    </w:rPr>
  </w:style>
  <w:style w:type="paragraph" w:styleId="TOCHeading">
    <w:name w:val="TOC Heading"/>
    <w:basedOn w:val="Heading1"/>
    <w:next w:val="Normal"/>
    <w:uiPriority w:val="39"/>
    <w:unhideWhenUsed/>
    <w:qFormat/>
    <w:rsid w:val="00FB49F9"/>
    <w:pPr>
      <w:keepLines/>
      <w:widowControl/>
      <w:autoSpaceDE/>
      <w:autoSpaceDN/>
      <w:adjustRightInd/>
      <w:spacing w:before="480" w:after="0" w:line="276" w:lineRule="auto"/>
      <w:ind w:left="0" w:right="0"/>
      <w:jc w:val="left"/>
      <w:outlineLvl w:val="9"/>
    </w:pPr>
    <w:rPr>
      <w:rFonts w:cs="Times New Roman"/>
      <w:b/>
      <w:bCs/>
      <w:color w:val="365F91"/>
      <w:kern w:val="0"/>
      <w:position w:val="0"/>
      <w:sz w:val="28"/>
      <w:szCs w:val="28"/>
      <w:lang w:eastAsia="en-US"/>
    </w:rPr>
  </w:style>
  <w:style w:type="paragraph" w:styleId="TOC2">
    <w:name w:val="toc 2"/>
    <w:basedOn w:val="Normal"/>
    <w:next w:val="Normal"/>
    <w:autoRedefine/>
    <w:uiPriority w:val="39"/>
    <w:unhideWhenUsed/>
    <w:rsid w:val="00C663B8"/>
    <w:pPr>
      <w:spacing w:after="100"/>
      <w:ind w:left="220"/>
    </w:pPr>
    <w:rPr>
      <w:lang w:eastAsia="en-US"/>
    </w:rPr>
  </w:style>
  <w:style w:type="paragraph" w:styleId="TOC1">
    <w:name w:val="toc 1"/>
    <w:basedOn w:val="Normal"/>
    <w:next w:val="Normal"/>
    <w:autoRedefine/>
    <w:uiPriority w:val="39"/>
    <w:unhideWhenUsed/>
    <w:rsid w:val="00004D8C"/>
    <w:pPr>
      <w:tabs>
        <w:tab w:val="left" w:pos="440"/>
        <w:tab w:val="right" w:leader="dot" w:pos="9950"/>
      </w:tabs>
      <w:spacing w:after="100"/>
    </w:pPr>
    <w:rPr>
      <w:b/>
      <w:noProof/>
      <w:color w:val="365F91" w:themeColor="accent1" w:themeShade="BF"/>
      <w:lang w:eastAsia="en-US"/>
    </w:rPr>
  </w:style>
  <w:style w:type="paragraph" w:styleId="TOC3">
    <w:name w:val="toc 3"/>
    <w:basedOn w:val="Normal"/>
    <w:next w:val="Normal"/>
    <w:autoRedefine/>
    <w:uiPriority w:val="39"/>
    <w:unhideWhenUsed/>
    <w:rsid w:val="00C663B8"/>
    <w:pPr>
      <w:spacing w:after="100"/>
      <w:ind w:left="440"/>
    </w:pPr>
    <w:rPr>
      <w:lang w:eastAsia="en-US"/>
    </w:rPr>
  </w:style>
  <w:style w:type="paragraph" w:styleId="BalloonText">
    <w:name w:val="Balloon Text"/>
    <w:basedOn w:val="Normal"/>
    <w:link w:val="BalloonTextChar"/>
    <w:uiPriority w:val="99"/>
    <w:semiHidden/>
    <w:unhideWhenUsed/>
    <w:rsid w:val="00C663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663B8"/>
    <w:rPr>
      <w:rFonts w:ascii="Tahoma" w:hAnsi="Tahoma" w:cs="Tahoma"/>
      <w:sz w:val="16"/>
      <w:szCs w:val="16"/>
    </w:rPr>
  </w:style>
  <w:style w:type="paragraph" w:customStyle="1" w:styleId="Tablasyejemplos">
    <w:name w:val="Tablas y ejemplos"/>
    <w:basedOn w:val="Normal"/>
    <w:link w:val="TablasyejemplosCar"/>
    <w:rsid w:val="00C663B8"/>
    <w:pPr>
      <w:widowControl w:val="0"/>
      <w:autoSpaceDE w:val="0"/>
      <w:autoSpaceDN w:val="0"/>
      <w:adjustRightInd w:val="0"/>
      <w:spacing w:before="22" w:after="0" w:line="240" w:lineRule="auto"/>
      <w:ind w:right="-20"/>
      <w:jc w:val="both"/>
    </w:pPr>
    <w:rPr>
      <w:rFonts w:ascii="Times New Roman" w:hAnsi="Times New Roman"/>
      <w:b/>
      <w:bCs/>
      <w:color w:val="25408F"/>
      <w:spacing w:val="-6"/>
      <w:sz w:val="20"/>
      <w:szCs w:val="20"/>
      <w:lang w:val="en-US"/>
    </w:rPr>
  </w:style>
  <w:style w:type="character" w:customStyle="1" w:styleId="TablasyejemplosCar">
    <w:name w:val="Tablas y ejemplos Car"/>
    <w:basedOn w:val="DefaultParagraphFont"/>
    <w:link w:val="Tablasyejemplos"/>
    <w:locked/>
    <w:rsid w:val="00C663B8"/>
    <w:rPr>
      <w:rFonts w:ascii="Times New Roman" w:hAnsi="Times New Roman" w:cs="Times New Roman"/>
      <w:b/>
      <w:bCs/>
      <w:color w:val="25408F"/>
      <w:spacing w:val="-6"/>
      <w:sz w:val="20"/>
      <w:szCs w:val="20"/>
      <w:lang w:val="en-US"/>
    </w:rPr>
  </w:style>
  <w:style w:type="character" w:styleId="Hyperlink">
    <w:name w:val="Hyperlink"/>
    <w:basedOn w:val="DefaultParagraphFont"/>
    <w:uiPriority w:val="99"/>
    <w:unhideWhenUsed/>
    <w:rsid w:val="003C47AF"/>
    <w:rPr>
      <w:rFonts w:cs="Times New Roman"/>
      <w:color w:val="0000FF"/>
      <w:u w:val="single"/>
    </w:rPr>
  </w:style>
  <w:style w:type="paragraph" w:customStyle="1" w:styleId="Piedeimagen">
    <w:name w:val="Pie de imagen"/>
    <w:aliases w:val="tabla"/>
    <w:basedOn w:val="Texto"/>
    <w:link w:val="Piedeimagen2"/>
    <w:qFormat/>
    <w:rsid w:val="00067D3E"/>
    <w:rPr>
      <w:rFonts w:ascii="Tahoma" w:hAnsi="Tahoma" w:cs="Tahoma"/>
      <w:b/>
      <w:sz w:val="16"/>
      <w:szCs w:val="16"/>
    </w:rPr>
  </w:style>
  <w:style w:type="paragraph" w:customStyle="1" w:styleId="Ejemplos">
    <w:name w:val="Ejemplos"/>
    <w:basedOn w:val="Normal"/>
    <w:link w:val="EjemplosCar"/>
    <w:rsid w:val="009F15F7"/>
    <w:pPr>
      <w:pBdr>
        <w:top w:val="single" w:sz="4" w:space="1" w:color="000000"/>
        <w:left w:val="single" w:sz="4" w:space="4" w:color="000000"/>
        <w:bottom w:val="single" w:sz="4" w:space="1" w:color="000000"/>
        <w:right w:val="single" w:sz="4" w:space="4" w:color="000000"/>
      </w:pBdr>
      <w:spacing w:after="120" w:line="240" w:lineRule="auto"/>
      <w:ind w:left="1440"/>
    </w:pPr>
    <w:rPr>
      <w:rFonts w:ascii="Tahoma" w:hAnsi="Tahoma" w:cs="Tahoma"/>
      <w:b/>
      <w:sz w:val="16"/>
      <w:szCs w:val="16"/>
    </w:rPr>
  </w:style>
  <w:style w:type="character" w:customStyle="1" w:styleId="Piedeimagen2">
    <w:name w:val="Pie de imagen2"/>
    <w:aliases w:val="tabla Car"/>
    <w:basedOn w:val="TextoCar"/>
    <w:link w:val="Piedeimagen"/>
    <w:locked/>
    <w:rsid w:val="00067D3E"/>
    <w:rPr>
      <w:rFonts w:ascii="Tahoma" w:hAnsi="Tahoma" w:cs="Tahoma"/>
      <w:b/>
      <w:color w:val="231F20"/>
      <w:sz w:val="16"/>
      <w:szCs w:val="16"/>
    </w:rPr>
  </w:style>
  <w:style w:type="character" w:customStyle="1" w:styleId="EjemplosCar">
    <w:name w:val="Ejemplos Car"/>
    <w:basedOn w:val="DefaultParagraphFont"/>
    <w:link w:val="Ejemplos"/>
    <w:locked/>
    <w:rsid w:val="009F15F7"/>
    <w:rPr>
      <w:rFonts w:ascii="Tahoma" w:hAnsi="Tahoma" w:cs="Tahoma"/>
      <w:b/>
      <w:sz w:val="16"/>
      <w:szCs w:val="16"/>
    </w:rPr>
  </w:style>
  <w:style w:type="paragraph" w:customStyle="1" w:styleId="Piedeimagen1">
    <w:name w:val="Pie de imagen1"/>
    <w:aliases w:val="tabla1"/>
    <w:basedOn w:val="Piedeimagen"/>
    <w:rsid w:val="002B4EB6"/>
  </w:style>
  <w:style w:type="paragraph" w:customStyle="1" w:styleId="NegritaTexto">
    <w:name w:val="Negrita Texto"/>
    <w:basedOn w:val="Texto"/>
    <w:link w:val="NegritaTextoCar"/>
    <w:qFormat/>
    <w:rsid w:val="00AE1E16"/>
    <w:rPr>
      <w:b/>
      <w:color w:val="365F91" w:themeColor="accent1" w:themeShade="BF"/>
    </w:rPr>
  </w:style>
  <w:style w:type="character" w:customStyle="1" w:styleId="NegritaTextoCar">
    <w:name w:val="Negrita Texto Car"/>
    <w:basedOn w:val="TextoCar"/>
    <w:link w:val="NegritaTexto"/>
    <w:locked/>
    <w:rsid w:val="00AE1E16"/>
    <w:rPr>
      <w:rFonts w:ascii="Arial" w:hAnsi="Arial" w:cs="Arial"/>
      <w:b/>
      <w:color w:val="365F91" w:themeColor="accent1" w:themeShade="BF"/>
      <w:sz w:val="20"/>
      <w:szCs w:val="20"/>
    </w:rPr>
  </w:style>
  <w:style w:type="table" w:styleId="TableGrid">
    <w:name w:val="Table Grid"/>
    <w:basedOn w:val="TableNormal"/>
    <w:uiPriority w:val="59"/>
    <w:rsid w:val="00AD4A5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Unidad">
    <w:name w:val="Unidad"/>
    <w:basedOn w:val="Nivel1"/>
    <w:link w:val="UnidadCar"/>
    <w:qFormat/>
    <w:rsid w:val="008038BA"/>
    <w:pPr>
      <w:spacing w:line="240" w:lineRule="auto"/>
      <w:jc w:val="left"/>
    </w:pPr>
    <w:rPr>
      <w:sz w:val="80"/>
      <w:szCs w:val="80"/>
    </w:rPr>
  </w:style>
  <w:style w:type="paragraph" w:customStyle="1" w:styleId="NombreUnidad">
    <w:name w:val="Nombre Unidad"/>
    <w:basedOn w:val="Unidad"/>
    <w:link w:val="NombreUnidadCar"/>
    <w:qFormat/>
    <w:rsid w:val="008038BA"/>
  </w:style>
  <w:style w:type="character" w:customStyle="1" w:styleId="UnidadCar">
    <w:name w:val="Unidad Car"/>
    <w:basedOn w:val="Nivel1Car"/>
    <w:link w:val="Unidad"/>
    <w:locked/>
    <w:rsid w:val="008038BA"/>
    <w:rPr>
      <w:rFonts w:ascii="Arial" w:hAnsi="Arial" w:cs="Arial"/>
      <w:b/>
      <w:bCs/>
      <w:color w:val="004990"/>
      <w:position w:val="-1"/>
      <w:sz w:val="80"/>
      <w:szCs w:val="80"/>
    </w:rPr>
  </w:style>
  <w:style w:type="character" w:customStyle="1" w:styleId="NombreUnidadCar">
    <w:name w:val="Nombre Unidad Car"/>
    <w:basedOn w:val="Nivel1Car"/>
    <w:link w:val="NombreUnidad"/>
    <w:locked/>
    <w:rsid w:val="008038BA"/>
    <w:rPr>
      <w:rFonts w:ascii="Arial" w:hAnsi="Arial" w:cs="Arial"/>
      <w:b/>
      <w:bCs/>
      <w:color w:val="004990"/>
      <w:position w:val="-1"/>
      <w:sz w:val="80"/>
      <w:szCs w:val="80"/>
    </w:rPr>
  </w:style>
  <w:style w:type="paragraph" w:customStyle="1" w:styleId="MDULO">
    <w:name w:val="MÓDULO"/>
    <w:basedOn w:val="NombreUnidad"/>
    <w:link w:val="MDULOCar"/>
    <w:qFormat/>
    <w:rsid w:val="00FB2689"/>
    <w:pPr>
      <w:ind w:left="4253"/>
    </w:pPr>
    <w:rPr>
      <w:rFonts w:ascii="Calibri" w:hAnsi="Calibri"/>
      <w:caps/>
      <w:sz w:val="40"/>
      <w:szCs w:val="40"/>
    </w:rPr>
  </w:style>
  <w:style w:type="character" w:customStyle="1" w:styleId="MDULOCar">
    <w:name w:val="MÓDULO Car"/>
    <w:basedOn w:val="NombreUnidadCar"/>
    <w:link w:val="MDULO"/>
    <w:rsid w:val="00FB2689"/>
    <w:rPr>
      <w:rFonts w:ascii="Arial" w:hAnsi="Arial" w:cs="Arial"/>
      <w:b/>
      <w:bCs/>
      <w:caps/>
      <w:color w:val="004990"/>
      <w:position w:val="-1"/>
      <w:sz w:val="40"/>
      <w:szCs w:val="40"/>
    </w:rPr>
  </w:style>
  <w:style w:type="character" w:styleId="UnresolvedMention">
    <w:name w:val="Unresolved Mention"/>
    <w:basedOn w:val="DefaultParagraphFont"/>
    <w:uiPriority w:val="99"/>
    <w:semiHidden/>
    <w:unhideWhenUsed/>
    <w:rsid w:val="002D03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643945">
      <w:bodyDiv w:val="1"/>
      <w:marLeft w:val="0"/>
      <w:marRight w:val="0"/>
      <w:marTop w:val="0"/>
      <w:marBottom w:val="0"/>
      <w:divBdr>
        <w:top w:val="none" w:sz="0" w:space="0" w:color="auto"/>
        <w:left w:val="none" w:sz="0" w:space="0" w:color="auto"/>
        <w:bottom w:val="none" w:sz="0" w:space="0" w:color="auto"/>
        <w:right w:val="none" w:sz="0" w:space="0" w:color="auto"/>
      </w:divBdr>
      <w:divsChild>
        <w:div w:id="1380206697">
          <w:marLeft w:val="0"/>
          <w:marRight w:val="0"/>
          <w:marTop w:val="0"/>
          <w:marBottom w:val="300"/>
          <w:divBdr>
            <w:top w:val="none" w:sz="0" w:space="0" w:color="auto"/>
            <w:left w:val="none" w:sz="0" w:space="0" w:color="auto"/>
            <w:bottom w:val="none" w:sz="0" w:space="0" w:color="auto"/>
            <w:right w:val="none" w:sz="0" w:space="0" w:color="auto"/>
          </w:divBdr>
        </w:div>
        <w:div w:id="324358931">
          <w:marLeft w:val="0"/>
          <w:marRight w:val="0"/>
          <w:marTop w:val="120"/>
          <w:marBottom w:val="120"/>
          <w:divBdr>
            <w:top w:val="none" w:sz="0" w:space="0" w:color="auto"/>
            <w:left w:val="none" w:sz="0" w:space="0" w:color="auto"/>
            <w:bottom w:val="none" w:sz="0" w:space="0" w:color="auto"/>
            <w:right w:val="none" w:sz="0" w:space="0" w:color="auto"/>
          </w:divBdr>
          <w:divsChild>
            <w:div w:id="87190896">
              <w:marLeft w:val="0"/>
              <w:marRight w:val="0"/>
              <w:marTop w:val="0"/>
              <w:marBottom w:val="600"/>
              <w:divBdr>
                <w:top w:val="none" w:sz="0" w:space="0" w:color="auto"/>
                <w:left w:val="none" w:sz="0" w:space="0" w:color="auto"/>
                <w:bottom w:val="none" w:sz="0" w:space="0" w:color="auto"/>
                <w:right w:val="none" w:sz="0" w:space="0" w:color="auto"/>
              </w:divBdr>
              <w:divsChild>
                <w:div w:id="168376247">
                  <w:marLeft w:val="-225"/>
                  <w:marRight w:val="-225"/>
                  <w:marTop w:val="0"/>
                  <w:marBottom w:val="0"/>
                  <w:divBdr>
                    <w:top w:val="none" w:sz="0" w:space="0" w:color="auto"/>
                    <w:left w:val="none" w:sz="0" w:space="0" w:color="auto"/>
                    <w:bottom w:val="none" w:sz="0" w:space="0" w:color="auto"/>
                    <w:right w:val="none" w:sz="0" w:space="0" w:color="auto"/>
                  </w:divBdr>
                  <w:divsChild>
                    <w:div w:id="1137138479">
                      <w:marLeft w:val="0"/>
                      <w:marRight w:val="0"/>
                      <w:marTop w:val="0"/>
                      <w:marBottom w:val="450"/>
                      <w:divBdr>
                        <w:top w:val="none" w:sz="0" w:space="0" w:color="auto"/>
                        <w:left w:val="none" w:sz="0" w:space="0" w:color="auto"/>
                        <w:bottom w:val="none" w:sz="0" w:space="0" w:color="auto"/>
                        <w:right w:val="none" w:sz="0" w:space="0" w:color="auto"/>
                      </w:divBdr>
                      <w:divsChild>
                        <w:div w:id="1822574587">
                          <w:marLeft w:val="0"/>
                          <w:marRight w:val="450"/>
                          <w:marTop w:val="0"/>
                          <w:marBottom w:val="0"/>
                          <w:divBdr>
                            <w:top w:val="none" w:sz="0" w:space="0" w:color="auto"/>
                            <w:left w:val="none" w:sz="0" w:space="0" w:color="auto"/>
                            <w:bottom w:val="none" w:sz="0" w:space="0" w:color="auto"/>
                            <w:right w:val="none" w:sz="0" w:space="0" w:color="auto"/>
                          </w:divBdr>
                          <w:divsChild>
                            <w:div w:id="1603881902">
                              <w:marLeft w:val="0"/>
                              <w:marRight w:val="0"/>
                              <w:marTop w:val="0"/>
                              <w:marBottom w:val="0"/>
                              <w:divBdr>
                                <w:top w:val="none" w:sz="0" w:space="0" w:color="auto"/>
                                <w:left w:val="none" w:sz="0" w:space="0" w:color="auto"/>
                                <w:bottom w:val="none" w:sz="0" w:space="0" w:color="auto"/>
                                <w:right w:val="none" w:sz="0" w:space="0" w:color="auto"/>
                              </w:divBdr>
                            </w:div>
                          </w:divsChild>
                        </w:div>
                        <w:div w:id="1947498446">
                          <w:marLeft w:val="0"/>
                          <w:marRight w:val="0"/>
                          <w:marTop w:val="0"/>
                          <w:marBottom w:val="75"/>
                          <w:divBdr>
                            <w:top w:val="none" w:sz="0" w:space="0" w:color="auto"/>
                            <w:left w:val="none" w:sz="0" w:space="0" w:color="auto"/>
                            <w:bottom w:val="none" w:sz="0" w:space="0" w:color="auto"/>
                            <w:right w:val="none" w:sz="0" w:space="0" w:color="auto"/>
                          </w:divBdr>
                        </w:div>
                      </w:divsChild>
                    </w:div>
                    <w:div w:id="914633360">
                      <w:marLeft w:val="0"/>
                      <w:marRight w:val="0"/>
                      <w:marTop w:val="0"/>
                      <w:marBottom w:val="450"/>
                      <w:divBdr>
                        <w:top w:val="none" w:sz="0" w:space="0" w:color="auto"/>
                        <w:left w:val="none" w:sz="0" w:space="0" w:color="auto"/>
                        <w:bottom w:val="none" w:sz="0" w:space="0" w:color="auto"/>
                        <w:right w:val="none" w:sz="0" w:space="0" w:color="auto"/>
                      </w:divBdr>
                      <w:divsChild>
                        <w:div w:id="1270159902">
                          <w:marLeft w:val="0"/>
                          <w:marRight w:val="450"/>
                          <w:marTop w:val="0"/>
                          <w:marBottom w:val="0"/>
                          <w:divBdr>
                            <w:top w:val="none" w:sz="0" w:space="0" w:color="auto"/>
                            <w:left w:val="none" w:sz="0" w:space="0" w:color="auto"/>
                            <w:bottom w:val="none" w:sz="0" w:space="0" w:color="auto"/>
                            <w:right w:val="none" w:sz="0" w:space="0" w:color="auto"/>
                          </w:divBdr>
                          <w:divsChild>
                            <w:div w:id="1708794788">
                              <w:marLeft w:val="0"/>
                              <w:marRight w:val="0"/>
                              <w:marTop w:val="0"/>
                              <w:marBottom w:val="0"/>
                              <w:divBdr>
                                <w:top w:val="none" w:sz="0" w:space="0" w:color="auto"/>
                                <w:left w:val="none" w:sz="0" w:space="0" w:color="auto"/>
                                <w:bottom w:val="none" w:sz="0" w:space="0" w:color="auto"/>
                                <w:right w:val="none" w:sz="0" w:space="0" w:color="auto"/>
                              </w:divBdr>
                            </w:div>
                          </w:divsChild>
                        </w:div>
                        <w:div w:id="2019043459">
                          <w:marLeft w:val="0"/>
                          <w:marRight w:val="0"/>
                          <w:marTop w:val="0"/>
                          <w:marBottom w:val="75"/>
                          <w:divBdr>
                            <w:top w:val="none" w:sz="0" w:space="0" w:color="auto"/>
                            <w:left w:val="none" w:sz="0" w:space="0" w:color="auto"/>
                            <w:bottom w:val="none" w:sz="0" w:space="0" w:color="auto"/>
                            <w:right w:val="none" w:sz="0" w:space="0" w:color="auto"/>
                          </w:divBdr>
                        </w:div>
                      </w:divsChild>
                    </w:div>
                    <w:div w:id="1990402105">
                      <w:marLeft w:val="0"/>
                      <w:marRight w:val="0"/>
                      <w:marTop w:val="0"/>
                      <w:marBottom w:val="450"/>
                      <w:divBdr>
                        <w:top w:val="none" w:sz="0" w:space="0" w:color="auto"/>
                        <w:left w:val="none" w:sz="0" w:space="0" w:color="auto"/>
                        <w:bottom w:val="none" w:sz="0" w:space="0" w:color="auto"/>
                        <w:right w:val="none" w:sz="0" w:space="0" w:color="auto"/>
                      </w:divBdr>
                      <w:divsChild>
                        <w:div w:id="188303613">
                          <w:marLeft w:val="0"/>
                          <w:marRight w:val="450"/>
                          <w:marTop w:val="0"/>
                          <w:marBottom w:val="0"/>
                          <w:divBdr>
                            <w:top w:val="none" w:sz="0" w:space="0" w:color="auto"/>
                            <w:left w:val="none" w:sz="0" w:space="0" w:color="auto"/>
                            <w:bottom w:val="none" w:sz="0" w:space="0" w:color="auto"/>
                            <w:right w:val="none" w:sz="0" w:space="0" w:color="auto"/>
                          </w:divBdr>
                          <w:divsChild>
                            <w:div w:id="894462697">
                              <w:marLeft w:val="0"/>
                              <w:marRight w:val="0"/>
                              <w:marTop w:val="0"/>
                              <w:marBottom w:val="0"/>
                              <w:divBdr>
                                <w:top w:val="none" w:sz="0" w:space="0" w:color="auto"/>
                                <w:left w:val="none" w:sz="0" w:space="0" w:color="auto"/>
                                <w:bottom w:val="none" w:sz="0" w:space="0" w:color="auto"/>
                                <w:right w:val="none" w:sz="0" w:space="0" w:color="auto"/>
                              </w:divBdr>
                            </w:div>
                          </w:divsChild>
                        </w:div>
                        <w:div w:id="535116914">
                          <w:marLeft w:val="0"/>
                          <w:marRight w:val="0"/>
                          <w:marTop w:val="0"/>
                          <w:marBottom w:val="75"/>
                          <w:divBdr>
                            <w:top w:val="none" w:sz="0" w:space="0" w:color="auto"/>
                            <w:left w:val="none" w:sz="0" w:space="0" w:color="auto"/>
                            <w:bottom w:val="none" w:sz="0" w:space="0" w:color="auto"/>
                            <w:right w:val="none" w:sz="0" w:space="0" w:color="auto"/>
                          </w:divBdr>
                        </w:div>
                      </w:divsChild>
                    </w:div>
                    <w:div w:id="660812994">
                      <w:marLeft w:val="0"/>
                      <w:marRight w:val="0"/>
                      <w:marTop w:val="0"/>
                      <w:marBottom w:val="0"/>
                      <w:divBdr>
                        <w:top w:val="none" w:sz="0" w:space="0" w:color="auto"/>
                        <w:left w:val="none" w:sz="0" w:space="0" w:color="auto"/>
                        <w:bottom w:val="none" w:sz="0" w:space="0" w:color="auto"/>
                        <w:right w:val="none" w:sz="0" w:space="0" w:color="auto"/>
                      </w:divBdr>
                      <w:divsChild>
                        <w:div w:id="1252081666">
                          <w:marLeft w:val="0"/>
                          <w:marRight w:val="450"/>
                          <w:marTop w:val="0"/>
                          <w:marBottom w:val="0"/>
                          <w:divBdr>
                            <w:top w:val="none" w:sz="0" w:space="0" w:color="auto"/>
                            <w:left w:val="none" w:sz="0" w:space="0" w:color="auto"/>
                            <w:bottom w:val="none" w:sz="0" w:space="0" w:color="auto"/>
                            <w:right w:val="none" w:sz="0" w:space="0" w:color="auto"/>
                          </w:divBdr>
                          <w:divsChild>
                            <w:div w:id="883830966">
                              <w:marLeft w:val="0"/>
                              <w:marRight w:val="0"/>
                              <w:marTop w:val="0"/>
                              <w:marBottom w:val="0"/>
                              <w:divBdr>
                                <w:top w:val="none" w:sz="0" w:space="0" w:color="auto"/>
                                <w:left w:val="none" w:sz="0" w:space="0" w:color="auto"/>
                                <w:bottom w:val="none" w:sz="0" w:space="0" w:color="auto"/>
                                <w:right w:val="none" w:sz="0" w:space="0" w:color="auto"/>
                              </w:divBdr>
                            </w:div>
                          </w:divsChild>
                        </w:div>
                        <w:div w:id="42808840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806051664">
          <w:marLeft w:val="0"/>
          <w:marRight w:val="0"/>
          <w:marTop w:val="0"/>
          <w:marBottom w:val="300"/>
          <w:divBdr>
            <w:top w:val="none" w:sz="0" w:space="0" w:color="auto"/>
            <w:left w:val="none" w:sz="0" w:space="0" w:color="auto"/>
            <w:bottom w:val="none" w:sz="0" w:space="0" w:color="auto"/>
            <w:right w:val="none" w:sz="0" w:space="0" w:color="auto"/>
          </w:divBdr>
        </w:div>
        <w:div w:id="459736580">
          <w:marLeft w:val="0"/>
          <w:marRight w:val="0"/>
          <w:marTop w:val="0"/>
          <w:marBottom w:val="300"/>
          <w:divBdr>
            <w:top w:val="none" w:sz="0" w:space="0" w:color="auto"/>
            <w:left w:val="none" w:sz="0" w:space="0" w:color="auto"/>
            <w:bottom w:val="none" w:sz="0" w:space="0" w:color="auto"/>
            <w:right w:val="none" w:sz="0" w:space="0" w:color="auto"/>
          </w:divBdr>
        </w:div>
        <w:div w:id="1498182002">
          <w:marLeft w:val="0"/>
          <w:marRight w:val="0"/>
          <w:marTop w:val="0"/>
          <w:marBottom w:val="300"/>
          <w:divBdr>
            <w:top w:val="none" w:sz="0" w:space="0" w:color="auto"/>
            <w:left w:val="none" w:sz="0" w:space="0" w:color="auto"/>
            <w:bottom w:val="none" w:sz="0" w:space="0" w:color="auto"/>
            <w:right w:val="none" w:sz="0" w:space="0" w:color="auto"/>
          </w:divBdr>
        </w:div>
        <w:div w:id="1075467475">
          <w:marLeft w:val="0"/>
          <w:marRight w:val="0"/>
          <w:marTop w:val="0"/>
          <w:marBottom w:val="300"/>
          <w:divBdr>
            <w:top w:val="none" w:sz="0" w:space="0" w:color="auto"/>
            <w:left w:val="none" w:sz="0" w:space="0" w:color="auto"/>
            <w:bottom w:val="none" w:sz="0" w:space="0" w:color="auto"/>
            <w:right w:val="none" w:sz="0" w:space="0" w:color="auto"/>
          </w:divBdr>
        </w:div>
        <w:div w:id="859078575">
          <w:marLeft w:val="0"/>
          <w:marRight w:val="0"/>
          <w:marTop w:val="0"/>
          <w:marBottom w:val="0"/>
          <w:divBdr>
            <w:top w:val="none" w:sz="0" w:space="0" w:color="auto"/>
            <w:left w:val="none" w:sz="0" w:space="0" w:color="auto"/>
            <w:bottom w:val="none" w:sz="0" w:space="0" w:color="auto"/>
            <w:right w:val="none" w:sz="0" w:space="0" w:color="auto"/>
          </w:divBdr>
          <w:divsChild>
            <w:div w:id="1330989009">
              <w:marLeft w:val="0"/>
              <w:marRight w:val="0"/>
              <w:marTop w:val="240"/>
              <w:marBottom w:val="240"/>
              <w:divBdr>
                <w:top w:val="none" w:sz="0" w:space="0" w:color="auto"/>
                <w:left w:val="none" w:sz="0" w:space="0" w:color="auto"/>
                <w:bottom w:val="none" w:sz="0" w:space="0" w:color="auto"/>
                <w:right w:val="none" w:sz="0" w:space="0" w:color="auto"/>
              </w:divBdr>
              <w:divsChild>
                <w:div w:id="105219364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 w:id="59596005">
          <w:marLeft w:val="0"/>
          <w:marRight w:val="0"/>
          <w:marTop w:val="0"/>
          <w:marBottom w:val="300"/>
          <w:divBdr>
            <w:top w:val="none" w:sz="0" w:space="0" w:color="auto"/>
            <w:left w:val="none" w:sz="0" w:space="0" w:color="auto"/>
            <w:bottom w:val="none" w:sz="0" w:space="0" w:color="auto"/>
            <w:right w:val="none" w:sz="0" w:space="0" w:color="auto"/>
          </w:divBdr>
        </w:div>
        <w:div w:id="1062098612">
          <w:marLeft w:val="0"/>
          <w:marRight w:val="0"/>
          <w:marTop w:val="0"/>
          <w:marBottom w:val="0"/>
          <w:divBdr>
            <w:top w:val="none" w:sz="0" w:space="0" w:color="auto"/>
            <w:left w:val="none" w:sz="0" w:space="0" w:color="auto"/>
            <w:bottom w:val="none" w:sz="0" w:space="0" w:color="auto"/>
            <w:right w:val="none" w:sz="0" w:space="0" w:color="auto"/>
          </w:divBdr>
          <w:divsChild>
            <w:div w:id="554201835">
              <w:marLeft w:val="0"/>
              <w:marRight w:val="0"/>
              <w:marTop w:val="240"/>
              <w:marBottom w:val="240"/>
              <w:divBdr>
                <w:top w:val="none" w:sz="0" w:space="0" w:color="auto"/>
                <w:left w:val="none" w:sz="0" w:space="0" w:color="auto"/>
                <w:bottom w:val="none" w:sz="0" w:space="0" w:color="auto"/>
                <w:right w:val="none" w:sz="0" w:space="0" w:color="auto"/>
              </w:divBdr>
              <w:divsChild>
                <w:div w:id="137869735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 w:id="1473212401">
          <w:marLeft w:val="0"/>
          <w:marRight w:val="0"/>
          <w:marTop w:val="0"/>
          <w:marBottom w:val="300"/>
          <w:divBdr>
            <w:top w:val="none" w:sz="0" w:space="0" w:color="auto"/>
            <w:left w:val="none" w:sz="0" w:space="0" w:color="auto"/>
            <w:bottom w:val="none" w:sz="0" w:space="0" w:color="auto"/>
            <w:right w:val="none" w:sz="0" w:space="0" w:color="auto"/>
          </w:divBdr>
        </w:div>
      </w:divsChild>
    </w:div>
    <w:div w:id="425423765">
      <w:marLeft w:val="0"/>
      <w:marRight w:val="0"/>
      <w:marTop w:val="0"/>
      <w:marBottom w:val="0"/>
      <w:divBdr>
        <w:top w:val="none" w:sz="0" w:space="0" w:color="auto"/>
        <w:left w:val="none" w:sz="0" w:space="0" w:color="auto"/>
        <w:bottom w:val="none" w:sz="0" w:space="0" w:color="auto"/>
        <w:right w:val="none" w:sz="0" w:space="0" w:color="auto"/>
      </w:divBdr>
    </w:div>
    <w:div w:id="72195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hyperlink" Target="http://gluonhq.com/labs/scene-builder/"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netbeans.org/downloads/" TargetMode="External"/><Relationship Id="rId17" Type="http://schemas.openxmlformats.org/officeDocument/2006/relationships/hyperlink" Target="https://www.oracle.com/java/technologies/javase-downloads.html"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TR\Desktop\Borrador_Plantilla_Propuesta_Proyec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38FE76-E9D4-49B3-8067-CFC692F49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Borrador_Plantilla_Propuesta_Proyecto.dotx</Template>
  <TotalTime>764</TotalTime>
  <Pages>44</Pages>
  <Words>2503</Words>
  <Characters>14268</Characters>
  <Application>Microsoft Office Word</Application>
  <DocSecurity>0</DocSecurity>
  <Lines>118</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Mª Angeles Torres</dc:creator>
  <dc:description>Solid Converter PDF</dc:description>
  <cp:lastModifiedBy>developer</cp:lastModifiedBy>
  <cp:revision>32</cp:revision>
  <cp:lastPrinted>2016-02-09T16:19:00Z</cp:lastPrinted>
  <dcterms:created xsi:type="dcterms:W3CDTF">2023-01-31T11:16:00Z</dcterms:created>
  <dcterms:modified xsi:type="dcterms:W3CDTF">2023-01-31T23:59:00Z</dcterms:modified>
</cp:coreProperties>
</file>